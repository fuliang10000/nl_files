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20" w:rsidRDefault="00C23DB6" w:rsidP="00C95DD3">
      <w:pPr>
        <w:jc w:val="right"/>
      </w:pPr>
      <w:r>
        <w:rPr>
          <w:noProof/>
        </w:rPr>
        <w:drawing>
          <wp:inline distT="0" distB="0" distL="0" distR="0">
            <wp:extent cx="1055543" cy="10555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bb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473" cy="106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8B" w:rsidRDefault="00224D8B"/>
    <w:p w:rsidR="00224D8B" w:rsidRDefault="00224D8B"/>
    <w:p w:rsidR="00224D8B" w:rsidRDefault="00224D8B"/>
    <w:p w:rsidR="00224D8B" w:rsidRDefault="00224D8B"/>
    <w:p w:rsidR="00224D8B" w:rsidRDefault="00224D8B"/>
    <w:p w:rsidR="00224D8B" w:rsidRDefault="00224D8B"/>
    <w:p w:rsidR="00224D8B" w:rsidRDefault="00224D8B"/>
    <w:p w:rsidR="00224D8B" w:rsidRDefault="00224D8B"/>
    <w:p w:rsidR="00224D8B" w:rsidRDefault="00224D8B"/>
    <w:p w:rsidR="00F874E3" w:rsidRDefault="00F874E3">
      <w:pPr>
        <w:rPr>
          <w:rFonts w:ascii="Times New Roman" w:hAnsi="Times New Roman"/>
          <w:sz w:val="52"/>
          <w:szCs w:val="52"/>
        </w:rPr>
      </w:pPr>
    </w:p>
    <w:p w:rsidR="00F874E3" w:rsidRPr="00B72081" w:rsidRDefault="00C23DB6">
      <w:pPr>
        <w:rPr>
          <w:rFonts w:ascii="Times New Roman" w:hAnsi="Times New Roman"/>
          <w:b/>
          <w:sz w:val="52"/>
          <w:szCs w:val="52"/>
        </w:rPr>
      </w:pPr>
      <w:proofErr w:type="spellStart"/>
      <w:r>
        <w:rPr>
          <w:rFonts w:ascii="Times New Roman" w:hAnsi="Times New Roman"/>
          <w:b/>
          <w:sz w:val="52"/>
          <w:szCs w:val="52"/>
        </w:rPr>
        <w:t>Xxxx</w:t>
      </w:r>
      <w:proofErr w:type="spellEnd"/>
      <w:r>
        <w:rPr>
          <w:rFonts w:ascii="Times New Roman" w:hAnsi="Times New Roman"/>
          <w:b/>
          <w:sz w:val="52"/>
          <w:szCs w:val="52"/>
        </w:rPr>
        <w:t>项目</w:t>
      </w:r>
    </w:p>
    <w:p w:rsidR="00224D8B" w:rsidRDefault="00BF3FD3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测试</w:t>
      </w:r>
      <w:r w:rsidR="00FD769A">
        <w:rPr>
          <w:rFonts w:hint="eastAsia"/>
          <w:b/>
          <w:sz w:val="52"/>
          <w:szCs w:val="52"/>
        </w:rPr>
        <w:t>报告</w:t>
      </w:r>
    </w:p>
    <w:p w:rsidR="00F874E3" w:rsidRDefault="00F874E3">
      <w:pPr>
        <w:rPr>
          <w:b/>
          <w:sz w:val="52"/>
          <w:szCs w:val="52"/>
        </w:rPr>
      </w:pPr>
    </w:p>
    <w:p w:rsidR="00F874E3" w:rsidRDefault="00F874E3">
      <w:pPr>
        <w:rPr>
          <w:b/>
          <w:sz w:val="52"/>
          <w:szCs w:val="52"/>
        </w:rPr>
      </w:pPr>
    </w:p>
    <w:p w:rsidR="00F874E3" w:rsidRPr="00CA320C" w:rsidRDefault="00F874E3" w:rsidP="00CA320C">
      <w:pPr>
        <w:pStyle w:val="TableSmHeading"/>
        <w:rPr>
          <w:rFonts w:ascii="Times New Roman" w:eastAsia="宋体" w:hAnsi="Times New Roman"/>
          <w:b w:val="0"/>
          <w:sz w:val="28"/>
          <w:lang w:eastAsia="zh-CN"/>
        </w:rPr>
      </w:pPr>
      <w:r w:rsidRPr="00CA320C">
        <w:rPr>
          <w:rFonts w:ascii="Times New Roman" w:eastAsia="宋体" w:hAnsi="Times New Roman" w:hint="eastAsia"/>
          <w:b w:val="0"/>
          <w:sz w:val="28"/>
          <w:lang w:eastAsia="zh-CN"/>
        </w:rPr>
        <w:t>版本：</w:t>
      </w:r>
      <w:r w:rsidR="00AA342F">
        <w:rPr>
          <w:rFonts w:ascii="Times New Roman" w:eastAsia="宋体" w:hAnsi="Times New Roman" w:hint="eastAsia"/>
          <w:b w:val="0"/>
          <w:sz w:val="28"/>
          <w:lang w:eastAsia="zh-CN"/>
        </w:rPr>
        <w:t>1.</w:t>
      </w:r>
      <w:r w:rsidR="00EB7116">
        <w:rPr>
          <w:rFonts w:ascii="Times New Roman" w:eastAsia="宋体" w:hAnsi="Times New Roman"/>
          <w:b w:val="0"/>
          <w:sz w:val="28"/>
          <w:lang w:eastAsia="zh-CN"/>
        </w:rPr>
        <w:t>0</w:t>
      </w:r>
    </w:p>
    <w:p w:rsidR="00F874E3" w:rsidRPr="00CA320C" w:rsidRDefault="00C23DB6" w:rsidP="00CA320C">
      <w:pPr>
        <w:pStyle w:val="TableSmHeading"/>
        <w:rPr>
          <w:rFonts w:ascii="Times New Roman" w:eastAsia="宋体" w:hAnsi="Times New Roman"/>
          <w:b w:val="0"/>
          <w:sz w:val="28"/>
          <w:lang w:eastAsia="zh-CN"/>
        </w:rPr>
      </w:pPr>
      <w:r>
        <w:rPr>
          <w:rFonts w:ascii="Times New Roman" w:eastAsia="宋体" w:hAnsi="Times New Roman" w:hint="eastAsia"/>
          <w:b w:val="0"/>
          <w:sz w:val="28"/>
          <w:lang w:eastAsia="zh-CN"/>
        </w:rPr>
        <w:t>张三</w:t>
      </w:r>
    </w:p>
    <w:p w:rsidR="00F874E3" w:rsidRPr="00CA320C" w:rsidRDefault="00796B9A" w:rsidP="00CA320C">
      <w:pPr>
        <w:pStyle w:val="TableSmHeading"/>
        <w:rPr>
          <w:rFonts w:ascii="Times New Roman" w:eastAsia="宋体" w:hAnsi="Times New Roman"/>
          <w:b w:val="0"/>
          <w:sz w:val="28"/>
          <w:lang w:eastAsia="zh-CN"/>
        </w:rPr>
        <w:sectPr w:rsidR="00F874E3" w:rsidRPr="00CA320C" w:rsidSect="00A337E1">
          <w:headerReference w:type="default" r:id="rId9"/>
          <w:footerReference w:type="default" r:id="rId10"/>
          <w:pgSz w:w="12240" w:h="15840" w:code="1"/>
          <w:pgMar w:top="1440" w:right="1224" w:bottom="1440" w:left="1195" w:header="720" w:footer="576" w:gutter="0"/>
          <w:cols w:space="720"/>
          <w:docGrid w:linePitch="272"/>
        </w:sectPr>
      </w:pPr>
      <w:r w:rsidRPr="00CA320C">
        <w:rPr>
          <w:rFonts w:ascii="Times New Roman" w:eastAsia="宋体" w:hAnsi="Times New Roman" w:hint="eastAsia"/>
          <w:b w:val="0"/>
          <w:sz w:val="28"/>
          <w:lang w:eastAsia="zh-CN"/>
        </w:rPr>
        <w:t>201</w:t>
      </w:r>
      <w:r w:rsidR="00BD6595">
        <w:rPr>
          <w:rFonts w:ascii="Times New Roman" w:eastAsia="宋体" w:hAnsi="Times New Roman"/>
          <w:b w:val="0"/>
          <w:sz w:val="28"/>
          <w:lang w:eastAsia="zh-CN"/>
        </w:rPr>
        <w:t>9</w:t>
      </w:r>
      <w:r w:rsidR="00F874E3" w:rsidRPr="00CA320C">
        <w:rPr>
          <w:rFonts w:ascii="Times New Roman" w:eastAsia="宋体" w:hAnsi="Times New Roman"/>
          <w:b w:val="0"/>
          <w:sz w:val="28"/>
          <w:lang w:eastAsia="zh-CN"/>
        </w:rPr>
        <w:t>/</w:t>
      </w:r>
      <w:r w:rsidR="00F33406">
        <w:rPr>
          <w:rFonts w:ascii="Times New Roman" w:eastAsia="宋体" w:hAnsi="Times New Roman"/>
          <w:b w:val="0"/>
          <w:sz w:val="28"/>
          <w:lang w:eastAsia="zh-CN"/>
        </w:rPr>
        <w:t>05</w:t>
      </w:r>
      <w:r w:rsidR="00F874E3" w:rsidRPr="00CA320C">
        <w:rPr>
          <w:rFonts w:ascii="Times New Roman" w:eastAsia="宋体" w:hAnsi="Times New Roman"/>
          <w:b w:val="0"/>
          <w:sz w:val="28"/>
          <w:lang w:eastAsia="zh-CN"/>
        </w:rPr>
        <w:t>/</w:t>
      </w:r>
      <w:r w:rsidR="00F33406">
        <w:rPr>
          <w:rFonts w:ascii="Times New Roman" w:eastAsia="宋体" w:hAnsi="Times New Roman"/>
          <w:b w:val="0"/>
          <w:sz w:val="28"/>
          <w:lang w:eastAsia="zh-CN"/>
        </w:rPr>
        <w:t>10</w:t>
      </w:r>
    </w:p>
    <w:p w:rsidR="003D0012" w:rsidRPr="009D0EAD" w:rsidRDefault="003D0012" w:rsidP="003D0012">
      <w:pPr>
        <w:pStyle w:val="TableMedium"/>
        <w:rPr>
          <w:rFonts w:cs="Arial"/>
          <w:b/>
          <w:kern w:val="32"/>
          <w:sz w:val="32"/>
          <w:szCs w:val="32"/>
          <w:lang w:eastAsia="zh-CN"/>
        </w:rPr>
      </w:pPr>
      <w:r w:rsidRPr="009D0EAD">
        <w:rPr>
          <w:rFonts w:ascii="Times New Roman" w:eastAsia="宋体" w:hAnsi="Times New Roman" w:cs="Arial" w:hint="eastAsia"/>
          <w:b/>
          <w:sz w:val="32"/>
          <w:szCs w:val="32"/>
          <w:lang w:eastAsia="zh-CN"/>
        </w:rPr>
        <w:lastRenderedPageBreak/>
        <w:t>版本修订历史</w:t>
      </w:r>
    </w:p>
    <w:p w:rsidR="003D0012" w:rsidRPr="007A46DF" w:rsidRDefault="003D0012" w:rsidP="003D0012"/>
    <w:tbl>
      <w:tblPr>
        <w:tblW w:w="98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1364"/>
        <w:gridCol w:w="1570"/>
        <w:gridCol w:w="1030"/>
        <w:gridCol w:w="1300"/>
        <w:gridCol w:w="3610"/>
      </w:tblGrid>
      <w:tr w:rsidR="003D0012" w:rsidTr="00C95DD3">
        <w:trPr>
          <w:tblHeader/>
          <w:jc w:val="center"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3056" w:rsidRDefault="00FB4181" w:rsidP="008F630D">
            <w:pPr>
              <w:jc w:val="center"/>
              <w:rPr>
                <w:rFonts w:ascii="Times New Roman" w:hAnsi="Times New Roman"/>
                <w:sz w:val="20"/>
              </w:rPr>
            </w:pPr>
            <w:r w:rsidRPr="00043056">
              <w:rPr>
                <w:rFonts w:ascii="Times New Roman" w:hAnsi="Times New Roman" w:hint="eastAsia"/>
                <w:sz w:val="20"/>
              </w:rPr>
              <w:t>版本号</w:t>
            </w:r>
          </w:p>
        </w:tc>
        <w:tc>
          <w:tcPr>
            <w:tcW w:w="136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3056" w:rsidRDefault="00FB4181" w:rsidP="008F630D">
            <w:pPr>
              <w:jc w:val="center"/>
              <w:rPr>
                <w:rFonts w:ascii="Times New Roman" w:hAnsi="Times New Roman"/>
                <w:sz w:val="20"/>
              </w:rPr>
            </w:pPr>
            <w:r w:rsidRPr="00043056">
              <w:rPr>
                <w:rFonts w:ascii="Times New Roman" w:hAnsi="Times New Roman" w:hint="eastAsia"/>
                <w:sz w:val="20"/>
              </w:rPr>
              <w:t>日期</w:t>
            </w:r>
          </w:p>
        </w:tc>
        <w:tc>
          <w:tcPr>
            <w:tcW w:w="157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3056" w:rsidRDefault="00C2068E" w:rsidP="008F630D">
            <w:pPr>
              <w:jc w:val="center"/>
              <w:rPr>
                <w:rFonts w:ascii="Times New Roman" w:hAnsi="Times New Roman"/>
                <w:sz w:val="20"/>
              </w:rPr>
            </w:pPr>
            <w:r w:rsidRPr="00043056">
              <w:rPr>
                <w:rFonts w:ascii="Times New Roman" w:hAnsi="Times New Roman" w:hint="eastAsia"/>
                <w:sz w:val="20"/>
              </w:rPr>
              <w:t>编写</w:t>
            </w:r>
            <w:r w:rsidR="00FB4181" w:rsidRPr="00043056">
              <w:rPr>
                <w:rFonts w:ascii="Times New Roman" w:hAnsi="Times New Roman" w:hint="eastAsia"/>
                <w:sz w:val="20"/>
              </w:rPr>
              <w:t>人员</w:t>
            </w:r>
          </w:p>
        </w:tc>
        <w:tc>
          <w:tcPr>
            <w:tcW w:w="10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3056" w:rsidRDefault="00FB4181" w:rsidP="008F630D">
            <w:pPr>
              <w:jc w:val="center"/>
              <w:rPr>
                <w:rFonts w:ascii="Times New Roman" w:hAnsi="Times New Roman"/>
                <w:sz w:val="20"/>
              </w:rPr>
            </w:pPr>
            <w:r w:rsidRPr="00043056">
              <w:rPr>
                <w:rFonts w:ascii="Times New Roman" w:hAnsi="Times New Roman" w:hint="eastAsia"/>
                <w:sz w:val="20"/>
              </w:rPr>
              <w:t>评审人员</w:t>
            </w:r>
          </w:p>
        </w:tc>
        <w:tc>
          <w:tcPr>
            <w:tcW w:w="130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043056" w:rsidRDefault="00FB4181" w:rsidP="008F630D">
            <w:pPr>
              <w:jc w:val="center"/>
              <w:rPr>
                <w:rFonts w:ascii="Times New Roman" w:hAnsi="Times New Roman"/>
                <w:sz w:val="20"/>
              </w:rPr>
            </w:pPr>
            <w:r w:rsidRPr="00043056">
              <w:rPr>
                <w:rFonts w:ascii="Times New Roman" w:hAnsi="Times New Roman" w:hint="eastAsia"/>
                <w:sz w:val="20"/>
              </w:rPr>
              <w:t>核准者</w:t>
            </w:r>
          </w:p>
        </w:tc>
        <w:tc>
          <w:tcPr>
            <w:tcW w:w="361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3D0012" w:rsidRPr="00043056" w:rsidRDefault="00FB4181" w:rsidP="008F630D">
            <w:pPr>
              <w:jc w:val="center"/>
              <w:rPr>
                <w:rFonts w:ascii="Times New Roman" w:hAnsi="Times New Roman"/>
                <w:sz w:val="20"/>
              </w:rPr>
            </w:pPr>
            <w:r w:rsidRPr="00043056">
              <w:rPr>
                <w:rFonts w:ascii="Times New Roman" w:hAnsi="Times New Roman" w:hint="eastAsia"/>
                <w:sz w:val="20"/>
              </w:rPr>
              <w:t>影响模块及变更概要</w:t>
            </w:r>
          </w:p>
        </w:tc>
      </w:tr>
      <w:tr w:rsidR="003D0012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3D0012" w:rsidRDefault="000A5AD3" w:rsidP="008F630D">
            <w:pPr>
              <w:pStyle w:val="a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1.</w:t>
            </w: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3D0012" w:rsidRDefault="00F33406" w:rsidP="00104B6D">
            <w:pPr>
              <w:pStyle w:val="a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05</w:t>
            </w:r>
            <w:r w:rsidR="004C5FBC">
              <w:rPr>
                <w:rFonts w:ascii="Times New Roman" w:hAnsi="Times New Roman" w:hint="eastAsia"/>
                <w:sz w:val="20"/>
              </w:rPr>
              <w:t>/</w:t>
            </w:r>
            <w:r>
              <w:rPr>
                <w:rFonts w:ascii="Times New Roman" w:hAnsi="Times New Roman"/>
                <w:sz w:val="20"/>
              </w:rPr>
              <w:t>10</w:t>
            </w:r>
            <w:r w:rsidR="004C5FBC">
              <w:rPr>
                <w:rFonts w:ascii="Times New Roman" w:hAnsi="Times New Roman" w:hint="eastAsia"/>
                <w:sz w:val="20"/>
              </w:rPr>
              <w:t>/</w:t>
            </w:r>
            <w:r w:rsidR="00BD6595">
              <w:rPr>
                <w:rFonts w:ascii="Times New Roman" w:hAnsi="Times New Roman"/>
                <w:sz w:val="20"/>
              </w:rPr>
              <w:t>2019</w:t>
            </w: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3D0012" w:rsidRDefault="00C23DB6" w:rsidP="008F630D">
            <w:pPr>
              <w:pStyle w:val="a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张三</w:t>
            </w: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3D0012" w:rsidRDefault="003D0012" w:rsidP="008F630D">
            <w:pPr>
              <w:pStyle w:val="a5"/>
              <w:rPr>
                <w:rFonts w:ascii="Times New Roman" w:hAnsi="Times New Roman"/>
                <w:sz w:val="20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0012" w:rsidRPr="003D0012" w:rsidRDefault="003D0012" w:rsidP="008F630D">
            <w:pPr>
              <w:pStyle w:val="a5"/>
              <w:rPr>
                <w:rFonts w:ascii="Times New Roman" w:hAnsi="Times New Roman"/>
                <w:sz w:val="20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3D0012" w:rsidRPr="002267EF" w:rsidRDefault="008F57FA" w:rsidP="008F57FA">
            <w:pPr>
              <w:pStyle w:val="a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初稿</w:t>
            </w:r>
          </w:p>
        </w:tc>
      </w:tr>
      <w:tr w:rsidR="00AA342F" w:rsidTr="00AA342F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A342F" w:rsidRPr="003D0012" w:rsidRDefault="00AA342F" w:rsidP="00AA342F">
            <w:pPr>
              <w:pStyle w:val="a5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Pr="002B092A" w:rsidRDefault="00AA342F" w:rsidP="00AA342F">
            <w:pPr>
              <w:pStyle w:val="a5"/>
              <w:rPr>
                <w:rFonts w:ascii="Times New Roman" w:hAnsi="Times New Roman"/>
              </w:rPr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  <w:tr w:rsidR="00AA342F" w:rsidTr="00C95DD3">
        <w:trPr>
          <w:jc w:val="center"/>
        </w:trPr>
        <w:tc>
          <w:tcPr>
            <w:tcW w:w="93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5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13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A342F" w:rsidRDefault="00AA342F" w:rsidP="00AA342F">
            <w:pPr>
              <w:pStyle w:val="a5"/>
            </w:pPr>
          </w:p>
        </w:tc>
        <w:tc>
          <w:tcPr>
            <w:tcW w:w="36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A342F" w:rsidRDefault="00AA342F" w:rsidP="00AA342F">
            <w:pPr>
              <w:pStyle w:val="a5"/>
            </w:pPr>
          </w:p>
        </w:tc>
      </w:tr>
    </w:tbl>
    <w:p w:rsidR="00F874E3" w:rsidRDefault="00F874E3">
      <w:pPr>
        <w:rPr>
          <w:b/>
          <w:sz w:val="52"/>
          <w:szCs w:val="52"/>
        </w:rPr>
      </w:pPr>
    </w:p>
    <w:p w:rsidR="00B72081" w:rsidRDefault="00B72081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 w:eastAsia="zh-CN"/>
        </w:rPr>
        <w:id w:val="-449710623"/>
        <w:docPartObj>
          <w:docPartGallery w:val="Table of Contents"/>
          <w:docPartUnique/>
        </w:docPartObj>
      </w:sdtPr>
      <w:sdtContent>
        <w:p w:rsidR="00542DE0" w:rsidRDefault="00542DE0" w:rsidP="00C95DD3">
          <w:pPr>
            <w:pStyle w:val="TOC"/>
            <w:jc w:val="center"/>
          </w:pPr>
          <w:r>
            <w:rPr>
              <w:lang w:val="zh-CN" w:eastAsia="zh-CN"/>
            </w:rPr>
            <w:t>目录</w:t>
          </w:r>
        </w:p>
        <w:p w:rsidR="000238F7" w:rsidRDefault="00542DE0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9888" w:history="1">
            <w:r w:rsidR="000238F7" w:rsidRPr="00C760B3">
              <w:rPr>
                <w:rStyle w:val="a7"/>
                <w:noProof/>
              </w:rPr>
              <w:t>1.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总体介绍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_Toc8649888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4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8649889" w:history="1">
            <w:r w:rsidR="000238F7" w:rsidRPr="00C760B3">
              <w:rPr>
                <w:rStyle w:val="a7"/>
                <w:noProof/>
              </w:rPr>
              <w:t>1.1.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版本介绍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_Toc8649889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4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8649890" w:history="1">
            <w:r w:rsidR="000238F7" w:rsidRPr="00C760B3">
              <w:rPr>
                <w:rStyle w:val="a7"/>
                <w:noProof/>
              </w:rPr>
              <w:t>1.2.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测试目标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_Toc8649890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4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8649891" w:history="1">
            <w:r w:rsidR="000238F7" w:rsidRPr="00C760B3">
              <w:rPr>
                <w:rStyle w:val="a7"/>
                <w:noProof/>
              </w:rPr>
              <w:t>1.3.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先决条件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_Toc8649891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5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8649892" w:history="1">
            <w:r w:rsidR="000238F7" w:rsidRPr="00C760B3">
              <w:rPr>
                <w:rStyle w:val="a7"/>
                <w:noProof/>
              </w:rPr>
              <w:t>2.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项目人员与职责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_Toc8649892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5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8649893" w:history="1">
            <w:r w:rsidR="000238F7" w:rsidRPr="00C760B3">
              <w:rPr>
                <w:rStyle w:val="a7"/>
                <w:noProof/>
              </w:rPr>
              <w:t>3.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测试工具与测试环境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_Toc8649893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6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8649894" w:history="1">
            <w:r w:rsidR="000238F7" w:rsidRPr="00C760B3">
              <w:rPr>
                <w:rStyle w:val="a7"/>
                <w:noProof/>
              </w:rPr>
              <w:t>3.1.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测试工具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_Toc8649894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6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8649895" w:history="1">
            <w:r w:rsidR="000238F7" w:rsidRPr="00C760B3">
              <w:rPr>
                <w:rStyle w:val="a7"/>
                <w:noProof/>
              </w:rPr>
              <w:t>3.2.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测试环境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_Toc8649895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6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8649896" w:history="1">
            <w:r w:rsidR="000238F7" w:rsidRPr="00C760B3">
              <w:rPr>
                <w:rStyle w:val="a7"/>
                <w:noProof/>
              </w:rPr>
              <w:t>4.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测试内容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_Toc8649896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6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8649897" w:history="1">
            <w:r w:rsidR="000238F7" w:rsidRPr="00C760B3">
              <w:rPr>
                <w:rStyle w:val="a7"/>
                <w:noProof/>
              </w:rPr>
              <w:t>4.1.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本次测试包含的内容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_Toc8649897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6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8649898" w:history="1">
            <w:r w:rsidR="000238F7" w:rsidRPr="00C760B3">
              <w:rPr>
                <w:rStyle w:val="a7"/>
                <w:noProof/>
              </w:rPr>
              <w:t>4.2.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测试轮次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_Toc8649898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8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8649899" w:history="1">
            <w:r w:rsidR="000238F7" w:rsidRPr="00C760B3">
              <w:rPr>
                <w:rStyle w:val="a7"/>
                <w:noProof/>
              </w:rPr>
              <w:t>4.3.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测试数据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_Toc8649899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8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8649900" w:history="1">
            <w:r w:rsidR="000238F7" w:rsidRPr="00C760B3">
              <w:rPr>
                <w:rStyle w:val="a7"/>
                <w:noProof/>
              </w:rPr>
              <w:t>4.4.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测试方式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_Toc8649900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9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8649901" w:history="1">
            <w:r w:rsidR="000238F7" w:rsidRPr="00C760B3">
              <w:rPr>
                <w:rStyle w:val="a7"/>
                <w:noProof/>
              </w:rPr>
              <w:t>5.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缺陷报告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_Toc8649901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9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8649902" w:history="1">
            <w:r w:rsidR="000238F7" w:rsidRPr="00C760B3">
              <w:rPr>
                <w:rStyle w:val="a7"/>
                <w:noProof/>
              </w:rPr>
              <w:t>5.1.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缺陷统计图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_Toc8649902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9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03" w:history="1">
            <w:r w:rsidR="000238F7" w:rsidRPr="00C760B3">
              <w:rPr>
                <w:rStyle w:val="a7"/>
                <w:noProof/>
              </w:rPr>
              <w:t>5.1.1.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经办人统计图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_Toc8649903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9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04" w:history="1">
            <w:r w:rsidR="000238F7" w:rsidRPr="00C760B3">
              <w:rPr>
                <w:rStyle w:val="a7"/>
                <w:noProof/>
              </w:rPr>
              <w:t>5.1.2.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报告人统计图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_Toc8649904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10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05" w:history="1">
            <w:r w:rsidR="000238F7" w:rsidRPr="00C760B3">
              <w:rPr>
                <w:rStyle w:val="a7"/>
                <w:noProof/>
              </w:rPr>
              <w:t>5.1.3.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优先级统计图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_Toc8649905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10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06" w:history="1">
            <w:r w:rsidR="000238F7" w:rsidRPr="00C760B3">
              <w:rPr>
                <w:rStyle w:val="a7"/>
                <w:noProof/>
              </w:rPr>
              <w:t>5.1.4.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严重级别统计图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_Toc8649906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11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07" w:history="1">
            <w:r w:rsidR="000238F7" w:rsidRPr="00C760B3">
              <w:rPr>
                <w:rStyle w:val="a7"/>
                <w:noProof/>
              </w:rPr>
              <w:t>5.1.5.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错误类型统计图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_Toc8649907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11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08" w:history="1">
            <w:r w:rsidR="000238F7" w:rsidRPr="00C760B3">
              <w:rPr>
                <w:rStyle w:val="a7"/>
                <w:noProof/>
              </w:rPr>
              <w:t>5.1.6.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解决趋势统计图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_Toc8649908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12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09" w:history="1">
            <w:r w:rsidR="000238F7" w:rsidRPr="00C760B3">
              <w:rPr>
                <w:rStyle w:val="a7"/>
                <w:noProof/>
              </w:rPr>
              <w:t>5.1.7.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解决状态统计图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_Toc8649909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12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10" w:history="1">
            <w:r w:rsidR="000238F7" w:rsidRPr="00C760B3">
              <w:rPr>
                <w:rStyle w:val="a7"/>
                <w:noProof/>
              </w:rPr>
              <w:t>5.1.8.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版本</w:t>
            </w:r>
            <w:r w:rsidR="000238F7" w:rsidRPr="00C760B3">
              <w:rPr>
                <w:rStyle w:val="a7"/>
                <w:noProof/>
              </w:rPr>
              <w:t>BUG</w:t>
            </w:r>
            <w:r w:rsidR="000238F7" w:rsidRPr="00C760B3">
              <w:rPr>
                <w:rStyle w:val="a7"/>
                <w:rFonts w:hint="eastAsia"/>
                <w:noProof/>
              </w:rPr>
              <w:t>数量对比图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_Toc8649910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13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8649911" w:history="1">
            <w:r w:rsidR="000238F7" w:rsidRPr="00C760B3">
              <w:rPr>
                <w:rStyle w:val="a7"/>
                <w:noProof/>
              </w:rPr>
              <w:t>5.2.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缺陷统计列表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_Toc8649911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13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8649912" w:history="1">
            <w:r w:rsidR="000238F7" w:rsidRPr="00C760B3">
              <w:rPr>
                <w:rStyle w:val="a7"/>
                <w:noProof/>
              </w:rPr>
              <w:t>5.3.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遗留缺陷列表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_Toc8649912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15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8649913" w:history="1">
            <w:r w:rsidR="000238F7" w:rsidRPr="00C760B3">
              <w:rPr>
                <w:rStyle w:val="a7"/>
                <w:noProof/>
              </w:rPr>
              <w:t>5.4.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noProof/>
              </w:rPr>
              <w:t>Reopen</w:t>
            </w:r>
            <w:r w:rsidR="000238F7" w:rsidRPr="00C760B3">
              <w:rPr>
                <w:rStyle w:val="a7"/>
                <w:rFonts w:hint="eastAsia"/>
                <w:noProof/>
              </w:rPr>
              <w:t>缺陷列表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_Toc8649913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16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8649914" w:history="1">
            <w:r w:rsidR="000238F7" w:rsidRPr="00C760B3">
              <w:rPr>
                <w:rStyle w:val="a7"/>
                <w:noProof/>
              </w:rPr>
              <w:t>6.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测试结论与建议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_Toc8649914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16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8649915" w:history="1">
            <w:r w:rsidR="000238F7" w:rsidRPr="00C760B3">
              <w:rPr>
                <w:rStyle w:val="a7"/>
                <w:noProof/>
              </w:rPr>
              <w:t>6.1.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测试结论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_Toc8649915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16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8649916" w:history="1">
            <w:r w:rsidR="000238F7" w:rsidRPr="00C760B3">
              <w:rPr>
                <w:rStyle w:val="a7"/>
                <w:noProof/>
              </w:rPr>
              <w:t>6.2.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测试结论与建议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_Toc8649916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17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0238F7" w:rsidRDefault="00C23DB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49917" w:history="1">
            <w:r w:rsidR="000238F7" w:rsidRPr="00C760B3">
              <w:rPr>
                <w:rStyle w:val="a7"/>
                <w:noProof/>
              </w:rPr>
              <w:t>6.2.1.</w:t>
            </w:r>
            <w:r w:rsidR="000238F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238F7" w:rsidRPr="00C760B3">
              <w:rPr>
                <w:rStyle w:val="a7"/>
                <w:rFonts w:hint="eastAsia"/>
                <w:noProof/>
              </w:rPr>
              <w:t>测试中遇到的问题</w:t>
            </w:r>
            <w:r w:rsidR="000238F7">
              <w:rPr>
                <w:noProof/>
                <w:webHidden/>
              </w:rPr>
              <w:tab/>
            </w:r>
            <w:r w:rsidR="000238F7">
              <w:rPr>
                <w:noProof/>
                <w:webHidden/>
              </w:rPr>
              <w:fldChar w:fldCharType="begin"/>
            </w:r>
            <w:r w:rsidR="000238F7">
              <w:rPr>
                <w:noProof/>
                <w:webHidden/>
              </w:rPr>
              <w:instrText xml:space="preserve"> PAGEREF _Toc8649917 \h </w:instrText>
            </w:r>
            <w:r w:rsidR="000238F7">
              <w:rPr>
                <w:noProof/>
                <w:webHidden/>
              </w:rPr>
            </w:r>
            <w:r w:rsidR="000238F7">
              <w:rPr>
                <w:noProof/>
                <w:webHidden/>
              </w:rPr>
              <w:fldChar w:fldCharType="separate"/>
            </w:r>
            <w:r w:rsidR="0033602E">
              <w:rPr>
                <w:noProof/>
                <w:webHidden/>
              </w:rPr>
              <w:t>17</w:t>
            </w:r>
            <w:r w:rsidR="000238F7">
              <w:rPr>
                <w:noProof/>
                <w:webHidden/>
              </w:rPr>
              <w:fldChar w:fldCharType="end"/>
            </w:r>
          </w:hyperlink>
        </w:p>
        <w:p w:rsidR="0049745D" w:rsidRDefault="00542DE0" w:rsidP="0049745D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9745D" w:rsidRDefault="0049745D">
      <w:pPr>
        <w:widowControl/>
        <w:jc w:val="left"/>
      </w:pPr>
      <w:r>
        <w:br w:type="page"/>
      </w:r>
    </w:p>
    <w:p w:rsidR="0049745D" w:rsidRPr="0049745D" w:rsidRDefault="0049745D" w:rsidP="0049745D"/>
    <w:p w:rsidR="00043056" w:rsidRDefault="00BA3881" w:rsidP="002510C2">
      <w:pPr>
        <w:pStyle w:val="1"/>
        <w:numPr>
          <w:ilvl w:val="0"/>
          <w:numId w:val="1"/>
        </w:numPr>
      </w:pPr>
      <w:bookmarkStart w:id="0" w:name="_Toc8649888"/>
      <w:r>
        <w:rPr>
          <w:rFonts w:hint="eastAsia"/>
        </w:rPr>
        <w:t>总体介绍</w:t>
      </w:r>
      <w:bookmarkEnd w:id="0"/>
    </w:p>
    <w:p w:rsidR="00BC00E4" w:rsidRDefault="00C23DB6" w:rsidP="000A5AD3">
      <w:pPr>
        <w:spacing w:line="360" w:lineRule="auto"/>
        <w:ind w:firstLineChars="20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</w:rPr>
        <w:t>xxxx</w:t>
      </w:r>
      <w:proofErr w:type="spellEnd"/>
      <w:r>
        <w:rPr>
          <w:rFonts w:ascii="Arial" w:hAnsi="Arial" w:cs="Arial"/>
          <w:color w:val="333333"/>
          <w:szCs w:val="21"/>
        </w:rPr>
        <w:t>系统</w:t>
      </w:r>
      <w:r w:rsidR="00A04EC6">
        <w:rPr>
          <w:rFonts w:ascii="Arial" w:hAnsi="Arial" w:cs="Arial"/>
          <w:color w:val="333333"/>
          <w:szCs w:val="21"/>
        </w:rPr>
        <w:t>，</w:t>
      </w:r>
      <w:r w:rsidR="00A04EC6">
        <w:rPr>
          <w:rFonts w:ascii="Arial" w:hAnsi="Arial" w:cs="Arial" w:hint="eastAsia"/>
          <w:color w:val="333333"/>
          <w:szCs w:val="21"/>
        </w:rPr>
        <w:t>主要由</w:t>
      </w:r>
      <w:proofErr w:type="spellStart"/>
      <w:r>
        <w:rPr>
          <w:rFonts w:ascii="Arial" w:hAnsi="Arial" w:cs="Arial"/>
          <w:color w:val="333333"/>
          <w:szCs w:val="21"/>
        </w:rPr>
        <w:t>xxxx</w:t>
      </w:r>
      <w:proofErr w:type="spellEnd"/>
      <w:r>
        <w:rPr>
          <w:rFonts w:ascii="Arial" w:hAnsi="Arial" w:cs="Arial"/>
          <w:color w:val="333333"/>
          <w:szCs w:val="21"/>
        </w:rPr>
        <w:t>子系统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端</w:t>
      </w:r>
      <w:r w:rsidR="00A04EC6">
        <w:rPr>
          <w:rFonts w:ascii="Arial" w:hAnsi="Arial" w:cs="Arial"/>
          <w:color w:val="333333"/>
          <w:szCs w:val="21"/>
        </w:rPr>
        <w:t>、</w:t>
      </w:r>
      <w:r w:rsidR="00A04EC6">
        <w:rPr>
          <w:rFonts w:ascii="Arial" w:hAnsi="Arial" w:cs="Arial" w:hint="eastAsia"/>
          <w:color w:val="333333"/>
          <w:szCs w:val="21"/>
        </w:rPr>
        <w:t>智能终端两部分组成。其中智能终端又分为</w:t>
      </w:r>
      <w:r>
        <w:rPr>
          <w:rFonts w:ascii="Arial" w:hAnsi="Arial" w:cs="Arial" w:hint="eastAsia"/>
          <w:color w:val="333333"/>
          <w:szCs w:val="21"/>
        </w:rPr>
        <w:t>xx</w:t>
      </w:r>
      <w:r w:rsidR="00A04EC6">
        <w:rPr>
          <w:rFonts w:ascii="Arial" w:hAnsi="Arial" w:cs="Arial" w:hint="eastAsia"/>
          <w:color w:val="333333"/>
          <w:szCs w:val="21"/>
        </w:rPr>
        <w:t>客户端、消费者移动端</w:t>
      </w:r>
      <w:r w:rsidR="00A04EC6">
        <w:rPr>
          <w:rFonts w:ascii="Arial" w:hAnsi="Arial" w:cs="Arial" w:hint="eastAsia"/>
          <w:color w:val="333333"/>
          <w:szCs w:val="21"/>
        </w:rPr>
        <w:t>2</w:t>
      </w:r>
      <w:r w:rsidR="00A04EC6">
        <w:rPr>
          <w:rFonts w:ascii="Arial" w:hAnsi="Arial" w:cs="Arial" w:hint="eastAsia"/>
          <w:color w:val="333333"/>
          <w:szCs w:val="21"/>
        </w:rPr>
        <w:t>个部分</w:t>
      </w:r>
      <w:r w:rsidR="000E6ED7">
        <w:rPr>
          <w:rFonts w:ascii="Arial" w:hAnsi="Arial" w:cs="Arial"/>
          <w:color w:val="333333"/>
          <w:szCs w:val="21"/>
          <w:shd w:val="clear" w:color="auto" w:fill="FFFFFF"/>
        </w:rPr>
        <w:t>，各个端</w:t>
      </w:r>
      <w:r w:rsidR="00DF645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0E6ED7">
        <w:rPr>
          <w:rFonts w:ascii="Arial" w:hAnsi="Arial" w:cs="Arial"/>
          <w:color w:val="333333"/>
          <w:szCs w:val="21"/>
          <w:shd w:val="clear" w:color="auto" w:fill="FFFFFF"/>
        </w:rPr>
        <w:t>主要介绍如下：</w:t>
      </w:r>
    </w:p>
    <w:p w:rsidR="000A5AD3" w:rsidRDefault="00C23DB6" w:rsidP="002510C2">
      <w:pPr>
        <w:pStyle w:val="ab"/>
        <w:numPr>
          <w:ilvl w:val="0"/>
          <w:numId w:val="7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b/>
          <w:color w:val="333333"/>
          <w:sz w:val="21"/>
          <w:szCs w:val="21"/>
        </w:rPr>
        <w:t>xxxx</w:t>
      </w:r>
      <w:proofErr w:type="spellEnd"/>
      <w:r>
        <w:rPr>
          <w:rFonts w:ascii="Arial" w:hAnsi="Arial" w:cs="Arial"/>
          <w:b/>
          <w:color w:val="333333"/>
          <w:sz w:val="21"/>
          <w:szCs w:val="21"/>
        </w:rPr>
        <w:t>子系统</w:t>
      </w:r>
      <w:r>
        <w:rPr>
          <w:rFonts w:ascii="Arial" w:hAnsi="Arial" w:cs="Arial"/>
          <w:b/>
          <w:color w:val="333333"/>
          <w:sz w:val="21"/>
          <w:szCs w:val="21"/>
        </w:rPr>
        <w:t>b</w:t>
      </w:r>
      <w:r>
        <w:rPr>
          <w:rFonts w:ascii="Arial" w:hAnsi="Arial" w:cs="Arial"/>
          <w:b/>
          <w:color w:val="333333"/>
          <w:sz w:val="21"/>
          <w:szCs w:val="21"/>
        </w:rPr>
        <w:t>端</w:t>
      </w:r>
      <w:r w:rsidR="00F76C07">
        <w:rPr>
          <w:rFonts w:ascii="Arial" w:hAnsi="Arial" w:cs="Arial"/>
          <w:color w:val="333333"/>
          <w:sz w:val="21"/>
          <w:szCs w:val="21"/>
        </w:rPr>
        <w:t>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xxxx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子系统</w:t>
      </w:r>
      <w:r w:rsidR="00F76C07">
        <w:rPr>
          <w:rFonts w:ascii="Arial" w:hAnsi="Arial" w:cs="Arial"/>
          <w:color w:val="333333"/>
          <w:sz w:val="21"/>
          <w:szCs w:val="21"/>
        </w:rPr>
        <w:t>智慧终端设备统一管理后台。</w:t>
      </w:r>
      <w:r w:rsidR="004679E2" w:rsidRPr="00A04EC6">
        <w:rPr>
          <w:rFonts w:ascii="Arial" w:hAnsi="Arial" w:cs="Arial"/>
          <w:color w:val="333333"/>
          <w:sz w:val="21"/>
          <w:szCs w:val="21"/>
        </w:rPr>
        <w:t>实现终端设备管理、配置、数据查看等管理功能，并实现商户</w:t>
      </w:r>
      <w:r w:rsidR="004679E2" w:rsidRPr="00A04EC6">
        <w:rPr>
          <w:rFonts w:ascii="Arial" w:hAnsi="Arial" w:cs="Arial"/>
          <w:color w:val="333333"/>
          <w:sz w:val="21"/>
          <w:szCs w:val="21"/>
        </w:rPr>
        <w:t>/</w:t>
      </w:r>
      <w:r w:rsidR="004679E2" w:rsidRPr="00A04EC6">
        <w:rPr>
          <w:rFonts w:ascii="Arial" w:hAnsi="Arial" w:cs="Arial"/>
          <w:color w:val="333333"/>
          <w:sz w:val="21"/>
          <w:szCs w:val="21"/>
        </w:rPr>
        <w:t>门店对名下会员进行基本管理操作。</w:t>
      </w:r>
    </w:p>
    <w:p w:rsidR="000A5AD3" w:rsidRDefault="00C23DB6" w:rsidP="002510C2">
      <w:pPr>
        <w:pStyle w:val="ab"/>
        <w:numPr>
          <w:ilvl w:val="0"/>
          <w:numId w:val="7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b/>
          <w:color w:val="333333"/>
          <w:sz w:val="21"/>
          <w:szCs w:val="21"/>
        </w:rPr>
        <w:t>xxxx</w:t>
      </w:r>
      <w:proofErr w:type="spellEnd"/>
      <w:r>
        <w:rPr>
          <w:rFonts w:ascii="Arial" w:hAnsi="Arial" w:cs="Arial"/>
          <w:b/>
          <w:color w:val="333333"/>
          <w:sz w:val="21"/>
          <w:szCs w:val="21"/>
        </w:rPr>
        <w:t>子系统</w:t>
      </w:r>
      <w:r w:rsidR="000A5AD3" w:rsidRPr="000E6ED7">
        <w:rPr>
          <w:rFonts w:ascii="Arial" w:hAnsi="Arial" w:cs="Arial"/>
          <w:b/>
          <w:color w:val="333333"/>
          <w:sz w:val="21"/>
          <w:szCs w:val="21"/>
        </w:rPr>
        <w:t>终端</w:t>
      </w:r>
      <w:r w:rsidR="000A5AD3" w:rsidRPr="000E6ED7">
        <w:rPr>
          <w:rFonts w:ascii="Arial" w:hAnsi="Arial" w:cs="Arial"/>
          <w:b/>
          <w:color w:val="333333"/>
          <w:sz w:val="21"/>
          <w:szCs w:val="21"/>
        </w:rPr>
        <w:t>-</w:t>
      </w:r>
      <w:r>
        <w:rPr>
          <w:rFonts w:ascii="Arial" w:hAnsi="Arial" w:cs="Arial"/>
          <w:b/>
          <w:color w:val="333333"/>
          <w:sz w:val="21"/>
          <w:szCs w:val="21"/>
        </w:rPr>
        <w:t>xx</w:t>
      </w:r>
      <w:r w:rsidR="000A5AD3" w:rsidRPr="000E6ED7">
        <w:rPr>
          <w:rFonts w:ascii="Arial" w:hAnsi="Arial" w:cs="Arial"/>
          <w:b/>
          <w:color w:val="333333"/>
          <w:sz w:val="21"/>
          <w:szCs w:val="21"/>
        </w:rPr>
        <w:t>竖屏</w:t>
      </w:r>
      <w:r w:rsidR="000A5AD3">
        <w:rPr>
          <w:rFonts w:ascii="Arial" w:hAnsi="Arial" w:cs="Arial"/>
          <w:color w:val="333333"/>
          <w:sz w:val="21"/>
          <w:szCs w:val="21"/>
        </w:rPr>
        <w:t>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xxxx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系统</w:t>
      </w:r>
      <w:r w:rsidR="000A5AD3">
        <w:rPr>
          <w:rFonts w:ascii="Arial" w:hAnsi="Arial" w:cs="Arial"/>
          <w:color w:val="333333"/>
          <w:sz w:val="21"/>
          <w:szCs w:val="21"/>
        </w:rPr>
        <w:t>客户端。通过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xxxx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系统</w:t>
      </w:r>
      <w:r w:rsidR="000A5AD3">
        <w:rPr>
          <w:rFonts w:ascii="Arial" w:hAnsi="Arial" w:cs="Arial"/>
          <w:color w:val="333333"/>
          <w:sz w:val="21"/>
          <w:szCs w:val="21"/>
        </w:rPr>
        <w:t>不同玩法，为普通用户发放优惠券、预测</w:t>
      </w:r>
      <w:r w:rsidR="00DF6458">
        <w:rPr>
          <w:rFonts w:ascii="Arial" w:hAnsi="Arial" w:cs="Arial"/>
          <w:color w:val="333333"/>
          <w:sz w:val="21"/>
          <w:szCs w:val="21"/>
        </w:rPr>
        <w:t>年龄、性别、标签等属性，</w:t>
      </w:r>
      <w:r w:rsidR="000A5AD3">
        <w:rPr>
          <w:rFonts w:ascii="Arial" w:hAnsi="Arial" w:cs="Arial"/>
          <w:color w:val="333333"/>
          <w:sz w:val="21"/>
          <w:szCs w:val="21"/>
        </w:rPr>
        <w:t>为商家吸引消费者，</w:t>
      </w:r>
      <w:r w:rsidR="00DF6458">
        <w:rPr>
          <w:rFonts w:ascii="Arial" w:hAnsi="Arial" w:cs="Arial"/>
          <w:color w:val="333333"/>
          <w:sz w:val="21"/>
          <w:szCs w:val="21"/>
        </w:rPr>
        <w:t>建立会员体系，达到引流、精准营销等效果。</w:t>
      </w:r>
    </w:p>
    <w:p w:rsidR="000A5AD3" w:rsidRDefault="00C23DB6" w:rsidP="002510C2">
      <w:pPr>
        <w:pStyle w:val="ab"/>
        <w:numPr>
          <w:ilvl w:val="0"/>
          <w:numId w:val="7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b/>
          <w:color w:val="333333"/>
          <w:sz w:val="21"/>
          <w:szCs w:val="21"/>
        </w:rPr>
        <w:t>xxxx</w:t>
      </w:r>
      <w:proofErr w:type="spellEnd"/>
      <w:r>
        <w:rPr>
          <w:rFonts w:ascii="Arial" w:hAnsi="Arial" w:cs="Arial"/>
          <w:b/>
          <w:color w:val="333333"/>
          <w:sz w:val="21"/>
          <w:szCs w:val="21"/>
        </w:rPr>
        <w:t>子系统</w:t>
      </w:r>
      <w:r w:rsidR="000E6ED7" w:rsidRPr="000E6ED7">
        <w:rPr>
          <w:rFonts w:ascii="Arial" w:hAnsi="Arial" w:cs="Arial"/>
          <w:b/>
          <w:color w:val="333333"/>
          <w:sz w:val="21"/>
          <w:szCs w:val="21"/>
        </w:rPr>
        <w:t>消费者端</w:t>
      </w:r>
      <w:r w:rsidR="000E6ED7">
        <w:rPr>
          <w:rFonts w:ascii="Arial" w:hAnsi="Arial" w:cs="Arial"/>
          <w:color w:val="333333"/>
          <w:sz w:val="21"/>
          <w:szCs w:val="21"/>
        </w:rPr>
        <w:t>：消费者在竖屏上体验</w:t>
      </w:r>
      <w:r>
        <w:rPr>
          <w:rFonts w:ascii="Arial" w:hAnsi="Arial" w:cs="Arial"/>
          <w:color w:val="333333"/>
          <w:sz w:val="21"/>
          <w:szCs w:val="21"/>
        </w:rPr>
        <w:t>xx</w:t>
      </w:r>
      <w:r w:rsidR="000E6ED7">
        <w:rPr>
          <w:rFonts w:ascii="Arial" w:hAnsi="Arial" w:cs="Arial"/>
          <w:color w:val="333333"/>
          <w:sz w:val="21"/>
          <w:szCs w:val="21"/>
        </w:rPr>
        <w:t>，然后</w:t>
      </w:r>
      <w:r w:rsidR="00DF6458">
        <w:rPr>
          <w:rFonts w:ascii="Arial" w:hAnsi="Arial" w:cs="Arial"/>
          <w:color w:val="333333"/>
          <w:sz w:val="21"/>
          <w:szCs w:val="21"/>
        </w:rPr>
        <w:t>扫描二</w:t>
      </w:r>
      <w:proofErr w:type="gramStart"/>
      <w:r w:rsidR="00DF6458">
        <w:rPr>
          <w:rFonts w:ascii="Arial" w:hAnsi="Arial" w:cs="Arial"/>
          <w:color w:val="333333"/>
          <w:sz w:val="21"/>
          <w:szCs w:val="21"/>
        </w:rPr>
        <w:t>维码</w:t>
      </w:r>
      <w:r w:rsidR="000E6ED7">
        <w:rPr>
          <w:rFonts w:ascii="Arial" w:hAnsi="Arial" w:cs="Arial"/>
          <w:color w:val="333333"/>
          <w:sz w:val="21"/>
          <w:szCs w:val="21"/>
        </w:rPr>
        <w:t>进入</w:t>
      </w:r>
      <w:proofErr w:type="gramEnd"/>
      <w:r w:rsidR="000E6ED7" w:rsidRPr="000E6ED7">
        <w:rPr>
          <w:rFonts w:ascii="Arial" w:hAnsi="Arial" w:cs="Arial" w:hint="eastAsia"/>
          <w:color w:val="333333"/>
          <w:sz w:val="21"/>
          <w:szCs w:val="21"/>
        </w:rPr>
        <w:t>小程序</w:t>
      </w:r>
      <w:r w:rsidR="000E6ED7">
        <w:rPr>
          <w:rFonts w:ascii="Arial" w:hAnsi="Arial" w:cs="Arial" w:hint="eastAsia"/>
          <w:color w:val="333333"/>
          <w:sz w:val="21"/>
          <w:szCs w:val="21"/>
        </w:rPr>
        <w:t>，在小程序中查看与奇点</w:t>
      </w:r>
      <w:r>
        <w:rPr>
          <w:rFonts w:ascii="Arial" w:hAnsi="Arial" w:cs="Arial" w:hint="eastAsia"/>
          <w:color w:val="333333"/>
          <w:sz w:val="21"/>
          <w:szCs w:val="21"/>
        </w:rPr>
        <w:t>xx</w:t>
      </w:r>
      <w:r w:rsidR="000E6ED7">
        <w:rPr>
          <w:rFonts w:ascii="Arial" w:hAnsi="Arial" w:cs="Arial" w:hint="eastAsia"/>
          <w:color w:val="333333"/>
          <w:sz w:val="21"/>
          <w:szCs w:val="21"/>
        </w:rPr>
        <w:t>设备的互动结果，同时可以注册会员并领券</w:t>
      </w:r>
      <w:r w:rsidR="000E6ED7" w:rsidRPr="000E6ED7">
        <w:rPr>
          <w:rFonts w:ascii="Arial" w:hAnsi="Arial" w:cs="Arial" w:hint="eastAsia"/>
          <w:color w:val="333333"/>
          <w:sz w:val="21"/>
          <w:szCs w:val="21"/>
        </w:rPr>
        <w:t>相关会员福利</w:t>
      </w:r>
      <w:r w:rsidR="00DF6458"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B17A96" w:rsidRPr="000E6ED7" w:rsidRDefault="00B17A96" w:rsidP="002510C2">
      <w:pPr>
        <w:pStyle w:val="2"/>
        <w:numPr>
          <w:ilvl w:val="1"/>
          <w:numId w:val="14"/>
        </w:numPr>
      </w:pPr>
      <w:bookmarkStart w:id="1" w:name="_Toc8649889"/>
      <w:r>
        <w:rPr>
          <w:rFonts w:hint="eastAsia"/>
        </w:rPr>
        <w:t>版本介绍</w:t>
      </w:r>
      <w:bookmarkEnd w:id="1"/>
    </w:p>
    <w:p w:rsidR="000E6ED7" w:rsidRDefault="000A5AD3" w:rsidP="000E6ED7">
      <w:pPr>
        <w:pStyle w:val="ab"/>
        <w:shd w:val="clear" w:color="auto" w:fill="FFFFFF"/>
        <w:spacing w:before="150" w:beforeAutospacing="0" w:after="0" w:afterAutospacing="0"/>
        <w:ind w:left="420"/>
        <w:rPr>
          <w:rFonts w:ascii="Arial" w:hAnsi="Arial" w:cs="Arial"/>
          <w:color w:val="333333"/>
          <w:kern w:val="2"/>
          <w:sz w:val="21"/>
          <w:szCs w:val="21"/>
        </w:rPr>
      </w:pPr>
      <w:r w:rsidRPr="000E6ED7">
        <w:rPr>
          <w:rFonts w:ascii="Arial" w:hAnsi="Arial" w:cs="Arial"/>
          <w:color w:val="333333"/>
          <w:kern w:val="2"/>
          <w:sz w:val="21"/>
          <w:szCs w:val="21"/>
        </w:rPr>
        <w:t>本期</w:t>
      </w:r>
      <w:proofErr w:type="spellStart"/>
      <w:r w:rsidR="00C23DB6">
        <w:rPr>
          <w:rFonts w:ascii="Arial" w:hAnsi="Arial" w:cs="Arial"/>
          <w:color w:val="333333"/>
          <w:kern w:val="2"/>
          <w:sz w:val="21"/>
          <w:szCs w:val="21"/>
        </w:rPr>
        <w:t>xxxx</w:t>
      </w:r>
      <w:proofErr w:type="spellEnd"/>
      <w:r w:rsidR="00C23DB6">
        <w:rPr>
          <w:rFonts w:ascii="Arial" w:hAnsi="Arial" w:cs="Arial"/>
          <w:color w:val="333333"/>
          <w:kern w:val="2"/>
          <w:sz w:val="21"/>
          <w:szCs w:val="21"/>
        </w:rPr>
        <w:t>系统</w:t>
      </w:r>
      <w:r w:rsidRPr="000E6ED7">
        <w:rPr>
          <w:rFonts w:ascii="Arial" w:hAnsi="Arial" w:cs="Arial"/>
          <w:color w:val="333333"/>
          <w:kern w:val="2"/>
          <w:sz w:val="21"/>
          <w:szCs w:val="21"/>
        </w:rPr>
        <w:t>1</w:t>
      </w:r>
      <w:r w:rsidRPr="000E6ED7">
        <w:rPr>
          <w:rFonts w:ascii="Arial" w:hAnsi="Arial" w:cs="Arial" w:hint="eastAsia"/>
          <w:color w:val="333333"/>
          <w:kern w:val="2"/>
          <w:sz w:val="21"/>
          <w:szCs w:val="21"/>
        </w:rPr>
        <w:t>.</w:t>
      </w:r>
      <w:r w:rsidR="00F33406">
        <w:rPr>
          <w:rFonts w:ascii="Arial" w:hAnsi="Arial" w:cs="Arial"/>
          <w:color w:val="333333"/>
          <w:kern w:val="2"/>
          <w:sz w:val="21"/>
          <w:szCs w:val="21"/>
        </w:rPr>
        <w:t>8</w:t>
      </w:r>
      <w:r w:rsidRPr="000E6ED7">
        <w:rPr>
          <w:rFonts w:ascii="Arial" w:hAnsi="Arial" w:cs="Arial"/>
          <w:color w:val="333333"/>
          <w:kern w:val="2"/>
          <w:sz w:val="21"/>
          <w:szCs w:val="21"/>
        </w:rPr>
        <w:t xml:space="preserve"> </w:t>
      </w:r>
      <w:r w:rsidRPr="000E6ED7">
        <w:rPr>
          <w:rFonts w:ascii="Arial" w:hAnsi="Arial" w:cs="Arial"/>
          <w:color w:val="333333"/>
          <w:kern w:val="2"/>
          <w:sz w:val="21"/>
          <w:szCs w:val="21"/>
        </w:rPr>
        <w:t>版本，是在</w:t>
      </w:r>
      <w:r w:rsidRPr="000E6ED7">
        <w:rPr>
          <w:rFonts w:ascii="Arial" w:hAnsi="Arial" w:cs="Arial" w:hint="eastAsia"/>
          <w:color w:val="333333"/>
          <w:kern w:val="2"/>
          <w:sz w:val="21"/>
          <w:szCs w:val="21"/>
        </w:rPr>
        <w:t>1.</w:t>
      </w:r>
      <w:r w:rsidR="00F33406">
        <w:rPr>
          <w:rFonts w:ascii="Arial" w:hAnsi="Arial" w:cs="Arial"/>
          <w:color w:val="333333"/>
          <w:kern w:val="2"/>
          <w:sz w:val="21"/>
          <w:szCs w:val="21"/>
        </w:rPr>
        <w:t>8</w:t>
      </w:r>
      <w:r w:rsidRPr="000E6ED7">
        <w:rPr>
          <w:rFonts w:ascii="Arial" w:hAnsi="Arial" w:cs="Arial"/>
          <w:color w:val="333333"/>
          <w:kern w:val="2"/>
          <w:sz w:val="21"/>
          <w:szCs w:val="21"/>
        </w:rPr>
        <w:t xml:space="preserve"> </w:t>
      </w:r>
      <w:r w:rsidRPr="000E6ED7">
        <w:rPr>
          <w:rFonts w:ascii="Arial" w:hAnsi="Arial" w:cs="Arial"/>
          <w:color w:val="333333"/>
          <w:kern w:val="2"/>
          <w:sz w:val="21"/>
          <w:szCs w:val="21"/>
        </w:rPr>
        <w:t>版本的基础上</w:t>
      </w:r>
      <w:r w:rsidR="00B17A96">
        <w:rPr>
          <w:rFonts w:ascii="Arial" w:hAnsi="Arial" w:cs="Arial"/>
          <w:color w:val="333333"/>
          <w:kern w:val="2"/>
          <w:sz w:val="21"/>
          <w:szCs w:val="21"/>
        </w:rPr>
        <w:t>进行迭代开发</w:t>
      </w:r>
      <w:r w:rsidR="00B17A96">
        <w:rPr>
          <w:rFonts w:ascii="Arial" w:hAnsi="Arial" w:cs="Arial" w:hint="eastAsia"/>
          <w:color w:val="333333"/>
          <w:kern w:val="2"/>
          <w:sz w:val="21"/>
          <w:szCs w:val="21"/>
        </w:rPr>
        <w:t>，新增</w:t>
      </w:r>
      <w:r w:rsidR="00A368AB">
        <w:rPr>
          <w:rFonts w:ascii="Arial" w:hAnsi="Arial" w:cs="Arial" w:hint="eastAsia"/>
          <w:color w:val="333333"/>
          <w:kern w:val="2"/>
          <w:sz w:val="21"/>
          <w:szCs w:val="21"/>
        </w:rPr>
        <w:t>以下功能</w:t>
      </w:r>
      <w:r w:rsidR="00B17A96">
        <w:rPr>
          <w:rFonts w:ascii="Arial" w:hAnsi="Arial" w:cs="Arial" w:hint="eastAsia"/>
          <w:color w:val="333333"/>
          <w:kern w:val="2"/>
          <w:sz w:val="21"/>
          <w:szCs w:val="21"/>
        </w:rPr>
        <w:t>：</w:t>
      </w:r>
    </w:p>
    <w:p w:rsidR="000A24D8" w:rsidRPr="004C7EAB" w:rsidRDefault="00C23DB6" w:rsidP="004C7EAB">
      <w:pPr>
        <w:pStyle w:val="a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kern w:val="2"/>
          <w:sz w:val="21"/>
          <w:szCs w:val="21"/>
        </w:rPr>
      </w:pPr>
      <w:r>
        <w:rPr>
          <w:rFonts w:ascii="Arial" w:hAnsi="Arial" w:cs="Arial"/>
          <w:color w:val="333333"/>
          <w:kern w:val="2"/>
          <w:sz w:val="21"/>
          <w:szCs w:val="21"/>
        </w:rPr>
        <w:t>b</w:t>
      </w:r>
      <w:r>
        <w:rPr>
          <w:rFonts w:ascii="Arial" w:hAnsi="Arial" w:cs="Arial"/>
          <w:color w:val="333333"/>
          <w:kern w:val="2"/>
          <w:sz w:val="21"/>
          <w:szCs w:val="21"/>
        </w:rPr>
        <w:t>端</w:t>
      </w:r>
      <w:r w:rsidR="004C7EAB">
        <w:rPr>
          <w:rFonts w:ascii="Arial" w:hAnsi="Arial" w:cs="Arial"/>
          <w:color w:val="333333"/>
          <w:kern w:val="2"/>
          <w:sz w:val="21"/>
          <w:szCs w:val="21"/>
        </w:rPr>
        <w:t>——</w:t>
      </w:r>
      <w:r w:rsidR="000A24D8" w:rsidRPr="004C7EAB">
        <w:rPr>
          <w:rFonts w:ascii="Arial" w:hAnsi="Arial" w:cs="Arial"/>
          <w:color w:val="333333"/>
          <w:kern w:val="2"/>
          <w:sz w:val="21"/>
          <w:szCs w:val="21"/>
        </w:rPr>
        <w:t>新增</w:t>
      </w:r>
      <w:r w:rsidR="00F33406" w:rsidRPr="004C7EAB">
        <w:rPr>
          <w:rFonts w:ascii="Arial" w:hAnsi="Arial" w:cs="Arial"/>
          <w:color w:val="333333"/>
          <w:kern w:val="2"/>
          <w:sz w:val="21"/>
          <w:szCs w:val="21"/>
        </w:rPr>
        <w:t>互动货架类型的活动</w:t>
      </w:r>
    </w:p>
    <w:p w:rsidR="000A24D8" w:rsidRPr="00104B6D" w:rsidRDefault="00C23DB6" w:rsidP="002510C2">
      <w:pPr>
        <w:pStyle w:val="a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kern w:val="2"/>
          <w:sz w:val="21"/>
          <w:szCs w:val="21"/>
        </w:rPr>
      </w:pPr>
      <w:r>
        <w:rPr>
          <w:rFonts w:ascii="Arial" w:hAnsi="Arial" w:cs="Arial"/>
          <w:color w:val="333333"/>
          <w:kern w:val="2"/>
          <w:sz w:val="21"/>
          <w:szCs w:val="21"/>
        </w:rPr>
        <w:t>xx</w:t>
      </w:r>
      <w:r w:rsidR="00114587" w:rsidRPr="00104B6D">
        <w:rPr>
          <w:rFonts w:ascii="Arial" w:hAnsi="Arial" w:cs="Arial"/>
          <w:color w:val="333333"/>
          <w:kern w:val="2"/>
          <w:sz w:val="21"/>
          <w:szCs w:val="21"/>
        </w:rPr>
        <w:t>客户端</w:t>
      </w:r>
      <w:r w:rsidR="00104B6D">
        <w:rPr>
          <w:rFonts w:ascii="Arial" w:hAnsi="Arial" w:cs="Arial"/>
          <w:color w:val="333333"/>
          <w:kern w:val="2"/>
          <w:sz w:val="21"/>
          <w:szCs w:val="21"/>
        </w:rPr>
        <w:t>——</w:t>
      </w:r>
      <w:r w:rsidR="00F33406">
        <w:rPr>
          <w:rFonts w:ascii="Arial" w:hAnsi="Arial" w:cs="Arial" w:hint="eastAsia"/>
          <w:color w:val="333333"/>
          <w:kern w:val="2"/>
          <w:sz w:val="21"/>
          <w:szCs w:val="21"/>
        </w:rPr>
        <w:t>互动货架活动</w:t>
      </w:r>
    </w:p>
    <w:p w:rsidR="002B18BF" w:rsidRDefault="00536E13" w:rsidP="002510C2">
      <w:pPr>
        <w:pStyle w:val="2"/>
        <w:numPr>
          <w:ilvl w:val="1"/>
          <w:numId w:val="14"/>
        </w:numPr>
      </w:pPr>
      <w:bookmarkStart w:id="2" w:name="_Toc8649890"/>
      <w:r>
        <w:rPr>
          <w:rFonts w:hint="eastAsia"/>
        </w:rPr>
        <w:t>测试目标</w:t>
      </w:r>
      <w:bookmarkEnd w:id="2"/>
    </w:p>
    <w:p w:rsidR="00796B9A" w:rsidRDefault="002B18BF" w:rsidP="002B18BF">
      <w:r>
        <w:t>本次测试主要是确保</w:t>
      </w:r>
      <w:proofErr w:type="spellStart"/>
      <w:r w:rsidR="00C23DB6">
        <w:t>xxxx</w:t>
      </w:r>
      <w:proofErr w:type="spellEnd"/>
      <w:r w:rsidR="00C23DB6">
        <w:t>系统</w:t>
      </w:r>
      <w:r w:rsidR="00796B9A">
        <w:rPr>
          <w:rFonts w:hint="eastAsia"/>
        </w:rPr>
        <w:t>V</w:t>
      </w:r>
      <w:r w:rsidR="00A04EC6">
        <w:t>1</w:t>
      </w:r>
      <w:r w:rsidR="0046204E">
        <w:t>.</w:t>
      </w:r>
      <w:r w:rsidR="004C7EAB">
        <w:t>8</w:t>
      </w:r>
      <w:r w:rsidR="00F52F2B">
        <w:t>（</w:t>
      </w:r>
      <w:r w:rsidR="004C7EAB">
        <w:t>互动货架</w:t>
      </w:r>
      <w:r w:rsidR="00F52F2B">
        <w:t>）</w:t>
      </w:r>
      <w:r w:rsidR="00F76C07">
        <w:t>能够正常</w:t>
      </w:r>
      <w:r w:rsidR="0046204E">
        <w:t>运行</w:t>
      </w:r>
      <w:r w:rsidR="00F76C07">
        <w:t>，同时老版本功能也能够稳定、良好的兼容新版本</w:t>
      </w:r>
      <w:r w:rsidR="00DF6458">
        <w:t>功能</w:t>
      </w:r>
      <w:r w:rsidR="00F76C07">
        <w:t>，具体</w:t>
      </w:r>
      <w:r w:rsidR="00A04EC6">
        <w:t>包括</w:t>
      </w:r>
      <w:r w:rsidR="00796B9A">
        <w:rPr>
          <w:rFonts w:hint="eastAsia"/>
        </w:rPr>
        <w:t>:</w:t>
      </w:r>
      <w:r w:rsidR="00413BCD">
        <w:rPr>
          <w:rFonts w:hint="eastAsia"/>
        </w:rPr>
        <w:t>（</w:t>
      </w:r>
      <w:r w:rsidR="00413BCD">
        <w:rPr>
          <w:rFonts w:hint="eastAsia"/>
        </w:rPr>
        <w:t>P</w:t>
      </w:r>
      <w:r w:rsidR="00413BCD">
        <w:t>S</w:t>
      </w:r>
      <w:r w:rsidR="00413BCD">
        <w:t>：</w:t>
      </w:r>
      <w:r w:rsidR="00413BCD" w:rsidRPr="00413BCD">
        <w:rPr>
          <w:b/>
          <w:color w:val="FF0000"/>
        </w:rPr>
        <w:t>红色内容</w:t>
      </w:r>
      <w:r w:rsidR="00413BCD">
        <w:t>为新增功能点</w:t>
      </w:r>
      <w:r w:rsidR="00413BCD">
        <w:rPr>
          <w:rFonts w:hint="eastAsia"/>
        </w:rPr>
        <w:t xml:space="preserve"> </w:t>
      </w:r>
      <w:r w:rsidR="00413BCD">
        <w:rPr>
          <w:rFonts w:hint="eastAsia"/>
        </w:rPr>
        <w:t>）</w:t>
      </w:r>
    </w:p>
    <w:p w:rsidR="009142FF" w:rsidRPr="00770998" w:rsidRDefault="00C23DB6" w:rsidP="002510C2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xxxx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>子系统</w:t>
      </w:r>
      <w:r>
        <w:rPr>
          <w:rFonts w:ascii="Arial" w:hAnsi="Arial" w:cs="Arial" w:hint="eastAsia"/>
          <w:szCs w:val="21"/>
          <w:shd w:val="clear" w:color="auto" w:fill="FFFFFF"/>
        </w:rPr>
        <w:t>b</w:t>
      </w:r>
      <w:r>
        <w:rPr>
          <w:rFonts w:ascii="Arial" w:hAnsi="Arial" w:cs="Arial" w:hint="eastAsia"/>
          <w:szCs w:val="21"/>
          <w:shd w:val="clear" w:color="auto" w:fill="FFFFFF"/>
        </w:rPr>
        <w:t>端</w:t>
      </w:r>
      <w:r w:rsidR="009142FF" w:rsidRPr="00770998">
        <w:rPr>
          <w:rFonts w:ascii="Arial" w:hAnsi="Arial" w:cs="Arial" w:hint="eastAsia"/>
          <w:szCs w:val="21"/>
          <w:shd w:val="clear" w:color="auto" w:fill="FFFFFF"/>
        </w:rPr>
        <w:t>：</w:t>
      </w:r>
    </w:p>
    <w:p w:rsidR="00A04EC6" w:rsidRPr="00770998" w:rsidRDefault="00C23DB6" w:rsidP="002510C2">
      <w:pPr>
        <w:pStyle w:val="a8"/>
        <w:numPr>
          <w:ilvl w:val="1"/>
          <w:numId w:val="2"/>
        </w:numPr>
        <w:ind w:firstLineChars="0"/>
      </w:pPr>
      <w:r>
        <w:rPr>
          <w:rFonts w:ascii="Arial" w:hAnsi="Arial" w:cs="Arial"/>
          <w:szCs w:val="21"/>
          <w:shd w:val="clear" w:color="auto" w:fill="FFFFFF"/>
        </w:rPr>
        <w:t>xx</w:t>
      </w:r>
      <w:r w:rsidR="00A04EC6" w:rsidRPr="00770998">
        <w:rPr>
          <w:rFonts w:ascii="Arial" w:hAnsi="Arial" w:cs="Arial"/>
          <w:szCs w:val="21"/>
          <w:shd w:val="clear" w:color="auto" w:fill="FFFFFF"/>
        </w:rPr>
        <w:t>活动管理</w:t>
      </w:r>
      <w:r w:rsidR="00B34B6A" w:rsidRPr="00F05FB4">
        <w:rPr>
          <w:rFonts w:ascii="Arial" w:hAnsi="Arial" w:cs="Arial"/>
          <w:b/>
          <w:color w:val="FF0000"/>
          <w:szCs w:val="21"/>
          <w:shd w:val="clear" w:color="auto" w:fill="FFFFFF"/>
        </w:rPr>
        <w:t>（</w:t>
      </w:r>
      <w:r w:rsidR="004C7EAB">
        <w:rPr>
          <w:rFonts w:ascii="Arial" w:hAnsi="Arial" w:cs="Arial"/>
          <w:b/>
          <w:color w:val="FF0000"/>
          <w:szCs w:val="21"/>
          <w:shd w:val="clear" w:color="auto" w:fill="FFFFFF"/>
        </w:rPr>
        <w:t>互动货架</w:t>
      </w:r>
      <w:r w:rsidR="00DF6458" w:rsidRPr="00F05FB4">
        <w:rPr>
          <w:rFonts w:ascii="Arial" w:hAnsi="Arial" w:cs="Arial"/>
          <w:b/>
          <w:color w:val="FF0000"/>
          <w:szCs w:val="21"/>
          <w:shd w:val="clear" w:color="auto" w:fill="FFFFFF"/>
        </w:rPr>
        <w:t>）</w:t>
      </w:r>
    </w:p>
    <w:p w:rsidR="00A04EC6" w:rsidRPr="00770998" w:rsidRDefault="00A04EC6" w:rsidP="002510C2">
      <w:pPr>
        <w:pStyle w:val="a8"/>
        <w:numPr>
          <w:ilvl w:val="1"/>
          <w:numId w:val="2"/>
        </w:numPr>
        <w:ind w:firstLineChars="0"/>
      </w:pPr>
      <w:r w:rsidRPr="00770998">
        <w:rPr>
          <w:rFonts w:ascii="Arial" w:hAnsi="Arial" w:cs="Arial"/>
          <w:szCs w:val="21"/>
          <w:shd w:val="clear" w:color="auto" w:fill="FFFFFF"/>
        </w:rPr>
        <w:t>设备管理</w:t>
      </w:r>
    </w:p>
    <w:p w:rsidR="00C23DB6" w:rsidRDefault="00F76C07" w:rsidP="00C23DB6">
      <w:pPr>
        <w:pStyle w:val="a8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770998">
        <w:rPr>
          <w:rFonts w:ascii="Arial" w:hAnsi="Arial" w:cs="Arial"/>
          <w:szCs w:val="21"/>
          <w:shd w:val="clear" w:color="auto" w:fill="FFFFFF"/>
        </w:rPr>
        <w:t>规则</w:t>
      </w:r>
      <w:r w:rsidR="00A04EC6" w:rsidRPr="00770998">
        <w:rPr>
          <w:rFonts w:ascii="Arial" w:hAnsi="Arial" w:cs="Arial"/>
          <w:szCs w:val="21"/>
          <w:shd w:val="clear" w:color="auto" w:fill="FFFFFF"/>
        </w:rPr>
        <w:t>管理</w:t>
      </w:r>
    </w:p>
    <w:p w:rsidR="00C23DB6" w:rsidRPr="00210D1A" w:rsidRDefault="00C23DB6" w:rsidP="00C23DB6">
      <w:pPr>
        <w:pStyle w:val="a8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</w:p>
    <w:p w:rsidR="00F05FB4" w:rsidRPr="00210D1A" w:rsidRDefault="00F05FB4" w:rsidP="002510C2">
      <w:pPr>
        <w:pStyle w:val="a8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210D1A">
        <w:rPr>
          <w:rFonts w:ascii="Arial" w:hAnsi="Arial" w:cs="Arial"/>
          <w:szCs w:val="21"/>
          <w:shd w:val="clear" w:color="auto" w:fill="FFFFFF"/>
        </w:rPr>
        <w:t>外部</w:t>
      </w:r>
      <w:proofErr w:type="gramStart"/>
      <w:r w:rsidRPr="00210D1A">
        <w:rPr>
          <w:rFonts w:ascii="Arial" w:hAnsi="Arial" w:cs="Arial"/>
          <w:szCs w:val="21"/>
          <w:shd w:val="clear" w:color="auto" w:fill="FFFFFF"/>
        </w:rPr>
        <w:t>券</w:t>
      </w:r>
      <w:proofErr w:type="gramEnd"/>
      <w:r w:rsidRPr="00210D1A">
        <w:rPr>
          <w:rFonts w:ascii="Arial" w:hAnsi="Arial" w:cs="Arial"/>
          <w:szCs w:val="21"/>
          <w:shd w:val="clear" w:color="auto" w:fill="FFFFFF"/>
        </w:rPr>
        <w:t>配置</w:t>
      </w:r>
    </w:p>
    <w:p w:rsidR="009142FF" w:rsidRPr="00210D1A" w:rsidRDefault="00C23DB6" w:rsidP="002510C2">
      <w:pPr>
        <w:pStyle w:val="a8"/>
        <w:numPr>
          <w:ilvl w:val="0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Cs w:val="21"/>
          <w:shd w:val="clear" w:color="auto" w:fill="FFFFFF"/>
        </w:rPr>
        <w:t>xxxx</w:t>
      </w:r>
      <w:proofErr w:type="spellEnd"/>
      <w:r>
        <w:rPr>
          <w:rFonts w:ascii="Arial" w:hAnsi="Arial" w:cs="Arial"/>
          <w:szCs w:val="21"/>
          <w:shd w:val="clear" w:color="auto" w:fill="FFFFFF"/>
        </w:rPr>
        <w:t>子系统</w:t>
      </w:r>
      <w:r w:rsidR="00426AD4" w:rsidRPr="00770998">
        <w:rPr>
          <w:rFonts w:ascii="Arial" w:hAnsi="Arial" w:cs="Arial"/>
          <w:szCs w:val="21"/>
          <w:shd w:val="clear" w:color="auto" w:fill="FFFFFF"/>
        </w:rPr>
        <w:t>-</w:t>
      </w:r>
      <w:r>
        <w:rPr>
          <w:rFonts w:ascii="Arial" w:hAnsi="Arial" w:cs="Arial"/>
          <w:szCs w:val="21"/>
          <w:shd w:val="clear" w:color="auto" w:fill="FFFFFF"/>
        </w:rPr>
        <w:t>xx</w:t>
      </w:r>
      <w:r w:rsidR="00426AD4" w:rsidRPr="00770998">
        <w:rPr>
          <w:rFonts w:ascii="Arial" w:hAnsi="Arial" w:cs="Arial"/>
          <w:szCs w:val="21"/>
          <w:shd w:val="clear" w:color="auto" w:fill="FFFFFF"/>
        </w:rPr>
        <w:t>客户</w:t>
      </w:r>
      <w:r w:rsidR="00770998">
        <w:rPr>
          <w:rFonts w:ascii="Arial" w:hAnsi="Arial" w:cs="Arial"/>
          <w:szCs w:val="21"/>
          <w:shd w:val="clear" w:color="auto" w:fill="FFFFFF"/>
        </w:rPr>
        <w:t>端</w:t>
      </w:r>
    </w:p>
    <w:p w:rsidR="00C23DB6" w:rsidRPr="00770998" w:rsidRDefault="00A04EC6" w:rsidP="00C23DB6">
      <w:pPr>
        <w:pStyle w:val="a8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4C7EAB">
        <w:rPr>
          <w:rFonts w:ascii="Arial" w:hAnsi="Arial" w:cs="Arial"/>
          <w:szCs w:val="21"/>
          <w:shd w:val="clear" w:color="auto" w:fill="FFFFFF"/>
        </w:rPr>
        <w:t>预言</w:t>
      </w:r>
    </w:p>
    <w:p w:rsidR="001B7EB0" w:rsidRPr="00770998" w:rsidRDefault="001B7EB0" w:rsidP="002510C2">
      <w:pPr>
        <w:pStyle w:val="a8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770998">
        <w:rPr>
          <w:rFonts w:ascii="Arial" w:hAnsi="Arial" w:cs="Arial"/>
          <w:szCs w:val="21"/>
          <w:shd w:val="clear" w:color="auto" w:fill="FFFFFF"/>
        </w:rPr>
        <w:t>活动</w:t>
      </w:r>
    </w:p>
    <w:p w:rsidR="00477100" w:rsidRPr="00210D1A" w:rsidRDefault="00C23DB6" w:rsidP="002510C2">
      <w:pPr>
        <w:pStyle w:val="a8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Cs w:val="21"/>
          <w:shd w:val="clear" w:color="auto" w:fill="FFFFFF"/>
        </w:rPr>
        <w:t>ddd</w:t>
      </w:r>
      <w:proofErr w:type="spellEnd"/>
    </w:p>
    <w:p w:rsidR="00B34B6A" w:rsidRPr="00210D1A" w:rsidRDefault="00B34B6A" w:rsidP="002510C2">
      <w:pPr>
        <w:pStyle w:val="a8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</w:p>
    <w:p w:rsidR="00DA1191" w:rsidRDefault="00DA1191" w:rsidP="002510C2">
      <w:pPr>
        <w:pStyle w:val="a8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F05FB4">
        <w:rPr>
          <w:rFonts w:ascii="Arial" w:hAnsi="Arial" w:cs="Arial"/>
          <w:szCs w:val="21"/>
          <w:shd w:val="clear" w:color="auto" w:fill="FFFFFF"/>
        </w:rPr>
        <w:t>活动</w:t>
      </w:r>
    </w:p>
    <w:p w:rsidR="00104B6D" w:rsidRPr="004C7EAB" w:rsidRDefault="00104B6D" w:rsidP="002510C2">
      <w:pPr>
        <w:pStyle w:val="a8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4C7EAB">
        <w:rPr>
          <w:rFonts w:ascii="Arial" w:hAnsi="Arial" w:cs="Arial" w:hint="eastAsia"/>
          <w:szCs w:val="21"/>
          <w:shd w:val="clear" w:color="auto" w:fill="FFFFFF"/>
        </w:rPr>
        <w:lastRenderedPageBreak/>
        <w:t>活动</w:t>
      </w:r>
    </w:p>
    <w:p w:rsidR="004C7EAB" w:rsidRPr="00104B6D" w:rsidRDefault="004C7EAB" w:rsidP="002510C2">
      <w:pPr>
        <w:pStyle w:val="a8"/>
        <w:numPr>
          <w:ilvl w:val="1"/>
          <w:numId w:val="2"/>
        </w:numPr>
        <w:ind w:firstLineChars="0"/>
        <w:rPr>
          <w:rFonts w:ascii="Arial" w:hAnsi="Arial" w:cs="Arial"/>
          <w:b/>
          <w:color w:val="FF0000"/>
          <w:szCs w:val="21"/>
          <w:shd w:val="clear" w:color="auto" w:fill="FFFFFF"/>
        </w:rPr>
      </w:pPr>
      <w:r>
        <w:rPr>
          <w:rFonts w:ascii="Arial" w:hAnsi="Arial" w:cs="Arial"/>
          <w:b/>
          <w:color w:val="FF0000"/>
          <w:szCs w:val="21"/>
          <w:shd w:val="clear" w:color="auto" w:fill="FFFFFF"/>
        </w:rPr>
        <w:t>互动货架</w:t>
      </w:r>
    </w:p>
    <w:p w:rsidR="00426AD4" w:rsidRPr="00770998" w:rsidRDefault="00426AD4" w:rsidP="002510C2">
      <w:pPr>
        <w:pStyle w:val="a8"/>
        <w:numPr>
          <w:ilvl w:val="1"/>
          <w:numId w:val="2"/>
        </w:numPr>
        <w:ind w:firstLineChars="0"/>
      </w:pPr>
      <w:r w:rsidRPr="00770998">
        <w:rPr>
          <w:rFonts w:ascii="Arial" w:hAnsi="Arial" w:cs="Arial"/>
          <w:szCs w:val="21"/>
          <w:shd w:val="clear" w:color="auto" w:fill="FFFFFF"/>
        </w:rPr>
        <w:t>硬件与软件的功能兼容，性能稳定</w:t>
      </w:r>
    </w:p>
    <w:p w:rsidR="001B7EB0" w:rsidRPr="00770998" w:rsidRDefault="00C23DB6" w:rsidP="002510C2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xxxx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>子系统</w:t>
      </w:r>
      <w:r w:rsidR="001B7EB0" w:rsidRPr="00770998">
        <w:rPr>
          <w:rFonts w:ascii="Arial" w:hAnsi="Arial" w:cs="Arial" w:hint="eastAsia"/>
          <w:szCs w:val="21"/>
          <w:shd w:val="clear" w:color="auto" w:fill="FFFFFF"/>
        </w:rPr>
        <w:t>-</w:t>
      </w:r>
      <w:r w:rsidR="001B7EB0" w:rsidRPr="00770998">
        <w:rPr>
          <w:rFonts w:ascii="Arial" w:hAnsi="Arial" w:cs="Arial" w:hint="eastAsia"/>
          <w:szCs w:val="21"/>
          <w:shd w:val="clear" w:color="auto" w:fill="FFFFFF"/>
        </w:rPr>
        <w:t>消费者端（奇点</w:t>
      </w:r>
      <w:r>
        <w:rPr>
          <w:rFonts w:ascii="Arial" w:hAnsi="Arial" w:cs="Arial" w:hint="eastAsia"/>
          <w:szCs w:val="21"/>
          <w:shd w:val="clear" w:color="auto" w:fill="FFFFFF"/>
        </w:rPr>
        <w:t>xx</w:t>
      </w:r>
      <w:r w:rsidR="001B7EB0" w:rsidRPr="00770998">
        <w:rPr>
          <w:rFonts w:ascii="Arial" w:hAnsi="Arial" w:cs="Arial" w:hint="eastAsia"/>
          <w:szCs w:val="21"/>
          <w:shd w:val="clear" w:color="auto" w:fill="FFFFFF"/>
        </w:rPr>
        <w:t>小程序）</w:t>
      </w:r>
    </w:p>
    <w:p w:rsidR="001B7EB0" w:rsidRPr="00F05FB4" w:rsidRDefault="001B7EB0" w:rsidP="002510C2">
      <w:pPr>
        <w:pStyle w:val="a8"/>
        <w:numPr>
          <w:ilvl w:val="1"/>
          <w:numId w:val="2"/>
        </w:numPr>
        <w:ind w:firstLineChars="0"/>
      </w:pPr>
      <w:r w:rsidRPr="00F05FB4">
        <w:rPr>
          <w:rFonts w:ascii="Arial" w:hAnsi="Arial" w:cs="Arial"/>
          <w:szCs w:val="21"/>
          <w:shd w:val="clear" w:color="auto" w:fill="FFFFFF"/>
        </w:rPr>
        <w:t>小程序基本功能</w:t>
      </w:r>
    </w:p>
    <w:p w:rsidR="00477100" w:rsidRPr="00F05FB4" w:rsidRDefault="00C23DB6" w:rsidP="002510C2">
      <w:pPr>
        <w:pStyle w:val="a8"/>
        <w:numPr>
          <w:ilvl w:val="1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a</w:t>
      </w:r>
      <w:r w:rsidR="00B34B6A" w:rsidRPr="00F05FB4">
        <w:rPr>
          <w:rFonts w:ascii="Arial" w:hAnsi="Arial" w:cs="Arial"/>
          <w:szCs w:val="21"/>
          <w:shd w:val="clear" w:color="auto" w:fill="FFFFFF"/>
        </w:rPr>
        <w:t>玩法的支持与领券</w:t>
      </w:r>
    </w:p>
    <w:p w:rsidR="001B7EB0" w:rsidRPr="00F05FB4" w:rsidRDefault="00C23DB6" w:rsidP="002510C2">
      <w:pPr>
        <w:pStyle w:val="a8"/>
        <w:numPr>
          <w:ilvl w:val="1"/>
          <w:numId w:val="2"/>
        </w:numPr>
        <w:ind w:firstLineChars="0"/>
      </w:pPr>
      <w:r>
        <w:rPr>
          <w:rFonts w:ascii="Arial" w:hAnsi="Arial" w:cs="Arial" w:hint="eastAsia"/>
          <w:szCs w:val="21"/>
          <w:shd w:val="clear" w:color="auto" w:fill="FFFFFF"/>
        </w:rPr>
        <w:t>b</w:t>
      </w:r>
      <w:r w:rsidR="001B7EB0" w:rsidRPr="00F05FB4">
        <w:rPr>
          <w:rFonts w:ascii="Arial" w:hAnsi="Arial" w:cs="Arial"/>
          <w:szCs w:val="21"/>
          <w:shd w:val="clear" w:color="auto" w:fill="FFFFFF"/>
        </w:rPr>
        <w:t>玩法的支持与领券</w:t>
      </w:r>
    </w:p>
    <w:p w:rsidR="00F65866" w:rsidRPr="00F05FB4" w:rsidRDefault="00C23DB6" w:rsidP="002510C2">
      <w:pPr>
        <w:pStyle w:val="a8"/>
        <w:numPr>
          <w:ilvl w:val="1"/>
          <w:numId w:val="2"/>
        </w:numPr>
        <w:ind w:firstLineChars="0"/>
      </w:pPr>
      <w:r>
        <w:rPr>
          <w:rFonts w:ascii="Arial" w:hAnsi="Arial" w:cs="Arial"/>
          <w:szCs w:val="21"/>
          <w:shd w:val="clear" w:color="auto" w:fill="FFFFFF"/>
        </w:rPr>
        <w:t>c</w:t>
      </w:r>
      <w:r w:rsidR="001B7EB0" w:rsidRPr="00F05FB4">
        <w:rPr>
          <w:rFonts w:ascii="Arial" w:hAnsi="Arial" w:cs="Arial"/>
          <w:szCs w:val="21"/>
          <w:shd w:val="clear" w:color="auto" w:fill="FFFFFF"/>
        </w:rPr>
        <w:t>的支持与领券</w:t>
      </w:r>
    </w:p>
    <w:p w:rsidR="00F05FB4" w:rsidRPr="00F05FB4" w:rsidRDefault="00C23DB6" w:rsidP="002510C2">
      <w:pPr>
        <w:pStyle w:val="a8"/>
        <w:numPr>
          <w:ilvl w:val="1"/>
          <w:numId w:val="2"/>
        </w:numPr>
        <w:ind w:firstLineChars="0"/>
      </w:pPr>
      <w:proofErr w:type="spellStart"/>
      <w:r>
        <w:rPr>
          <w:rFonts w:ascii="Arial" w:hAnsi="Arial" w:cs="Arial"/>
          <w:szCs w:val="21"/>
          <w:shd w:val="clear" w:color="auto" w:fill="FFFFFF"/>
        </w:rPr>
        <w:t>qd</w:t>
      </w:r>
      <w:proofErr w:type="spellEnd"/>
      <w:r w:rsidR="00F05FB4">
        <w:rPr>
          <w:rFonts w:ascii="Arial" w:hAnsi="Arial" w:cs="Arial"/>
          <w:szCs w:val="21"/>
          <w:shd w:val="clear" w:color="auto" w:fill="FFFFFF"/>
        </w:rPr>
        <w:t>结果页展示、自定义结果页分享</w:t>
      </w:r>
    </w:p>
    <w:p w:rsidR="00DA1191" w:rsidRPr="00F05FB4" w:rsidRDefault="00DA1191" w:rsidP="002510C2">
      <w:pPr>
        <w:pStyle w:val="a8"/>
        <w:numPr>
          <w:ilvl w:val="0"/>
          <w:numId w:val="2"/>
        </w:numPr>
        <w:ind w:firstLineChars="0"/>
      </w:pPr>
      <w:r w:rsidRPr="00F05FB4">
        <w:rPr>
          <w:rFonts w:ascii="Arial" w:hAnsi="Arial" w:cs="Arial" w:hint="eastAsia"/>
          <w:szCs w:val="21"/>
          <w:shd w:val="clear" w:color="auto" w:fill="FFFFFF"/>
        </w:rPr>
        <w:t>H</w:t>
      </w:r>
      <w:r w:rsidRPr="00F05FB4">
        <w:rPr>
          <w:rFonts w:ascii="Arial" w:hAnsi="Arial" w:cs="Arial"/>
          <w:szCs w:val="21"/>
          <w:shd w:val="clear" w:color="auto" w:fill="FFFFFF"/>
        </w:rPr>
        <w:t>5</w:t>
      </w:r>
      <w:r w:rsidRPr="00F05FB4">
        <w:rPr>
          <w:rFonts w:ascii="Arial" w:hAnsi="Arial" w:cs="Arial"/>
          <w:szCs w:val="21"/>
          <w:shd w:val="clear" w:color="auto" w:fill="FFFFFF"/>
        </w:rPr>
        <w:t>预注册</w:t>
      </w:r>
    </w:p>
    <w:p w:rsidR="00DA1191" w:rsidRPr="00F05FB4" w:rsidRDefault="00DA1191" w:rsidP="002510C2">
      <w:pPr>
        <w:pStyle w:val="a8"/>
        <w:numPr>
          <w:ilvl w:val="1"/>
          <w:numId w:val="2"/>
        </w:numPr>
        <w:ind w:firstLineChars="0"/>
      </w:pPr>
      <w:r w:rsidRPr="00F05FB4">
        <w:rPr>
          <w:rFonts w:hint="eastAsia"/>
        </w:rPr>
        <w:t>通过邀请短信进入</w:t>
      </w:r>
      <w:r w:rsidRPr="00F05FB4">
        <w:rPr>
          <w:rFonts w:hint="eastAsia"/>
        </w:rPr>
        <w:t>H</w:t>
      </w:r>
      <w:r w:rsidRPr="00F05FB4">
        <w:t>5</w:t>
      </w:r>
      <w:r w:rsidRPr="00F05FB4">
        <w:t>注册</w:t>
      </w:r>
    </w:p>
    <w:p w:rsidR="00DA1191" w:rsidRPr="00F05FB4" w:rsidRDefault="00C23DB6" w:rsidP="002510C2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c</w:t>
      </w:r>
      <w:r w:rsidR="00DA1191" w:rsidRPr="00F05FB4">
        <w:t>注册</w:t>
      </w:r>
    </w:p>
    <w:p w:rsidR="00895F5C" w:rsidRDefault="00895F5C" w:rsidP="002510C2">
      <w:pPr>
        <w:pStyle w:val="2"/>
        <w:numPr>
          <w:ilvl w:val="1"/>
          <w:numId w:val="14"/>
        </w:numPr>
      </w:pPr>
      <w:bookmarkStart w:id="3" w:name="_Toc8649891"/>
      <w:r>
        <w:rPr>
          <w:rFonts w:hint="eastAsia"/>
        </w:rPr>
        <w:t>先决条件</w:t>
      </w:r>
      <w:bookmarkEnd w:id="3"/>
    </w:p>
    <w:p w:rsidR="003A45AC" w:rsidRDefault="008D3C2F" w:rsidP="002510C2">
      <w:pPr>
        <w:pStyle w:val="a8"/>
        <w:numPr>
          <w:ilvl w:val="0"/>
          <w:numId w:val="3"/>
        </w:numPr>
        <w:ind w:firstLineChars="0"/>
      </w:pPr>
      <w:r>
        <w:t>测试用例设计完毕并评审通过</w:t>
      </w:r>
    </w:p>
    <w:p w:rsidR="001975B3" w:rsidRDefault="001975B3" w:rsidP="002510C2">
      <w:pPr>
        <w:pStyle w:val="a8"/>
        <w:numPr>
          <w:ilvl w:val="0"/>
          <w:numId w:val="3"/>
        </w:numPr>
        <w:ind w:firstLineChars="0"/>
      </w:pPr>
      <w:r>
        <w:t>开发自测完成并提测</w:t>
      </w:r>
    </w:p>
    <w:p w:rsidR="00A04EC6" w:rsidRDefault="00A04EC6" w:rsidP="002510C2">
      <w:pPr>
        <w:pStyle w:val="a8"/>
        <w:numPr>
          <w:ilvl w:val="0"/>
          <w:numId w:val="3"/>
        </w:numPr>
        <w:ind w:firstLineChars="0"/>
      </w:pPr>
      <w:r>
        <w:t>冒烟测试用例通过（主流程打通）</w:t>
      </w:r>
    </w:p>
    <w:p w:rsidR="001A0BCB" w:rsidRPr="001A0BCB" w:rsidRDefault="00F80043" w:rsidP="002510C2">
      <w:pPr>
        <w:pStyle w:val="1"/>
        <w:numPr>
          <w:ilvl w:val="0"/>
          <w:numId w:val="1"/>
        </w:numPr>
      </w:pPr>
      <w:bookmarkStart w:id="4" w:name="_Toc8649892"/>
      <w:r>
        <w:rPr>
          <w:rFonts w:hint="eastAsia"/>
        </w:rPr>
        <w:t>项目人员与职责</w:t>
      </w:r>
      <w:bookmarkEnd w:id="4"/>
    </w:p>
    <w:tbl>
      <w:tblPr>
        <w:tblW w:w="876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86"/>
        <w:gridCol w:w="6379"/>
      </w:tblGrid>
      <w:tr w:rsidR="0004312A" w:rsidRPr="006D3854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4312A" w:rsidRPr="006D3854" w:rsidRDefault="0004312A" w:rsidP="0012003A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6D3854">
              <w:rPr>
                <w:rFonts w:ascii="宋体" w:hAnsi="宋体" w:cs="宋体" w:hint="eastAsia"/>
                <w:b/>
                <w:bCs/>
                <w:color w:val="000000"/>
              </w:rPr>
              <w:t>人员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4312A" w:rsidRPr="006D3854" w:rsidRDefault="0004312A" w:rsidP="0012003A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6D3854">
              <w:rPr>
                <w:rFonts w:ascii="宋体" w:hAnsi="宋体" w:cs="宋体" w:hint="eastAsia"/>
                <w:b/>
                <w:bCs/>
                <w:color w:val="000000"/>
              </w:rPr>
              <w:t>职位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4312A" w:rsidRPr="006D3854" w:rsidRDefault="00F80043" w:rsidP="0012003A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主要</w:t>
            </w:r>
            <w:r w:rsidR="0004312A" w:rsidRPr="006D3854">
              <w:rPr>
                <w:rFonts w:ascii="宋体" w:hAnsi="宋体" w:cs="宋体" w:hint="eastAsia"/>
                <w:b/>
                <w:bCs/>
                <w:color w:val="000000"/>
              </w:rPr>
              <w:t>任务</w:t>
            </w:r>
          </w:p>
        </w:tc>
      </w:tr>
      <w:tr w:rsidR="001A0BCB" w:rsidRPr="001A0BCB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1A0BCB" w:rsidRPr="001A0BCB" w:rsidRDefault="001A0BCB" w:rsidP="00C23DB6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 w:rsidRPr="001A0BCB">
              <w:rPr>
                <w:rFonts w:ascii="宋体" w:hAnsi="宋体" w:cs="宋体"/>
                <w:bCs/>
                <w:color w:val="000000"/>
              </w:rPr>
              <w:t>方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x</w:t>
            </w:r>
            <w:r w:rsidR="00C23DB6">
              <w:rPr>
                <w:rFonts w:ascii="宋体" w:hAnsi="宋体" w:cs="宋体"/>
                <w:bCs/>
                <w:color w:val="000000"/>
              </w:rPr>
              <w:t>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1A0BCB" w:rsidRPr="001A0BCB" w:rsidRDefault="001A0BCB" w:rsidP="0012003A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 w:rsidRPr="001A0BCB">
              <w:rPr>
                <w:rFonts w:ascii="宋体" w:hAnsi="宋体" w:cs="宋体" w:hint="eastAsia"/>
                <w:bCs/>
                <w:color w:val="000000"/>
              </w:rPr>
              <w:t>项目经理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1A0BCB" w:rsidRPr="001A0BCB" w:rsidRDefault="001A0BCB" w:rsidP="00B91EA7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项目整体进度安排与控制、服务端</w:t>
            </w:r>
            <w:r w:rsidR="00B91EA7">
              <w:rPr>
                <w:rFonts w:ascii="宋体" w:hAnsi="宋体" w:cs="宋体" w:hint="eastAsia"/>
                <w:bCs/>
                <w:color w:val="000000"/>
              </w:rPr>
              <w:t>开</w:t>
            </w:r>
            <w:r>
              <w:rPr>
                <w:rFonts w:ascii="宋体" w:hAnsi="宋体" w:cs="宋体" w:hint="eastAsia"/>
                <w:bCs/>
                <w:color w:val="000000"/>
              </w:rPr>
              <w:t>发</w:t>
            </w:r>
            <w:r w:rsidR="00104B6D">
              <w:rPr>
                <w:rFonts w:ascii="宋体" w:hAnsi="宋体" w:cs="宋体" w:hint="eastAsia"/>
                <w:bCs/>
                <w:color w:val="000000"/>
              </w:rPr>
              <w:t>（安卓端相关）</w:t>
            </w:r>
            <w:r>
              <w:rPr>
                <w:rFonts w:ascii="宋体" w:hAnsi="宋体" w:cs="宋体" w:hint="eastAsia"/>
                <w:bCs/>
                <w:color w:val="000000"/>
              </w:rPr>
              <w:t>、项目日报</w:t>
            </w:r>
          </w:p>
        </w:tc>
      </w:tr>
      <w:tr w:rsidR="001A0BCB" w:rsidRPr="001A0BCB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1A0BCB" w:rsidRPr="001A0BCB" w:rsidRDefault="00C23DB6" w:rsidP="00C23DB6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/>
                <w:bCs/>
                <w:color w:val="000000"/>
              </w:rPr>
              <w:t>陆</w:t>
            </w:r>
            <w:r>
              <w:rPr>
                <w:rFonts w:ascii="宋体" w:hAnsi="宋体" w:cs="宋体" w:hint="eastAsia"/>
                <w:bCs/>
                <w:color w:val="000000"/>
              </w:rPr>
              <w:t>x</w:t>
            </w:r>
            <w:r>
              <w:rPr>
                <w:rFonts w:ascii="宋体" w:hAnsi="宋体" w:cs="宋体"/>
                <w:bCs/>
                <w:color w:val="000000"/>
              </w:rPr>
              <w:t>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1A0BCB" w:rsidRPr="001A0BCB" w:rsidRDefault="001A0BCB" w:rsidP="0012003A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 w:rsidRPr="001A0BCB">
              <w:rPr>
                <w:rFonts w:ascii="宋体" w:hAnsi="宋体" w:cs="宋体" w:hint="eastAsia"/>
                <w:bCs/>
                <w:color w:val="000000"/>
              </w:rPr>
              <w:t>产品经理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1A0BCB" w:rsidRPr="001A0BCB" w:rsidRDefault="001A0BCB" w:rsidP="001A0BCB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 w:rsidRPr="001A0BCB">
              <w:rPr>
                <w:rFonts w:ascii="宋体" w:hAnsi="宋体" w:cs="宋体" w:hint="eastAsia"/>
                <w:bCs/>
                <w:color w:val="000000"/>
              </w:rPr>
              <w:t>负责产品</w:t>
            </w:r>
            <w:r>
              <w:rPr>
                <w:rFonts w:ascii="宋体" w:hAnsi="宋体" w:cs="宋体" w:hint="eastAsia"/>
                <w:bCs/>
                <w:color w:val="000000"/>
              </w:rPr>
              <w:t>整体</w:t>
            </w:r>
            <w:r w:rsidRPr="001A0BCB">
              <w:rPr>
                <w:rFonts w:ascii="宋体" w:hAnsi="宋体" w:cs="宋体" w:hint="eastAsia"/>
                <w:bCs/>
                <w:color w:val="000000"/>
              </w:rPr>
              <w:t>设计、</w:t>
            </w:r>
            <w:r>
              <w:rPr>
                <w:rFonts w:ascii="宋体" w:hAnsi="宋体" w:cs="宋体" w:hint="eastAsia"/>
                <w:bCs/>
                <w:color w:val="000000"/>
              </w:rPr>
              <w:t>相关</w:t>
            </w:r>
            <w:r w:rsidRPr="001A0BCB">
              <w:rPr>
                <w:rFonts w:ascii="宋体" w:hAnsi="宋体" w:cs="宋体" w:hint="eastAsia"/>
                <w:bCs/>
                <w:color w:val="000000"/>
              </w:rPr>
              <w:t>需求文档整理与评审</w:t>
            </w:r>
            <w:r>
              <w:rPr>
                <w:rFonts w:ascii="宋体" w:hAnsi="宋体" w:cs="宋体" w:hint="eastAsia"/>
                <w:bCs/>
                <w:color w:val="000000"/>
              </w:rPr>
              <w:t>、产品验收</w:t>
            </w:r>
          </w:p>
        </w:tc>
      </w:tr>
      <w:tr w:rsidR="001A0BCB" w:rsidRPr="001A0BCB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1A0BCB" w:rsidRPr="001A0BCB" w:rsidRDefault="00C23DB6" w:rsidP="0012003A">
            <w:pPr>
              <w:jc w:val="center"/>
              <w:rPr>
                <w:rFonts w:ascii="宋体" w:hAnsi="宋体" w:cs="宋体" w:hint="eastAsia"/>
                <w:bCs/>
                <w:color w:val="000000"/>
              </w:rPr>
            </w:pPr>
            <w:proofErr w:type="gramStart"/>
            <w:r>
              <w:rPr>
                <w:rFonts w:ascii="宋体" w:hAnsi="宋体" w:cs="宋体"/>
                <w:bCs/>
                <w:color w:val="000000"/>
              </w:rPr>
              <w:t>吕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</w:rPr>
              <w:t>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1A0BCB" w:rsidRPr="001A0BCB" w:rsidRDefault="001A0BCB" w:rsidP="0012003A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U</w:t>
            </w:r>
            <w:r>
              <w:rPr>
                <w:rFonts w:ascii="宋体" w:hAnsi="宋体" w:cs="宋体"/>
                <w:bCs/>
                <w:color w:val="000000"/>
              </w:rPr>
              <w:t>I</w:t>
            </w:r>
            <w:r>
              <w:rPr>
                <w:rFonts w:ascii="宋体" w:hAnsi="宋体" w:cs="宋体" w:hint="eastAsia"/>
                <w:bCs/>
                <w:color w:val="000000"/>
              </w:rPr>
              <w:t>设计师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1A0BCB" w:rsidRPr="001A0BCB" w:rsidRDefault="00F80043" w:rsidP="00F80043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U</w:t>
            </w:r>
            <w:r>
              <w:rPr>
                <w:rFonts w:ascii="宋体" w:hAnsi="宋体" w:cs="宋体"/>
                <w:bCs/>
                <w:color w:val="000000"/>
              </w:rPr>
              <w:t>I设计</w:t>
            </w:r>
            <w:r w:rsidR="00DC638E">
              <w:rPr>
                <w:rFonts w:ascii="宋体" w:hAnsi="宋体" w:cs="宋体"/>
                <w:bCs/>
                <w:color w:val="000000"/>
              </w:rPr>
              <w:t>及</w:t>
            </w:r>
            <w:r w:rsidR="001A0BCB">
              <w:rPr>
                <w:rFonts w:ascii="宋体" w:hAnsi="宋体" w:cs="宋体"/>
                <w:bCs/>
                <w:color w:val="000000"/>
              </w:rPr>
              <w:t>验收</w:t>
            </w:r>
            <w:r w:rsidR="00AA2504">
              <w:rPr>
                <w:rFonts w:ascii="宋体" w:hAnsi="宋体" w:cs="宋体"/>
                <w:bCs/>
                <w:color w:val="000000"/>
              </w:rPr>
              <w:t>（</w:t>
            </w:r>
            <w:r w:rsidR="00B91EA7">
              <w:rPr>
                <w:rFonts w:ascii="宋体" w:hAnsi="宋体" w:cs="宋体"/>
                <w:bCs/>
                <w:color w:val="000000"/>
              </w:rPr>
              <w:t>安卓端</w:t>
            </w:r>
            <w:r w:rsidR="00AA2504">
              <w:rPr>
                <w:rFonts w:ascii="宋体" w:hAnsi="宋体" w:cs="宋体"/>
                <w:bCs/>
                <w:color w:val="000000"/>
              </w:rPr>
              <w:t>）</w:t>
            </w:r>
          </w:p>
        </w:tc>
      </w:tr>
      <w:tr w:rsidR="001A0BCB" w:rsidRPr="001A0BCB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1A0BCB" w:rsidRDefault="00104B6D" w:rsidP="00C23DB6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/>
                <w:bCs/>
                <w:color w:val="000000"/>
              </w:rPr>
              <w:t>刘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x</w:t>
            </w:r>
            <w:r w:rsidR="00C23DB6">
              <w:rPr>
                <w:rFonts w:ascii="宋体" w:hAnsi="宋体" w:cs="宋体"/>
                <w:bCs/>
                <w:color w:val="000000"/>
              </w:rPr>
              <w:t>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1A0BCB" w:rsidRDefault="001A0BCB" w:rsidP="0012003A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U</w:t>
            </w:r>
            <w:r>
              <w:rPr>
                <w:rFonts w:ascii="宋体" w:hAnsi="宋体" w:cs="宋体"/>
                <w:bCs/>
                <w:color w:val="000000"/>
              </w:rPr>
              <w:t>I</w:t>
            </w:r>
            <w:r>
              <w:rPr>
                <w:rFonts w:ascii="宋体" w:hAnsi="宋体" w:cs="宋体" w:hint="eastAsia"/>
                <w:bCs/>
                <w:color w:val="000000"/>
              </w:rPr>
              <w:t>设计师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1A0BCB" w:rsidRPr="001A0BCB" w:rsidRDefault="00DC638E" w:rsidP="00DC638E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U</w:t>
            </w:r>
            <w:r>
              <w:rPr>
                <w:rFonts w:ascii="宋体" w:hAnsi="宋体" w:cs="宋体"/>
                <w:bCs/>
                <w:color w:val="000000"/>
              </w:rPr>
              <w:t>I设计及验收（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b端</w:t>
            </w:r>
            <w:r>
              <w:rPr>
                <w:rFonts w:ascii="宋体" w:hAnsi="宋体" w:cs="宋体" w:hint="eastAsia"/>
                <w:bCs/>
                <w:color w:val="000000"/>
              </w:rPr>
              <w:t>）</w:t>
            </w:r>
          </w:p>
        </w:tc>
      </w:tr>
      <w:tr w:rsidR="00F80043" w:rsidRPr="001A0BCB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F80043" w:rsidRDefault="00F80043" w:rsidP="00C23DB6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/>
                <w:bCs/>
                <w:color w:val="000000"/>
              </w:rPr>
              <w:t>黄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x</w:t>
            </w:r>
            <w:r w:rsidR="00C23DB6">
              <w:rPr>
                <w:rFonts w:ascii="宋体" w:hAnsi="宋体" w:cs="宋体"/>
                <w:bCs/>
                <w:color w:val="000000"/>
              </w:rPr>
              <w:t>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F80043" w:rsidRDefault="00696038" w:rsidP="0012003A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J</w:t>
            </w:r>
            <w:r>
              <w:rPr>
                <w:rFonts w:ascii="宋体" w:hAnsi="宋体" w:cs="宋体"/>
                <w:bCs/>
                <w:color w:val="000000"/>
              </w:rPr>
              <w:t>AVA</w:t>
            </w:r>
            <w:r w:rsidR="00F80043">
              <w:rPr>
                <w:rFonts w:ascii="宋体" w:hAnsi="宋体" w:cs="宋体" w:hint="eastAsia"/>
                <w:bCs/>
                <w:color w:val="000000"/>
              </w:rPr>
              <w:t>开发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F80043" w:rsidRDefault="00F80043" w:rsidP="001A0BCB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服务端开发</w:t>
            </w:r>
            <w:r w:rsidR="00B22B85">
              <w:rPr>
                <w:rFonts w:ascii="宋体" w:hAnsi="宋体" w:cs="宋体" w:hint="eastAsia"/>
                <w:bCs/>
                <w:color w:val="000000"/>
              </w:rPr>
              <w:t>（</w:t>
            </w:r>
            <w:proofErr w:type="spellStart"/>
            <w:r w:rsidR="00C23DB6">
              <w:rPr>
                <w:rFonts w:ascii="宋体" w:hAnsi="宋体" w:cs="宋体" w:hint="eastAsia"/>
                <w:bCs/>
                <w:color w:val="000000"/>
              </w:rPr>
              <w:t>xxb</w:t>
            </w:r>
            <w:proofErr w:type="spellEnd"/>
            <w:r w:rsidR="00C23DB6">
              <w:rPr>
                <w:rFonts w:ascii="宋体" w:hAnsi="宋体" w:cs="宋体" w:hint="eastAsia"/>
                <w:bCs/>
                <w:color w:val="000000"/>
              </w:rPr>
              <w:t>端</w:t>
            </w:r>
            <w:r w:rsidR="00B22B85">
              <w:rPr>
                <w:rFonts w:ascii="宋体" w:hAnsi="宋体" w:cs="宋体" w:hint="eastAsia"/>
                <w:bCs/>
                <w:color w:val="000000"/>
              </w:rPr>
              <w:t>）</w:t>
            </w:r>
          </w:p>
        </w:tc>
      </w:tr>
      <w:tr w:rsidR="007265D8" w:rsidRPr="001A0BCB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7265D8" w:rsidRDefault="004C7EAB" w:rsidP="00C23DB6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/>
                <w:bCs/>
                <w:color w:val="000000"/>
              </w:rPr>
              <w:t>乔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x</w:t>
            </w:r>
            <w:r w:rsidR="00C23DB6">
              <w:rPr>
                <w:rFonts w:ascii="宋体" w:hAnsi="宋体" w:cs="宋体"/>
                <w:bCs/>
                <w:color w:val="000000"/>
              </w:rPr>
              <w:t>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7265D8" w:rsidRDefault="007265D8" w:rsidP="0012003A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J</w:t>
            </w:r>
            <w:r>
              <w:rPr>
                <w:rFonts w:ascii="宋体" w:hAnsi="宋体" w:cs="宋体"/>
                <w:bCs/>
                <w:color w:val="000000"/>
              </w:rPr>
              <w:t>AVA开发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7265D8" w:rsidRDefault="007265D8" w:rsidP="001A0BCB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商品中心对接相关</w:t>
            </w:r>
          </w:p>
        </w:tc>
      </w:tr>
      <w:tr w:rsidR="00B91EA7" w:rsidRPr="001A0BCB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B91EA7" w:rsidRDefault="00B91EA7" w:rsidP="00C23DB6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王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x</w:t>
            </w:r>
            <w:r w:rsidR="00C23DB6">
              <w:rPr>
                <w:rFonts w:ascii="宋体" w:hAnsi="宋体" w:cs="宋体"/>
                <w:bCs/>
                <w:color w:val="000000"/>
              </w:rPr>
              <w:t>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B91EA7" w:rsidRDefault="00B91EA7" w:rsidP="0012003A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J</w:t>
            </w:r>
            <w:r>
              <w:rPr>
                <w:rFonts w:ascii="宋体" w:hAnsi="宋体" w:cs="宋体"/>
                <w:bCs/>
                <w:color w:val="000000"/>
              </w:rPr>
              <w:t>AVA</w:t>
            </w:r>
            <w:r>
              <w:rPr>
                <w:rFonts w:ascii="宋体" w:hAnsi="宋体" w:cs="宋体" w:hint="eastAsia"/>
                <w:bCs/>
                <w:color w:val="000000"/>
              </w:rPr>
              <w:t>开发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B91EA7" w:rsidRDefault="00B91EA7" w:rsidP="001A0BCB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服务端R</w:t>
            </w:r>
            <w:r>
              <w:rPr>
                <w:rFonts w:ascii="宋体" w:hAnsi="宋体" w:cs="宋体"/>
                <w:bCs/>
                <w:color w:val="000000"/>
              </w:rPr>
              <w:t>PC</w:t>
            </w:r>
            <w:r>
              <w:rPr>
                <w:rFonts w:ascii="宋体" w:hAnsi="宋体" w:cs="宋体" w:hint="eastAsia"/>
                <w:bCs/>
                <w:color w:val="000000"/>
              </w:rPr>
              <w:t>开发</w:t>
            </w:r>
          </w:p>
        </w:tc>
      </w:tr>
      <w:tr w:rsidR="00F80043" w:rsidRPr="001A0BCB" w:rsidTr="001A0BCB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F80043" w:rsidRDefault="00231237" w:rsidP="00C23DB6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/>
                <w:bCs/>
                <w:color w:val="000000"/>
              </w:rPr>
              <w:t>石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x</w:t>
            </w:r>
            <w:r w:rsidR="00C23DB6">
              <w:rPr>
                <w:rFonts w:ascii="宋体" w:hAnsi="宋体" w:cs="宋体"/>
                <w:bCs/>
                <w:color w:val="000000"/>
              </w:rPr>
              <w:t>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F80043" w:rsidRDefault="00F80043" w:rsidP="0012003A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前端开发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F80043" w:rsidRDefault="00F80043" w:rsidP="001A0BCB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前端开发</w:t>
            </w:r>
            <w:r w:rsidR="004410B3">
              <w:rPr>
                <w:rFonts w:ascii="宋体" w:hAnsi="宋体" w:cs="宋体" w:hint="eastAsia"/>
                <w:bCs/>
                <w:color w:val="000000"/>
              </w:rPr>
              <w:t>（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b端</w:t>
            </w:r>
            <w:r w:rsidR="004410B3">
              <w:rPr>
                <w:rFonts w:ascii="宋体" w:hAnsi="宋体" w:cs="宋体" w:hint="eastAsia"/>
                <w:bCs/>
                <w:color w:val="000000"/>
              </w:rPr>
              <w:t>）</w:t>
            </w:r>
          </w:p>
        </w:tc>
      </w:tr>
      <w:tr w:rsidR="000E01C4" w:rsidRPr="001A0BCB" w:rsidTr="003A4E91">
        <w:trPr>
          <w:trHeight w:val="270"/>
        </w:trPr>
        <w:tc>
          <w:tcPr>
            <w:tcW w:w="1101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0E01C4" w:rsidRDefault="000E01C4" w:rsidP="00C23DB6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/>
                <w:bCs/>
                <w:color w:val="000000"/>
              </w:rPr>
              <w:t>王</w:t>
            </w:r>
            <w:r w:rsidR="00C23DB6">
              <w:rPr>
                <w:rFonts w:ascii="宋体" w:hAnsi="宋体" w:cs="宋体" w:hint="eastAsia"/>
                <w:bCs/>
                <w:color w:val="000000"/>
              </w:rPr>
              <w:t>x</w:t>
            </w:r>
            <w:r w:rsidR="00C23DB6">
              <w:rPr>
                <w:rFonts w:ascii="宋体" w:hAnsi="宋体" w:cs="宋体"/>
                <w:bCs/>
                <w:color w:val="000000"/>
              </w:rPr>
              <w:t>xx</w:t>
            </w:r>
          </w:p>
        </w:tc>
        <w:tc>
          <w:tcPr>
            <w:tcW w:w="1286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0E01C4" w:rsidRDefault="000E01C4" w:rsidP="003A4E91">
            <w:pPr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安卓开发</w:t>
            </w:r>
          </w:p>
        </w:tc>
        <w:tc>
          <w:tcPr>
            <w:tcW w:w="6379" w:type="dxa"/>
            <w:tcBorders>
              <w:bottom w:val="double" w:sz="6" w:space="0" w:color="auto"/>
            </w:tcBorders>
            <w:shd w:val="clear" w:color="auto" w:fill="auto"/>
            <w:noWrap/>
            <w:vAlign w:val="center"/>
          </w:tcPr>
          <w:p w:rsidR="000E01C4" w:rsidRDefault="00B91EA7" w:rsidP="00B91EA7">
            <w:pPr>
              <w:jc w:val="left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安卓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</w:rPr>
              <w:t>端</w:t>
            </w:r>
            <w:r w:rsidR="000E01C4">
              <w:rPr>
                <w:rFonts w:ascii="宋体" w:hAnsi="宋体" w:cs="宋体" w:hint="eastAsia"/>
                <w:bCs/>
                <w:color w:val="000000"/>
              </w:rPr>
              <w:t>开发</w:t>
            </w:r>
            <w:proofErr w:type="gramEnd"/>
          </w:p>
        </w:tc>
      </w:tr>
      <w:tr w:rsidR="00124A58" w:rsidRPr="006D3854" w:rsidTr="001A0BCB">
        <w:trPr>
          <w:trHeight w:val="270"/>
        </w:trPr>
        <w:tc>
          <w:tcPr>
            <w:tcW w:w="11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58" w:rsidRPr="006D3854" w:rsidRDefault="00C23DB6" w:rsidP="00124A58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张三</w:t>
            </w:r>
          </w:p>
        </w:tc>
        <w:tc>
          <w:tcPr>
            <w:tcW w:w="1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58" w:rsidRPr="006D3854" w:rsidRDefault="00124A58" w:rsidP="00124A58">
            <w:pPr>
              <w:jc w:val="center"/>
              <w:rPr>
                <w:rFonts w:ascii="宋体" w:hAnsi="宋体" w:cs="宋体"/>
                <w:color w:val="000000"/>
              </w:rPr>
            </w:pPr>
            <w:r w:rsidRPr="006D3854">
              <w:rPr>
                <w:rFonts w:ascii="宋体" w:hAnsi="宋体" w:cs="宋体" w:hint="eastAsia"/>
                <w:color w:val="000000"/>
              </w:rPr>
              <w:t>测试</w:t>
            </w:r>
            <w:r w:rsidR="00DC3431">
              <w:rPr>
                <w:rFonts w:ascii="宋体" w:hAnsi="宋体" w:cs="宋体" w:hint="eastAsia"/>
                <w:color w:val="000000"/>
              </w:rPr>
              <w:t>人员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58" w:rsidRPr="006D3854" w:rsidRDefault="00124A58" w:rsidP="00124A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测试工作安排与</w:t>
            </w:r>
            <w:r w:rsidR="00A111F6">
              <w:rPr>
                <w:rFonts w:ascii="宋体" w:hAnsi="宋体" w:cs="宋体" w:hint="eastAsia"/>
                <w:color w:val="000000"/>
              </w:rPr>
              <w:t>测试</w:t>
            </w:r>
            <w:r w:rsidR="00231237">
              <w:rPr>
                <w:rFonts w:ascii="宋体" w:hAnsi="宋体" w:cs="宋体" w:hint="eastAsia"/>
                <w:color w:val="000000"/>
              </w:rPr>
              <w:t>执行、测试日报、测试报告</w:t>
            </w:r>
          </w:p>
        </w:tc>
      </w:tr>
    </w:tbl>
    <w:p w:rsidR="00F71899" w:rsidRDefault="006C4A59" w:rsidP="002510C2">
      <w:pPr>
        <w:pStyle w:val="1"/>
        <w:numPr>
          <w:ilvl w:val="0"/>
          <w:numId w:val="1"/>
        </w:numPr>
      </w:pPr>
      <w:bookmarkStart w:id="5" w:name="_Toc8649893"/>
      <w:r>
        <w:rPr>
          <w:rFonts w:hint="eastAsia"/>
        </w:rPr>
        <w:t>测试工具与测试环境</w:t>
      </w:r>
      <w:bookmarkEnd w:id="5"/>
    </w:p>
    <w:p w:rsidR="0004312A" w:rsidRDefault="0004312A" w:rsidP="002510C2">
      <w:pPr>
        <w:pStyle w:val="2"/>
        <w:numPr>
          <w:ilvl w:val="1"/>
          <w:numId w:val="1"/>
        </w:numPr>
      </w:pPr>
      <w:bookmarkStart w:id="6" w:name="_Toc8649894"/>
      <w:r>
        <w:rPr>
          <w:rFonts w:hint="eastAsia"/>
        </w:rPr>
        <w:t>测试工具</w:t>
      </w:r>
      <w:bookmarkEnd w:id="6"/>
    </w:p>
    <w:p w:rsidR="003A4582" w:rsidRDefault="003A4582" w:rsidP="002510C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测试工具：</w:t>
      </w:r>
    </w:p>
    <w:p w:rsidR="003A4582" w:rsidRDefault="003A4582" w:rsidP="002510C2">
      <w:pPr>
        <w:pStyle w:val="a8"/>
        <w:numPr>
          <w:ilvl w:val="1"/>
          <w:numId w:val="4"/>
        </w:numPr>
        <w:ind w:firstLineChars="0"/>
      </w:pPr>
      <w:r>
        <w:lastRenderedPageBreak/>
        <w:t>浏览器：</w:t>
      </w:r>
      <w:r>
        <w:rPr>
          <w:rFonts w:hint="eastAsia"/>
        </w:rPr>
        <w:t xml:space="preserve"> </w:t>
      </w:r>
      <w:r>
        <w:rPr>
          <w:rFonts w:hint="eastAsia"/>
        </w:rPr>
        <w:t>用于打开</w:t>
      </w:r>
      <w:proofErr w:type="spellStart"/>
      <w:r w:rsidR="00C23DB6">
        <w:rPr>
          <w:rFonts w:hint="eastAsia"/>
        </w:rPr>
        <w:t>xxb</w:t>
      </w:r>
      <w:proofErr w:type="spellEnd"/>
      <w:r w:rsidR="00C23DB6">
        <w:rPr>
          <w:rFonts w:hint="eastAsia"/>
        </w:rPr>
        <w:t>端、</w:t>
      </w:r>
      <w:r w:rsidR="00C23DB6">
        <w:rPr>
          <w:rFonts w:hint="eastAsia"/>
        </w:rPr>
        <w:t>x</w:t>
      </w:r>
      <w:r w:rsidR="00C23DB6">
        <w:t>x</w:t>
      </w:r>
      <w:r w:rsidR="00EF627E">
        <w:rPr>
          <w:rFonts w:hint="eastAsia"/>
        </w:rPr>
        <w:t>大屏</w:t>
      </w:r>
    </w:p>
    <w:p w:rsidR="003A4582" w:rsidRDefault="00914EBE" w:rsidP="002510C2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手机一部：</w:t>
      </w:r>
      <w:r w:rsidR="0004312A">
        <w:rPr>
          <w:rFonts w:hint="eastAsia"/>
        </w:rPr>
        <w:t>用于</w:t>
      </w:r>
      <w:r w:rsidR="000845ED">
        <w:rPr>
          <w:rFonts w:hint="eastAsia"/>
        </w:rPr>
        <w:t>打开</w:t>
      </w:r>
      <w:r w:rsidR="00C23DB6">
        <w:t>xx</w:t>
      </w:r>
      <w:r w:rsidR="00D22652">
        <w:t>小程序</w:t>
      </w:r>
      <w:r w:rsidR="000845ED">
        <w:t>（奇点</w:t>
      </w:r>
      <w:r w:rsidR="00C23DB6">
        <w:t>xx</w:t>
      </w:r>
      <w:r w:rsidR="00426AD4">
        <w:t>）</w:t>
      </w:r>
    </w:p>
    <w:p w:rsidR="00914EBE" w:rsidRDefault="00426AD4" w:rsidP="002510C2">
      <w:pPr>
        <w:pStyle w:val="a8"/>
        <w:numPr>
          <w:ilvl w:val="1"/>
          <w:numId w:val="4"/>
        </w:numPr>
        <w:ind w:firstLineChars="0"/>
      </w:pPr>
      <w:r>
        <w:t>Pad</w:t>
      </w:r>
      <w:r w:rsidR="00914EBE">
        <w:t>一部：</w:t>
      </w:r>
      <w:r w:rsidR="00914EBE">
        <w:rPr>
          <w:rFonts w:hint="eastAsia"/>
        </w:rPr>
        <w:t>用于安装</w:t>
      </w:r>
      <w:proofErr w:type="spellStart"/>
      <w:r w:rsidR="00C23DB6">
        <w:rPr>
          <w:rFonts w:hint="eastAsia"/>
        </w:rPr>
        <w:t>xx</w:t>
      </w:r>
      <w:r w:rsidR="00914EBE">
        <w:rPr>
          <w:rFonts w:hint="eastAsia"/>
        </w:rPr>
        <w:t>apk</w:t>
      </w:r>
      <w:proofErr w:type="spellEnd"/>
      <w:r w:rsidR="0046204E">
        <w:rPr>
          <w:rFonts w:hint="eastAsia"/>
        </w:rPr>
        <w:t>，辅助定位安卓端的问题</w:t>
      </w:r>
    </w:p>
    <w:p w:rsidR="0046204E" w:rsidRDefault="003A4582" w:rsidP="002510C2">
      <w:pPr>
        <w:pStyle w:val="a8"/>
        <w:numPr>
          <w:ilvl w:val="0"/>
          <w:numId w:val="4"/>
        </w:numPr>
        <w:ind w:firstLineChars="0"/>
      </w:pPr>
      <w:r>
        <w:t>用例管理工具：</w:t>
      </w:r>
      <w:r>
        <w:rPr>
          <w:rFonts w:hint="eastAsia"/>
        </w:rPr>
        <w:t xml:space="preserve"> </w:t>
      </w:r>
      <w:r w:rsidR="00914EBE">
        <w:t>XMIND</w:t>
      </w:r>
    </w:p>
    <w:p w:rsidR="003A4582" w:rsidRDefault="003A4582" w:rsidP="002510C2">
      <w:pPr>
        <w:pStyle w:val="a8"/>
        <w:numPr>
          <w:ilvl w:val="0"/>
          <w:numId w:val="4"/>
        </w:numPr>
        <w:ind w:firstLineChars="0"/>
      </w:pPr>
      <w:r>
        <w:t>缺陷管理工具：</w:t>
      </w:r>
      <w:r>
        <w:rPr>
          <w:rFonts w:hint="eastAsia"/>
        </w:rPr>
        <w:t xml:space="preserve"> JIRA</w:t>
      </w:r>
      <w:r>
        <w:rPr>
          <w:rFonts w:hint="eastAsia"/>
        </w:rPr>
        <w:t>（</w:t>
      </w:r>
      <w:r w:rsidRPr="00C23DB6">
        <w:rPr>
          <w:rStyle w:val="a7"/>
        </w:rPr>
        <w:t>http://jira.</w:t>
      </w:r>
      <w:r>
        <w:t xml:space="preserve"> </w:t>
      </w:r>
      <w:r>
        <w:rPr>
          <w:rFonts w:hint="eastAsia"/>
        </w:rPr>
        <w:t>）</w:t>
      </w:r>
    </w:p>
    <w:p w:rsidR="00955478" w:rsidRDefault="00C23DB6" w:rsidP="002510C2">
      <w:pPr>
        <w:pStyle w:val="a8"/>
        <w:numPr>
          <w:ilvl w:val="0"/>
          <w:numId w:val="4"/>
        </w:numPr>
        <w:ind w:firstLineChars="0"/>
      </w:pPr>
      <w:r>
        <w:t>xx</w:t>
      </w:r>
      <w:r w:rsidR="00BD42D8">
        <w:t>定制竖</w:t>
      </w:r>
      <w:r w:rsidR="00EF627E">
        <w:t>屏：用于安装</w:t>
      </w:r>
      <w:proofErr w:type="spellStart"/>
      <w:r>
        <w:t>xx</w:t>
      </w:r>
      <w:r w:rsidR="00955478">
        <w:t>apk</w:t>
      </w:r>
      <w:proofErr w:type="spellEnd"/>
      <w:r w:rsidR="00231237">
        <w:t>，测试互动货架活动</w:t>
      </w:r>
    </w:p>
    <w:p w:rsidR="0004312A" w:rsidRDefault="0004312A" w:rsidP="002510C2">
      <w:pPr>
        <w:pStyle w:val="2"/>
        <w:numPr>
          <w:ilvl w:val="1"/>
          <w:numId w:val="1"/>
        </w:numPr>
      </w:pPr>
      <w:bookmarkStart w:id="7" w:name="_Toc8649895"/>
      <w:r>
        <w:t>测试环境</w:t>
      </w:r>
      <w:bookmarkEnd w:id="7"/>
    </w:p>
    <w:tbl>
      <w:tblPr>
        <w:tblStyle w:val="a9"/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357"/>
        <w:gridCol w:w="1356"/>
        <w:gridCol w:w="1356"/>
        <w:gridCol w:w="1356"/>
        <w:gridCol w:w="1475"/>
        <w:gridCol w:w="1360"/>
      </w:tblGrid>
      <w:tr w:rsidR="0004312A" w:rsidRPr="00AD0849" w:rsidTr="00EA435F">
        <w:trPr>
          <w:trHeight w:val="569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4312A" w:rsidRPr="00516664" w:rsidRDefault="0004312A" w:rsidP="0012003A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516664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测试环境</w:t>
            </w:r>
          </w:p>
        </w:tc>
      </w:tr>
      <w:tr w:rsidR="0004312A" w:rsidRPr="002A3700" w:rsidTr="00D22652">
        <w:trPr>
          <w:trHeight w:val="569"/>
        </w:trPr>
        <w:tc>
          <w:tcPr>
            <w:tcW w:w="821" w:type="pct"/>
            <w:tcBorders>
              <w:bottom w:val="double" w:sz="6" w:space="0" w:color="auto"/>
            </w:tcBorders>
            <w:shd w:val="clear" w:color="auto" w:fill="auto"/>
            <w:vAlign w:val="center"/>
          </w:tcPr>
          <w:p w:rsidR="0004312A" w:rsidRPr="002A3700" w:rsidRDefault="0004312A" w:rsidP="0012003A">
            <w:pPr>
              <w:rPr>
                <w:rFonts w:asciiTheme="minorHAnsi" w:eastAsiaTheme="minorEastAsia" w:hAnsiTheme="minorHAnsi" w:cstheme="minorBidi"/>
                <w:b/>
                <w:sz w:val="22"/>
              </w:rPr>
            </w:pPr>
            <w:r w:rsidRPr="002A3700">
              <w:rPr>
                <w:rFonts w:asciiTheme="minorHAnsi" w:eastAsiaTheme="minorEastAsia" w:hAnsiTheme="minorHAnsi" w:cstheme="minorBidi" w:hint="eastAsia"/>
                <w:b/>
                <w:sz w:val="22"/>
              </w:rPr>
              <w:t>操作系统</w:t>
            </w:r>
          </w:p>
        </w:tc>
        <w:tc>
          <w:tcPr>
            <w:tcW w:w="821" w:type="pct"/>
            <w:tcBorders>
              <w:bottom w:val="double" w:sz="6" w:space="0" w:color="auto"/>
            </w:tcBorders>
            <w:shd w:val="clear" w:color="auto" w:fill="auto"/>
            <w:vAlign w:val="center"/>
          </w:tcPr>
          <w:p w:rsidR="0004312A" w:rsidRPr="002A3700" w:rsidRDefault="0004312A" w:rsidP="0012003A">
            <w:pPr>
              <w:rPr>
                <w:rFonts w:asciiTheme="minorHAnsi" w:eastAsiaTheme="minorEastAsia" w:hAnsiTheme="minorHAnsi" w:cstheme="minorBidi"/>
                <w:b/>
                <w:sz w:val="22"/>
              </w:rPr>
            </w:pPr>
            <w:r w:rsidRPr="002A3700">
              <w:rPr>
                <w:rFonts w:asciiTheme="minorHAnsi" w:eastAsiaTheme="minorEastAsia" w:hAnsiTheme="minorHAnsi" w:cstheme="minorBidi" w:hint="eastAsia"/>
                <w:b/>
                <w:sz w:val="22"/>
              </w:rPr>
              <w:t>被测应用</w:t>
            </w:r>
          </w:p>
        </w:tc>
        <w:tc>
          <w:tcPr>
            <w:tcW w:w="821" w:type="pct"/>
            <w:tcBorders>
              <w:bottom w:val="double" w:sz="6" w:space="0" w:color="auto"/>
            </w:tcBorders>
            <w:shd w:val="clear" w:color="auto" w:fill="auto"/>
            <w:vAlign w:val="center"/>
          </w:tcPr>
          <w:p w:rsidR="0004312A" w:rsidRPr="002A3700" w:rsidRDefault="0004312A" w:rsidP="0012003A">
            <w:pPr>
              <w:rPr>
                <w:rFonts w:asciiTheme="minorHAnsi" w:eastAsiaTheme="minorEastAsia" w:hAnsiTheme="minorHAnsi" w:cstheme="minorBidi"/>
                <w:b/>
                <w:sz w:val="22"/>
              </w:rPr>
            </w:pPr>
            <w:r w:rsidRPr="002A3700">
              <w:rPr>
                <w:rFonts w:asciiTheme="minorHAnsi" w:eastAsiaTheme="minorEastAsia" w:hAnsiTheme="minorHAnsi" w:cstheme="minorBidi" w:hint="eastAsia"/>
                <w:b/>
                <w:sz w:val="22"/>
              </w:rPr>
              <w:t>服务器</w:t>
            </w:r>
          </w:p>
        </w:tc>
        <w:tc>
          <w:tcPr>
            <w:tcW w:w="821" w:type="pct"/>
            <w:tcBorders>
              <w:bottom w:val="double" w:sz="6" w:space="0" w:color="auto"/>
            </w:tcBorders>
            <w:shd w:val="clear" w:color="auto" w:fill="auto"/>
            <w:vAlign w:val="center"/>
          </w:tcPr>
          <w:p w:rsidR="0004312A" w:rsidRPr="002A3700" w:rsidRDefault="0004312A" w:rsidP="0012003A">
            <w:pPr>
              <w:rPr>
                <w:rFonts w:asciiTheme="minorHAnsi" w:eastAsiaTheme="minorEastAsia" w:hAnsiTheme="minorHAnsi" w:cstheme="minorBidi"/>
                <w:b/>
                <w:sz w:val="22"/>
              </w:rPr>
            </w:pPr>
            <w:r w:rsidRPr="002A3700">
              <w:rPr>
                <w:rFonts w:asciiTheme="minorHAnsi" w:eastAsiaTheme="minorEastAsia" w:hAnsiTheme="minorHAnsi" w:cstheme="minorBidi" w:hint="eastAsia"/>
                <w:b/>
                <w:sz w:val="22"/>
              </w:rPr>
              <w:t>数据库</w:t>
            </w:r>
          </w:p>
        </w:tc>
        <w:tc>
          <w:tcPr>
            <w:tcW w:w="893" w:type="pct"/>
            <w:tcBorders>
              <w:bottom w:val="double" w:sz="6" w:space="0" w:color="auto"/>
            </w:tcBorders>
            <w:shd w:val="clear" w:color="auto" w:fill="auto"/>
            <w:vAlign w:val="center"/>
          </w:tcPr>
          <w:p w:rsidR="0004312A" w:rsidRPr="002A3700" w:rsidRDefault="0004312A" w:rsidP="0012003A">
            <w:pPr>
              <w:rPr>
                <w:rFonts w:asciiTheme="minorHAnsi" w:eastAsiaTheme="minorEastAsia" w:hAnsiTheme="minorHAnsi" w:cstheme="minorBidi"/>
                <w:b/>
                <w:sz w:val="22"/>
              </w:rPr>
            </w:pPr>
            <w:r w:rsidRPr="002A3700">
              <w:rPr>
                <w:rFonts w:asciiTheme="minorHAnsi" w:eastAsiaTheme="minorEastAsia" w:hAnsiTheme="minorHAnsi" w:cstheme="minorBidi" w:hint="eastAsia"/>
                <w:b/>
                <w:sz w:val="22"/>
              </w:rPr>
              <w:t>浏览器</w:t>
            </w:r>
          </w:p>
        </w:tc>
        <w:tc>
          <w:tcPr>
            <w:tcW w:w="823" w:type="pct"/>
            <w:tcBorders>
              <w:bottom w:val="double" w:sz="6" w:space="0" w:color="auto"/>
            </w:tcBorders>
            <w:shd w:val="clear" w:color="auto" w:fill="auto"/>
            <w:vAlign w:val="center"/>
          </w:tcPr>
          <w:p w:rsidR="0004312A" w:rsidRPr="002A3700" w:rsidRDefault="0004312A" w:rsidP="0012003A">
            <w:pPr>
              <w:rPr>
                <w:rFonts w:asciiTheme="minorHAnsi" w:eastAsiaTheme="minorEastAsia" w:hAnsiTheme="minorHAnsi" w:cstheme="minorBidi"/>
                <w:b/>
                <w:sz w:val="22"/>
              </w:rPr>
            </w:pPr>
            <w:r w:rsidRPr="002A3700">
              <w:rPr>
                <w:rFonts w:asciiTheme="minorHAnsi" w:eastAsiaTheme="minorEastAsia" w:hAnsiTheme="minorHAnsi" w:cstheme="minorBidi" w:hint="eastAsia"/>
                <w:b/>
                <w:sz w:val="22"/>
              </w:rPr>
              <w:t>测试工具</w:t>
            </w:r>
          </w:p>
        </w:tc>
      </w:tr>
      <w:tr w:rsidR="0004312A" w:rsidRPr="00516664" w:rsidTr="00D22652">
        <w:tc>
          <w:tcPr>
            <w:tcW w:w="82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4312A" w:rsidRPr="00516664" w:rsidRDefault="0004312A" w:rsidP="00914EBE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r w:rsidRPr="00516664">
              <w:rPr>
                <w:rFonts w:asciiTheme="minorEastAsia" w:eastAsiaTheme="minorEastAsia" w:hAnsiTheme="minorEastAsia" w:cstheme="minorBidi" w:hint="eastAsia"/>
                <w:szCs w:val="21"/>
              </w:rPr>
              <w:t xml:space="preserve">Windows </w:t>
            </w:r>
            <w:r w:rsidR="00914EBE">
              <w:rPr>
                <w:rFonts w:asciiTheme="minorEastAsia" w:eastAsiaTheme="minorEastAsia" w:hAnsiTheme="minorEastAsia" w:cstheme="minorBidi"/>
                <w:szCs w:val="21"/>
              </w:rPr>
              <w:t>10</w:t>
            </w: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27E" w:rsidRPr="00516664" w:rsidRDefault="00C23DB6" w:rsidP="00231237">
            <w:pPr>
              <w:jc w:val="left"/>
              <w:rPr>
                <w:rFonts w:asciiTheme="minorEastAsia" w:eastAsiaTheme="minorEastAsia" w:hAnsiTheme="minorEastAsia" w:cstheme="minorBidi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szCs w:val="21"/>
              </w:rPr>
              <w:t>xxb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szCs w:val="21"/>
              </w:rPr>
              <w:t>端</w:t>
            </w: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12A" w:rsidRPr="00516664" w:rsidRDefault="00C8534D" w:rsidP="0012003A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r>
              <w:rPr>
                <w:rFonts w:asciiTheme="minorEastAsia" w:eastAsiaTheme="minorEastAsia" w:hAnsiTheme="minorEastAsia" w:cstheme="minorBidi"/>
                <w:szCs w:val="21"/>
              </w:rPr>
              <w:t>Tomcat</w:t>
            </w: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12A" w:rsidRPr="00516664" w:rsidRDefault="00C8534D" w:rsidP="0012003A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theme="minorBidi"/>
                <w:szCs w:val="21"/>
              </w:rPr>
              <w:t>Mysql</w:t>
            </w:r>
            <w:proofErr w:type="spellEnd"/>
            <w:r>
              <w:rPr>
                <w:rFonts w:asciiTheme="minorEastAsia" w:eastAsiaTheme="minorEastAsia" w:hAnsiTheme="minorEastAsia" w:cstheme="minorBidi"/>
                <w:szCs w:val="21"/>
              </w:rPr>
              <w:t xml:space="preserve"> </w:t>
            </w:r>
          </w:p>
        </w:tc>
        <w:tc>
          <w:tcPr>
            <w:tcW w:w="8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12A" w:rsidRPr="00516664" w:rsidRDefault="0004312A" w:rsidP="00426AD4">
            <w:pPr>
              <w:jc w:val="left"/>
              <w:rPr>
                <w:rFonts w:asciiTheme="minorEastAsia" w:eastAsiaTheme="minorEastAsia" w:hAnsiTheme="minorEastAsia" w:cstheme="minorBidi"/>
                <w:szCs w:val="21"/>
              </w:rPr>
            </w:pPr>
            <w:r w:rsidRPr="00516664">
              <w:rPr>
                <w:rFonts w:asciiTheme="minorEastAsia" w:eastAsiaTheme="minorEastAsia" w:hAnsiTheme="minorEastAsia" w:cstheme="minorBidi"/>
                <w:szCs w:val="21"/>
              </w:rPr>
              <w:t xml:space="preserve">Chrome 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12A" w:rsidRPr="00516664" w:rsidRDefault="0004312A" w:rsidP="0012003A">
            <w:pPr>
              <w:rPr>
                <w:rFonts w:asciiTheme="minorEastAsia" w:eastAsiaTheme="minorEastAsia" w:hAnsiTheme="minorEastAsia" w:cstheme="minorBidi"/>
                <w:szCs w:val="21"/>
              </w:rPr>
            </w:pPr>
          </w:p>
        </w:tc>
      </w:tr>
      <w:tr w:rsidR="00D22652" w:rsidRPr="00516664" w:rsidTr="00D22652">
        <w:tc>
          <w:tcPr>
            <w:tcW w:w="82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2652" w:rsidRDefault="00D22652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Cs w:val="21"/>
              </w:rPr>
              <w:t>安卓7.</w:t>
            </w:r>
            <w:r w:rsidR="00426AD4">
              <w:rPr>
                <w:rFonts w:asciiTheme="minorEastAsia" w:eastAsiaTheme="minorEastAsia" w:hAnsiTheme="minorEastAsia" w:cstheme="minorBidi"/>
                <w:szCs w:val="21"/>
              </w:rPr>
              <w:t>1.2</w:t>
            </w: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652" w:rsidRDefault="00C23DB6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Cs w:val="21"/>
              </w:rPr>
              <w:t>xx</w:t>
            </w:r>
            <w:r w:rsidR="00426AD4">
              <w:rPr>
                <w:rFonts w:asciiTheme="minorEastAsia" w:eastAsiaTheme="minorEastAsia" w:hAnsiTheme="minorEastAsia" w:cstheme="minorBidi" w:hint="eastAsia"/>
                <w:szCs w:val="21"/>
              </w:rPr>
              <w:t>客户端</w:t>
            </w: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652" w:rsidRPr="00516664" w:rsidRDefault="00D22652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652" w:rsidRPr="00516664" w:rsidRDefault="00D22652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</w:p>
        </w:tc>
        <w:tc>
          <w:tcPr>
            <w:tcW w:w="8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652" w:rsidRPr="00516664" w:rsidRDefault="00D22652" w:rsidP="00D22652">
            <w:pPr>
              <w:jc w:val="left"/>
              <w:rPr>
                <w:rFonts w:asciiTheme="minorEastAsia" w:eastAsiaTheme="minorEastAsia" w:hAnsiTheme="minorEastAsia" w:cstheme="minorBidi"/>
                <w:szCs w:val="21"/>
              </w:rPr>
            </w:pPr>
          </w:p>
        </w:tc>
        <w:tc>
          <w:tcPr>
            <w:tcW w:w="8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2652" w:rsidRDefault="00C23DB6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r>
              <w:rPr>
                <w:rFonts w:asciiTheme="minorEastAsia" w:eastAsiaTheme="minorEastAsia" w:hAnsiTheme="minorEastAsia" w:cstheme="minorBidi"/>
                <w:szCs w:val="21"/>
              </w:rPr>
              <w:t>xx</w:t>
            </w:r>
            <w:r w:rsidR="00D51898">
              <w:rPr>
                <w:rFonts w:asciiTheme="minorEastAsia" w:eastAsiaTheme="minorEastAsia" w:hAnsiTheme="minorEastAsia" w:cstheme="minorBidi"/>
                <w:szCs w:val="21"/>
              </w:rPr>
              <w:t>定制硬件</w:t>
            </w:r>
          </w:p>
        </w:tc>
      </w:tr>
      <w:tr w:rsidR="00EF627E" w:rsidRPr="00516664" w:rsidTr="00D22652">
        <w:tc>
          <w:tcPr>
            <w:tcW w:w="82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F627E" w:rsidRDefault="00EF627E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Cs w:val="21"/>
              </w:rPr>
              <w:t>I</w:t>
            </w:r>
            <w:r>
              <w:rPr>
                <w:rFonts w:asciiTheme="minorEastAsia" w:eastAsiaTheme="minorEastAsia" w:hAnsiTheme="minorEastAsia" w:cstheme="minorBidi"/>
                <w:szCs w:val="21"/>
              </w:rPr>
              <w:t>OS 10.2.1</w:t>
            </w: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27E" w:rsidRDefault="00EF627E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szCs w:val="21"/>
              </w:rPr>
              <w:t>小程序、H</w:t>
            </w:r>
            <w:r>
              <w:rPr>
                <w:rFonts w:asciiTheme="minorEastAsia" w:eastAsiaTheme="minorEastAsia" w:hAnsiTheme="minorEastAsia" w:cstheme="minorBidi"/>
                <w:szCs w:val="21"/>
              </w:rPr>
              <w:t>5测试</w:t>
            </w: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27E" w:rsidRPr="00516664" w:rsidRDefault="00EF627E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27E" w:rsidRPr="00516664" w:rsidRDefault="00EF627E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</w:p>
        </w:tc>
        <w:tc>
          <w:tcPr>
            <w:tcW w:w="8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27E" w:rsidRPr="00516664" w:rsidRDefault="00EF627E" w:rsidP="00D22652">
            <w:pPr>
              <w:jc w:val="left"/>
              <w:rPr>
                <w:rFonts w:asciiTheme="minorEastAsia" w:eastAsiaTheme="minorEastAsia" w:hAnsiTheme="minorEastAsia" w:cstheme="minorBidi"/>
                <w:szCs w:val="21"/>
              </w:rPr>
            </w:pPr>
            <w:r>
              <w:rPr>
                <w:rFonts w:asciiTheme="minorEastAsia" w:eastAsiaTheme="minorEastAsia" w:hAnsiTheme="minorEastAsia" w:cstheme="minorBidi"/>
                <w:szCs w:val="21"/>
              </w:rPr>
              <w:t>Safari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627E" w:rsidRDefault="00EF627E" w:rsidP="00D22652">
            <w:pPr>
              <w:rPr>
                <w:rFonts w:asciiTheme="minorEastAsia" w:eastAsiaTheme="minorEastAsia" w:hAnsiTheme="minorEastAsia" w:cstheme="minorBidi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theme="minorBidi"/>
                <w:szCs w:val="21"/>
              </w:rPr>
              <w:t>微信</w:t>
            </w:r>
            <w:proofErr w:type="gramEnd"/>
          </w:p>
        </w:tc>
      </w:tr>
    </w:tbl>
    <w:p w:rsidR="0004312A" w:rsidRPr="0004312A" w:rsidRDefault="0004312A" w:rsidP="0004312A"/>
    <w:p w:rsidR="001676E7" w:rsidRDefault="0004312A" w:rsidP="002510C2">
      <w:pPr>
        <w:pStyle w:val="1"/>
        <w:numPr>
          <w:ilvl w:val="0"/>
          <w:numId w:val="1"/>
        </w:numPr>
      </w:pPr>
      <w:bookmarkStart w:id="8" w:name="_Toc8649896"/>
      <w:r>
        <w:rPr>
          <w:rFonts w:hint="eastAsia"/>
        </w:rPr>
        <w:t>测试内容</w:t>
      </w:r>
      <w:bookmarkEnd w:id="8"/>
    </w:p>
    <w:p w:rsidR="002C3186" w:rsidRDefault="002C3186" w:rsidP="002510C2">
      <w:pPr>
        <w:pStyle w:val="2"/>
        <w:numPr>
          <w:ilvl w:val="1"/>
          <w:numId w:val="1"/>
        </w:numPr>
      </w:pPr>
      <w:bookmarkStart w:id="9" w:name="_Toc8649897"/>
      <w:r>
        <w:rPr>
          <w:rFonts w:hint="eastAsia"/>
        </w:rPr>
        <w:t>本次测试包含的内容</w:t>
      </w:r>
      <w:bookmarkEnd w:id="9"/>
    </w:p>
    <w:p w:rsidR="00413BCD" w:rsidRDefault="00EA435F" w:rsidP="00EA435F">
      <w:pPr>
        <w:spacing w:line="360" w:lineRule="auto"/>
        <w:ind w:firstLineChars="200" w:firstLine="420"/>
        <w:jc w:val="left"/>
      </w:pPr>
      <w:r>
        <w:rPr>
          <w:rFonts w:hint="eastAsia"/>
        </w:rPr>
        <w:t>本次测试仅包含</w:t>
      </w:r>
      <w:r w:rsidRPr="0055419B">
        <w:rPr>
          <w:rFonts w:hint="eastAsia"/>
        </w:rPr>
        <w:t>对</w:t>
      </w:r>
      <w:proofErr w:type="spellStart"/>
      <w:r w:rsidR="00C23DB6">
        <w:rPr>
          <w:rFonts w:hint="eastAsia"/>
        </w:rPr>
        <w:t>xxxx</w:t>
      </w:r>
      <w:proofErr w:type="spellEnd"/>
      <w:r w:rsidR="00C23DB6">
        <w:rPr>
          <w:rFonts w:hint="eastAsia"/>
        </w:rPr>
        <w:t>系统</w:t>
      </w:r>
      <w:r w:rsidR="008121FD">
        <w:rPr>
          <w:rFonts w:hint="eastAsia"/>
        </w:rPr>
        <w:t>V</w:t>
      </w:r>
      <w:r w:rsidR="00D51898">
        <w:t>1</w:t>
      </w:r>
      <w:r w:rsidR="008121FD">
        <w:t>.</w:t>
      </w:r>
      <w:r w:rsidR="00231237">
        <w:t>8</w:t>
      </w:r>
      <w:r w:rsidR="008121FD">
        <w:t>的各个功能</w:t>
      </w:r>
      <w:r>
        <w:rPr>
          <w:rFonts w:hint="eastAsia"/>
        </w:rPr>
        <w:t>进行</w:t>
      </w:r>
      <w:r w:rsidRPr="0055419B">
        <w:rPr>
          <w:rFonts w:hint="eastAsia"/>
        </w:rPr>
        <w:t>测试</w:t>
      </w:r>
      <w:r w:rsidR="0032155E">
        <w:rPr>
          <w:rFonts w:hint="eastAsia"/>
        </w:rPr>
        <w:t>，所包括的功能点</w:t>
      </w:r>
      <w:r>
        <w:rPr>
          <w:rFonts w:hint="eastAsia"/>
        </w:rPr>
        <w:t>主要为：</w:t>
      </w:r>
      <w:r w:rsidR="00413BCD">
        <w:rPr>
          <w:rFonts w:hint="eastAsia"/>
        </w:rPr>
        <w:t>（</w:t>
      </w:r>
      <w:r w:rsidR="00413BCD">
        <w:tab/>
        <w:t>PS</w:t>
      </w:r>
      <w:r w:rsidR="00413BCD">
        <w:t>：</w:t>
      </w:r>
      <w:r w:rsidR="00413BCD">
        <w:rPr>
          <w:rFonts w:hint="eastAsia"/>
        </w:rPr>
        <w:t xml:space="preserve"> </w:t>
      </w:r>
      <w:r w:rsidR="00413BCD" w:rsidRPr="00413BCD">
        <w:rPr>
          <w:rFonts w:hint="eastAsia"/>
          <w:b/>
          <w:color w:val="FF0000"/>
        </w:rPr>
        <w:t>红色内容</w:t>
      </w:r>
      <w:r w:rsidR="00413BCD">
        <w:rPr>
          <w:rFonts w:hint="eastAsia"/>
        </w:rPr>
        <w:t>为主要测试功能）</w:t>
      </w:r>
    </w:p>
    <w:p w:rsidR="00F3734D" w:rsidRPr="00A04EC6" w:rsidRDefault="00C23DB6" w:rsidP="002510C2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xxxx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子系统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</w:t>
      </w:r>
      <w:r w:rsidR="00F3734D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32155E" w:rsidRPr="0032155E" w:rsidRDefault="00C23DB6" w:rsidP="002510C2">
      <w:pPr>
        <w:pStyle w:val="a8"/>
        <w:numPr>
          <w:ilvl w:val="1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xx</w:t>
      </w:r>
      <w:r w:rsidR="00F3734D">
        <w:rPr>
          <w:rFonts w:ascii="Arial" w:hAnsi="Arial" w:cs="Arial"/>
          <w:color w:val="333333"/>
          <w:szCs w:val="21"/>
          <w:shd w:val="clear" w:color="auto" w:fill="FFFFFF"/>
        </w:rPr>
        <w:t>活动管理</w:t>
      </w:r>
      <w:r w:rsidR="00F3734D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B2065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586B48" w:rsidRPr="00104B6D" w:rsidRDefault="00C23DB6" w:rsidP="002510C2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a</w:t>
      </w:r>
      <w:r w:rsidR="00F3734D" w:rsidRPr="00104B6D">
        <w:rPr>
          <w:rFonts w:ascii="Arial" w:hAnsi="Arial" w:cs="Arial"/>
          <w:szCs w:val="21"/>
          <w:shd w:val="clear" w:color="auto" w:fill="FFFFFF"/>
        </w:rPr>
        <w:t>活动</w:t>
      </w:r>
      <w:r w:rsidR="0032155E" w:rsidRPr="00104B6D">
        <w:rPr>
          <w:rFonts w:ascii="Arial" w:hAnsi="Arial" w:cs="Arial"/>
          <w:szCs w:val="21"/>
          <w:shd w:val="clear" w:color="auto" w:fill="FFFFFF"/>
        </w:rPr>
        <w:t>增删改查、详情显示、设备的关联与解绑、日志记录</w:t>
      </w:r>
    </w:p>
    <w:p w:rsidR="00F3734D" w:rsidRPr="000B104F" w:rsidRDefault="00C23DB6" w:rsidP="002510C2">
      <w:pPr>
        <w:pStyle w:val="a8"/>
        <w:numPr>
          <w:ilvl w:val="2"/>
          <w:numId w:val="8"/>
        </w:numPr>
        <w:ind w:firstLineChars="0"/>
      </w:pPr>
      <w:proofErr w:type="spellStart"/>
      <w:r>
        <w:rPr>
          <w:rFonts w:ascii="Arial" w:hAnsi="Arial" w:cs="Arial"/>
          <w:szCs w:val="21"/>
          <w:shd w:val="clear" w:color="auto" w:fill="FFFFFF"/>
        </w:rPr>
        <w:t>bbb</w:t>
      </w:r>
      <w:proofErr w:type="spellEnd"/>
      <w:r w:rsidR="00F3734D" w:rsidRPr="000B104F">
        <w:rPr>
          <w:rFonts w:ascii="Arial" w:hAnsi="Arial" w:cs="Arial"/>
          <w:szCs w:val="21"/>
          <w:shd w:val="clear" w:color="auto" w:fill="FFFFFF"/>
        </w:rPr>
        <w:t>活动</w:t>
      </w:r>
      <w:r w:rsidR="0032155E" w:rsidRPr="000B104F">
        <w:rPr>
          <w:rFonts w:ascii="Arial" w:hAnsi="Arial" w:cs="Arial"/>
          <w:szCs w:val="21"/>
          <w:shd w:val="clear" w:color="auto" w:fill="FFFFFF"/>
        </w:rPr>
        <w:t>的增删改查、详情显示、设备的关联与解绑、日志记录</w:t>
      </w:r>
    </w:p>
    <w:p w:rsidR="000845ED" w:rsidRPr="000B104F" w:rsidRDefault="00C23DB6" w:rsidP="002510C2">
      <w:pPr>
        <w:pStyle w:val="a8"/>
        <w:numPr>
          <w:ilvl w:val="2"/>
          <w:numId w:val="8"/>
        </w:numPr>
        <w:ind w:firstLineChars="0"/>
      </w:pPr>
      <w:r>
        <w:rPr>
          <w:rFonts w:ascii="Arial" w:hAnsi="Arial" w:cs="Arial"/>
          <w:szCs w:val="21"/>
          <w:shd w:val="clear" w:color="auto" w:fill="FFFFFF"/>
        </w:rPr>
        <w:t>ccc</w:t>
      </w:r>
      <w:r w:rsidR="000845ED" w:rsidRPr="000B104F">
        <w:rPr>
          <w:rFonts w:ascii="Arial" w:hAnsi="Arial" w:cs="Arial"/>
          <w:szCs w:val="21"/>
          <w:shd w:val="clear" w:color="auto" w:fill="FFFFFF"/>
        </w:rPr>
        <w:t>活动的增删改查、详情显示、设备的关联与解绑、日志记录</w:t>
      </w:r>
    </w:p>
    <w:p w:rsidR="009632B4" w:rsidRPr="000B104F" w:rsidRDefault="00C23DB6" w:rsidP="002510C2">
      <w:pPr>
        <w:pStyle w:val="a8"/>
        <w:numPr>
          <w:ilvl w:val="2"/>
          <w:numId w:val="8"/>
        </w:numPr>
        <w:ind w:firstLineChars="0"/>
      </w:pP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ddd</w:t>
      </w:r>
      <w:proofErr w:type="spellEnd"/>
      <w:r w:rsidR="009632B4" w:rsidRPr="000B104F">
        <w:rPr>
          <w:rFonts w:ascii="Arial" w:hAnsi="Arial" w:cs="Arial"/>
          <w:szCs w:val="21"/>
          <w:shd w:val="clear" w:color="auto" w:fill="FFFFFF"/>
        </w:rPr>
        <w:t>的增删改查、详情显示、设备的关联与解绑、日志记录</w:t>
      </w:r>
    </w:p>
    <w:p w:rsidR="00007B1B" w:rsidRPr="00104B6D" w:rsidRDefault="00C23DB6" w:rsidP="002510C2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eee</w:t>
      </w:r>
      <w:proofErr w:type="spellEnd"/>
      <w:r w:rsidR="00FC0B47" w:rsidRPr="00104B6D">
        <w:rPr>
          <w:rFonts w:ascii="Arial" w:hAnsi="Arial" w:cs="Arial" w:hint="eastAsia"/>
          <w:szCs w:val="21"/>
          <w:shd w:val="clear" w:color="auto" w:fill="FFFFFF"/>
        </w:rPr>
        <w:t>打折玩法</w:t>
      </w:r>
      <w:r w:rsidR="00007B1B" w:rsidRPr="00104B6D">
        <w:rPr>
          <w:rFonts w:ascii="Arial" w:hAnsi="Arial" w:cs="Arial"/>
          <w:szCs w:val="21"/>
          <w:shd w:val="clear" w:color="auto" w:fill="FFFFFF"/>
        </w:rPr>
        <w:t>的增删改查、详情显示、设备的关联与解绑、日志记录</w:t>
      </w:r>
    </w:p>
    <w:p w:rsidR="000B104F" w:rsidRPr="00B91EA7" w:rsidRDefault="00C23DB6" w:rsidP="002510C2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qd</w:t>
      </w:r>
      <w:proofErr w:type="spellEnd"/>
      <w:r w:rsidR="000B104F" w:rsidRPr="00B91EA7">
        <w:rPr>
          <w:rFonts w:ascii="Arial" w:hAnsi="Arial" w:cs="Arial" w:hint="eastAsia"/>
          <w:szCs w:val="21"/>
          <w:shd w:val="clear" w:color="auto" w:fill="FFFFFF"/>
        </w:rPr>
        <w:t>抽奖玩法</w:t>
      </w:r>
      <w:r w:rsidR="000B104F" w:rsidRPr="00B91EA7">
        <w:rPr>
          <w:rFonts w:ascii="Arial" w:hAnsi="Arial" w:cs="Arial"/>
          <w:szCs w:val="21"/>
          <w:shd w:val="clear" w:color="auto" w:fill="FFFFFF"/>
        </w:rPr>
        <w:t>的增删改查、详情显示、设备的关联与解绑、日志记录</w:t>
      </w:r>
    </w:p>
    <w:p w:rsidR="000B104F" w:rsidRPr="00B91EA7" w:rsidRDefault="00C23DB6" w:rsidP="002510C2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Cs w:val="21"/>
          <w:shd w:val="clear" w:color="auto" w:fill="FFFFFF"/>
        </w:rPr>
        <w:t>qd</w:t>
      </w:r>
      <w:proofErr w:type="spellEnd"/>
      <w:r w:rsidR="000B104F" w:rsidRPr="00B91EA7">
        <w:rPr>
          <w:rFonts w:ascii="Arial" w:hAnsi="Arial" w:cs="Arial"/>
          <w:szCs w:val="21"/>
          <w:shd w:val="clear" w:color="auto" w:fill="FFFFFF"/>
        </w:rPr>
        <w:t>抽奖大屏（抽奖页面、抽奖逻辑验证</w:t>
      </w:r>
      <w:r w:rsidR="00534B81" w:rsidRPr="00B91EA7">
        <w:rPr>
          <w:rFonts w:ascii="Arial" w:hAnsi="Arial" w:cs="Arial"/>
          <w:szCs w:val="21"/>
          <w:shd w:val="clear" w:color="auto" w:fill="FFFFFF"/>
        </w:rPr>
        <w:t>、异常场景测试</w:t>
      </w:r>
      <w:r w:rsidR="000B104F" w:rsidRPr="00B91EA7">
        <w:rPr>
          <w:rFonts w:ascii="Arial" w:hAnsi="Arial" w:cs="Arial"/>
          <w:szCs w:val="21"/>
          <w:shd w:val="clear" w:color="auto" w:fill="FFFFFF"/>
        </w:rPr>
        <w:t>）</w:t>
      </w:r>
    </w:p>
    <w:p w:rsidR="00231237" w:rsidRDefault="00C23DB6" w:rsidP="00231237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Cs w:val="21"/>
          <w:shd w:val="clear" w:color="auto" w:fill="FFFFFF"/>
        </w:rPr>
        <w:t>qd</w:t>
      </w:r>
      <w:proofErr w:type="spellEnd"/>
      <w:r w:rsidR="000B104F" w:rsidRPr="00B91EA7">
        <w:rPr>
          <w:rFonts w:ascii="Arial" w:hAnsi="Arial" w:cs="Arial"/>
          <w:szCs w:val="21"/>
          <w:shd w:val="clear" w:color="auto" w:fill="FFFFFF"/>
        </w:rPr>
        <w:t>抽奖</w:t>
      </w:r>
      <w:r w:rsidR="000B104F" w:rsidRPr="00B91EA7">
        <w:rPr>
          <w:rFonts w:ascii="Arial" w:hAnsi="Arial" w:cs="Arial"/>
          <w:szCs w:val="21"/>
          <w:shd w:val="clear" w:color="auto" w:fill="FFFFFF"/>
        </w:rPr>
        <w:t>-</w:t>
      </w:r>
      <w:r w:rsidR="000B104F" w:rsidRPr="00B91EA7">
        <w:rPr>
          <w:rFonts w:ascii="Arial" w:hAnsi="Arial" w:cs="Arial"/>
          <w:szCs w:val="21"/>
          <w:shd w:val="clear" w:color="auto" w:fill="FFFFFF"/>
        </w:rPr>
        <w:t>导出人员名单、发送推广短信、下载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qd</w:t>
      </w:r>
      <w:proofErr w:type="spellEnd"/>
      <w:r w:rsidR="000B104F" w:rsidRPr="00B91EA7">
        <w:rPr>
          <w:rFonts w:ascii="Arial" w:hAnsi="Arial" w:cs="Arial"/>
          <w:szCs w:val="21"/>
          <w:shd w:val="clear" w:color="auto" w:fill="FFFFFF"/>
        </w:rPr>
        <w:t>二维码</w:t>
      </w:r>
    </w:p>
    <w:p w:rsidR="00231237" w:rsidRPr="00231237" w:rsidRDefault="00C23DB6" w:rsidP="00231237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cd</w:t>
      </w:r>
      <w:r w:rsidR="00104B6D" w:rsidRPr="00231237">
        <w:rPr>
          <w:rFonts w:ascii="Arial" w:hAnsi="Arial" w:cs="Arial"/>
          <w:szCs w:val="21"/>
          <w:shd w:val="clear" w:color="auto" w:fill="FFFFFF"/>
        </w:rPr>
        <w:t>活动的增删改查、详情显示、设备的关联与解绑、日志记录</w:t>
      </w:r>
      <w:r w:rsidR="00231237" w:rsidRPr="00231237">
        <w:rPr>
          <w:rFonts w:ascii="Arial" w:hAnsi="Arial" w:cs="Arial"/>
          <w:szCs w:val="21"/>
          <w:shd w:val="clear" w:color="auto" w:fill="FFFFFF"/>
        </w:rPr>
        <w:t>穿</w:t>
      </w:r>
    </w:p>
    <w:p w:rsidR="00104B6D" w:rsidRPr="00231237" w:rsidRDefault="00231237" w:rsidP="00231237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b/>
          <w:color w:val="FF0000"/>
          <w:szCs w:val="21"/>
          <w:shd w:val="clear" w:color="auto" w:fill="FFFFFF"/>
        </w:rPr>
        <w:t>互动货架</w:t>
      </w:r>
      <w:r w:rsidRPr="00231237">
        <w:rPr>
          <w:rFonts w:ascii="Arial" w:hAnsi="Arial" w:cs="Arial"/>
          <w:b/>
          <w:color w:val="FF0000"/>
          <w:szCs w:val="21"/>
          <w:shd w:val="clear" w:color="auto" w:fill="FFFFFF"/>
        </w:rPr>
        <w:t>活动的增删改查、详情显示、设备的关联与解绑、日志记录</w:t>
      </w:r>
    </w:p>
    <w:p w:rsidR="0032155E" w:rsidRPr="00413BCD" w:rsidRDefault="00C23DB6" w:rsidP="002510C2">
      <w:pPr>
        <w:pStyle w:val="a8"/>
        <w:numPr>
          <w:ilvl w:val="2"/>
          <w:numId w:val="8"/>
        </w:numPr>
        <w:ind w:firstLineChars="0"/>
        <w:rPr>
          <w:b/>
          <w:color w:val="FF0000"/>
        </w:rPr>
      </w:pPr>
      <w:r>
        <w:rPr>
          <w:rFonts w:ascii="Arial" w:hAnsi="Arial" w:cs="Arial"/>
          <w:szCs w:val="21"/>
          <w:shd w:val="clear" w:color="auto" w:fill="FFFFFF"/>
        </w:rPr>
        <w:t>aa</w:t>
      </w:r>
      <w:r w:rsidR="0032155E" w:rsidRPr="000B104F">
        <w:rPr>
          <w:rFonts w:ascii="Arial" w:hAnsi="Arial" w:cs="Arial"/>
          <w:szCs w:val="21"/>
          <w:shd w:val="clear" w:color="auto" w:fill="FFFFFF"/>
        </w:rPr>
        <w:t>活动、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bbb</w:t>
      </w:r>
      <w:proofErr w:type="spellEnd"/>
      <w:r w:rsidR="0032155E" w:rsidRPr="000B104F">
        <w:rPr>
          <w:rFonts w:ascii="Arial" w:hAnsi="Arial" w:cs="Arial"/>
          <w:szCs w:val="21"/>
          <w:shd w:val="clear" w:color="auto" w:fill="FFFFFF"/>
        </w:rPr>
        <w:t>活动</w:t>
      </w:r>
      <w:r w:rsidR="000845ED" w:rsidRPr="000B104F">
        <w:rPr>
          <w:rFonts w:ascii="Arial" w:hAnsi="Arial" w:cs="Arial"/>
          <w:szCs w:val="21"/>
          <w:shd w:val="clear" w:color="auto" w:fill="FFFFFF"/>
        </w:rPr>
        <w:t>、</w:t>
      </w:r>
      <w:r>
        <w:rPr>
          <w:rFonts w:ascii="Arial" w:hAnsi="Arial" w:cs="Arial"/>
          <w:szCs w:val="21"/>
          <w:shd w:val="clear" w:color="auto" w:fill="FFFFFF"/>
        </w:rPr>
        <w:t>ccc</w:t>
      </w:r>
      <w:r w:rsidR="000845ED" w:rsidRPr="000B104F">
        <w:rPr>
          <w:rFonts w:ascii="Arial" w:hAnsi="Arial" w:cs="Arial"/>
          <w:szCs w:val="21"/>
          <w:shd w:val="clear" w:color="auto" w:fill="FFFFFF"/>
        </w:rPr>
        <w:t>活动</w:t>
      </w:r>
      <w:r w:rsidR="00413BCD" w:rsidRPr="000B104F">
        <w:rPr>
          <w:rFonts w:ascii="Arial" w:hAnsi="Arial" w:cs="Arial" w:hint="eastAsia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ddd</w:t>
      </w:r>
      <w:proofErr w:type="spellEnd"/>
      <w:r w:rsidR="00FC0B47" w:rsidRPr="000B104F">
        <w:rPr>
          <w:rFonts w:ascii="Arial" w:hAnsi="Arial" w:cs="Arial" w:hint="eastAsia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eee</w:t>
      </w:r>
      <w:proofErr w:type="spellEnd"/>
      <w:r w:rsidR="00FC0B47" w:rsidRPr="000B104F">
        <w:rPr>
          <w:rFonts w:ascii="Arial" w:hAnsi="Arial" w:cs="Arial" w:hint="eastAsia"/>
          <w:szCs w:val="21"/>
          <w:shd w:val="clear" w:color="auto" w:fill="FFFFFF"/>
        </w:rPr>
        <w:t>打折</w:t>
      </w:r>
      <w:r w:rsidR="00B91EA7">
        <w:rPr>
          <w:rFonts w:ascii="Arial" w:hAnsi="Arial" w:cs="Arial" w:hint="eastAsia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qd</w:t>
      </w:r>
      <w:proofErr w:type="spellEnd"/>
      <w:r w:rsidR="00B91EA7">
        <w:rPr>
          <w:rFonts w:ascii="Arial" w:hAnsi="Arial" w:cs="Arial" w:hint="eastAsia"/>
          <w:szCs w:val="21"/>
          <w:shd w:val="clear" w:color="auto" w:fill="FFFFFF"/>
        </w:rPr>
        <w:t>抽奖</w:t>
      </w:r>
      <w:r w:rsidR="00FC0B47" w:rsidRPr="000B104F">
        <w:rPr>
          <w:rFonts w:ascii="Arial" w:hAnsi="Arial" w:cs="Arial" w:hint="eastAsia"/>
          <w:szCs w:val="21"/>
          <w:shd w:val="clear" w:color="auto" w:fill="FFFFFF"/>
        </w:rPr>
        <w:t>玩法</w:t>
      </w:r>
      <w:r w:rsidR="0032155E" w:rsidRPr="000B104F">
        <w:rPr>
          <w:rFonts w:ascii="Arial" w:hAnsi="Arial" w:cs="Arial"/>
          <w:szCs w:val="21"/>
          <w:shd w:val="clear" w:color="auto" w:fill="FFFFFF"/>
        </w:rPr>
        <w:t>的状态切换与</w:t>
      </w:r>
      <w:r w:rsidR="0032155E" w:rsidRPr="00B67AD1">
        <w:rPr>
          <w:rFonts w:ascii="Arial" w:hAnsi="Arial" w:cs="Arial"/>
          <w:szCs w:val="21"/>
          <w:shd w:val="clear" w:color="auto" w:fill="FFFFFF"/>
        </w:rPr>
        <w:t>验证</w:t>
      </w:r>
    </w:p>
    <w:p w:rsidR="0032155E" w:rsidRPr="00231237" w:rsidRDefault="00C23DB6" w:rsidP="002510C2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aa</w:t>
      </w:r>
      <w:r w:rsidR="0032155E" w:rsidRPr="00231237">
        <w:rPr>
          <w:rFonts w:ascii="Arial" w:hAnsi="Arial" w:cs="Arial"/>
          <w:szCs w:val="21"/>
          <w:shd w:val="clear" w:color="auto" w:fill="FFFFFF"/>
        </w:rPr>
        <w:t>活动</w:t>
      </w:r>
      <w:r w:rsidR="00586B48" w:rsidRPr="00231237">
        <w:rPr>
          <w:rFonts w:ascii="Arial" w:hAnsi="Arial" w:cs="Arial"/>
          <w:szCs w:val="21"/>
          <w:shd w:val="clear" w:color="auto" w:fill="FFFFFF"/>
        </w:rPr>
        <w:t>拓展活动验证</w:t>
      </w:r>
    </w:p>
    <w:p w:rsidR="00FC0B47" w:rsidRPr="00104B6D" w:rsidRDefault="00C23DB6" w:rsidP="002510C2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lastRenderedPageBreak/>
        <w:t>ccc</w:t>
      </w:r>
      <w:r w:rsidR="00FC0B47" w:rsidRPr="00586B48">
        <w:rPr>
          <w:rFonts w:ascii="Arial" w:hAnsi="Arial" w:cs="Arial"/>
          <w:szCs w:val="21"/>
          <w:shd w:val="clear" w:color="auto" w:fill="FFFFFF"/>
        </w:rPr>
        <w:t>活动与</w:t>
      </w:r>
      <w:r w:rsidR="00586B48" w:rsidRPr="00586B48">
        <w:rPr>
          <w:rFonts w:ascii="Arial" w:hAnsi="Arial" w:cs="Arial"/>
          <w:szCs w:val="21"/>
          <w:shd w:val="clear" w:color="auto" w:fill="FFFFFF"/>
        </w:rPr>
        <w:t>发券</w:t>
      </w:r>
      <w:r w:rsidR="00FC0B47" w:rsidRPr="00586B48">
        <w:rPr>
          <w:rFonts w:ascii="Arial" w:hAnsi="Arial" w:cs="Arial"/>
          <w:szCs w:val="21"/>
          <w:shd w:val="clear" w:color="auto" w:fill="FFFFFF"/>
        </w:rPr>
        <w:t>验证</w:t>
      </w:r>
    </w:p>
    <w:p w:rsidR="000845ED" w:rsidRPr="00104B6D" w:rsidRDefault="00C23DB6" w:rsidP="002510C2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Cs w:val="21"/>
          <w:shd w:val="clear" w:color="auto" w:fill="FFFFFF"/>
        </w:rPr>
        <w:t>eee</w:t>
      </w:r>
      <w:proofErr w:type="spellEnd"/>
      <w:r w:rsidR="00FC0B47" w:rsidRPr="00104B6D">
        <w:rPr>
          <w:rFonts w:ascii="Arial" w:hAnsi="Arial" w:cs="Arial"/>
          <w:szCs w:val="21"/>
          <w:shd w:val="clear" w:color="auto" w:fill="FFFFFF"/>
        </w:rPr>
        <w:t>玩法</w:t>
      </w:r>
      <w:r w:rsidR="00586B48" w:rsidRPr="00104B6D">
        <w:rPr>
          <w:rFonts w:ascii="Arial" w:hAnsi="Arial" w:cs="Arial"/>
          <w:szCs w:val="21"/>
          <w:shd w:val="clear" w:color="auto" w:fill="FFFFFF"/>
        </w:rPr>
        <w:t>发券</w:t>
      </w:r>
      <w:r w:rsidR="000845ED" w:rsidRPr="00104B6D">
        <w:rPr>
          <w:rFonts w:ascii="Arial" w:hAnsi="Arial" w:cs="Arial"/>
          <w:szCs w:val="21"/>
          <w:shd w:val="clear" w:color="auto" w:fill="FFFFFF"/>
        </w:rPr>
        <w:t>验证</w:t>
      </w:r>
    </w:p>
    <w:p w:rsidR="000845ED" w:rsidRPr="00104B6D" w:rsidRDefault="00C23DB6" w:rsidP="002510C2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aa</w:t>
      </w:r>
      <w:r w:rsidR="000845ED" w:rsidRPr="00104B6D">
        <w:rPr>
          <w:rFonts w:ascii="Arial" w:hAnsi="Arial" w:cs="Arial"/>
          <w:szCs w:val="21"/>
          <w:shd w:val="clear" w:color="auto" w:fill="FFFFFF"/>
        </w:rPr>
        <w:t>活动</w:t>
      </w:r>
      <w:r w:rsidR="00586B48" w:rsidRPr="00104B6D">
        <w:rPr>
          <w:rFonts w:ascii="Arial" w:hAnsi="Arial" w:cs="Arial"/>
          <w:szCs w:val="21"/>
          <w:shd w:val="clear" w:color="auto" w:fill="FFFFFF"/>
        </w:rPr>
        <w:t>推荐商品</w:t>
      </w:r>
      <w:r w:rsidR="000845ED" w:rsidRPr="00104B6D">
        <w:rPr>
          <w:rFonts w:ascii="Arial" w:hAnsi="Arial" w:cs="Arial"/>
          <w:szCs w:val="21"/>
          <w:shd w:val="clear" w:color="auto" w:fill="FFFFFF"/>
        </w:rPr>
        <w:t>验证</w:t>
      </w:r>
    </w:p>
    <w:p w:rsidR="000845ED" w:rsidRPr="00104B6D" w:rsidRDefault="00C23DB6" w:rsidP="002510C2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bbb</w:t>
      </w:r>
      <w:proofErr w:type="spellEnd"/>
      <w:r w:rsidR="000845ED" w:rsidRPr="00104B6D">
        <w:rPr>
          <w:rFonts w:ascii="Arial" w:hAnsi="Arial" w:cs="Arial" w:hint="eastAsia"/>
          <w:szCs w:val="21"/>
          <w:shd w:val="clear" w:color="auto" w:fill="FFFFFF"/>
        </w:rPr>
        <w:t>活动</w:t>
      </w:r>
      <w:r w:rsidR="00586B48" w:rsidRPr="00104B6D">
        <w:rPr>
          <w:rFonts w:ascii="Arial" w:hAnsi="Arial" w:cs="Arial" w:hint="eastAsia"/>
          <w:szCs w:val="21"/>
          <w:shd w:val="clear" w:color="auto" w:fill="FFFFFF"/>
        </w:rPr>
        <w:t>定向广告</w:t>
      </w:r>
      <w:r w:rsidR="000845ED" w:rsidRPr="00104B6D">
        <w:rPr>
          <w:rFonts w:ascii="Arial" w:hAnsi="Arial" w:cs="Arial"/>
          <w:szCs w:val="21"/>
          <w:shd w:val="clear" w:color="auto" w:fill="FFFFFF"/>
        </w:rPr>
        <w:t>验证</w:t>
      </w:r>
    </w:p>
    <w:p w:rsidR="00413BCD" w:rsidRDefault="00C23DB6" w:rsidP="002510C2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Cs w:val="21"/>
          <w:shd w:val="clear" w:color="auto" w:fill="FFFFFF"/>
        </w:rPr>
        <w:t>ddd</w:t>
      </w:r>
      <w:proofErr w:type="spellEnd"/>
      <w:r w:rsidR="00413BCD" w:rsidRPr="00231237">
        <w:rPr>
          <w:rFonts w:ascii="Arial" w:hAnsi="Arial" w:cs="Arial"/>
          <w:szCs w:val="21"/>
          <w:shd w:val="clear" w:color="auto" w:fill="FFFFFF"/>
        </w:rPr>
        <w:t>与</w:t>
      </w:r>
      <w:r w:rsidR="00586B48" w:rsidRPr="00231237">
        <w:rPr>
          <w:rFonts w:ascii="Arial" w:hAnsi="Arial" w:cs="Arial"/>
          <w:szCs w:val="21"/>
          <w:shd w:val="clear" w:color="auto" w:fill="FFFFFF"/>
        </w:rPr>
        <w:t>商品、商品类目</w:t>
      </w:r>
      <w:r w:rsidR="00413BCD" w:rsidRPr="00231237">
        <w:rPr>
          <w:rFonts w:ascii="Arial" w:hAnsi="Arial" w:cs="Arial"/>
          <w:szCs w:val="21"/>
          <w:shd w:val="clear" w:color="auto" w:fill="FFFFFF"/>
        </w:rPr>
        <w:t>验证</w:t>
      </w:r>
    </w:p>
    <w:p w:rsidR="00EC2EB0" w:rsidRPr="00EC2EB0" w:rsidRDefault="00EC2EB0" w:rsidP="00EC2EB0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b/>
          <w:color w:val="FF0000"/>
          <w:szCs w:val="21"/>
          <w:shd w:val="clear" w:color="auto" w:fill="FFFFFF"/>
        </w:rPr>
      </w:pPr>
      <w:r w:rsidRPr="00EC2EB0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互动</w:t>
      </w:r>
      <w:r w:rsidRPr="00EC2EB0">
        <w:rPr>
          <w:rFonts w:ascii="Arial" w:hAnsi="Arial" w:cs="Arial"/>
          <w:b/>
          <w:color w:val="FF0000"/>
          <w:szCs w:val="21"/>
          <w:shd w:val="clear" w:color="auto" w:fill="FFFFFF"/>
        </w:rPr>
        <w:t>货架与商品、商品类目验证</w:t>
      </w:r>
    </w:p>
    <w:p w:rsidR="00586B48" w:rsidRPr="00104B6D" w:rsidRDefault="00586B48" w:rsidP="002510C2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104B6D">
        <w:rPr>
          <w:rFonts w:ascii="Arial" w:hAnsi="Arial" w:cs="Arial"/>
          <w:szCs w:val="21"/>
          <w:shd w:val="clear" w:color="auto" w:fill="FFFFFF"/>
        </w:rPr>
        <w:t>外部</w:t>
      </w:r>
      <w:proofErr w:type="gramStart"/>
      <w:r w:rsidRPr="00104B6D">
        <w:rPr>
          <w:rFonts w:ascii="Arial" w:hAnsi="Arial" w:cs="Arial"/>
          <w:szCs w:val="21"/>
          <w:shd w:val="clear" w:color="auto" w:fill="FFFFFF"/>
        </w:rPr>
        <w:t>券</w:t>
      </w:r>
      <w:proofErr w:type="gramEnd"/>
      <w:r w:rsidRPr="00104B6D">
        <w:rPr>
          <w:rFonts w:ascii="Arial" w:hAnsi="Arial" w:cs="Arial"/>
          <w:szCs w:val="21"/>
          <w:shd w:val="clear" w:color="auto" w:fill="FFFFFF"/>
        </w:rPr>
        <w:t>配置、公众号接入配置验证</w:t>
      </w:r>
    </w:p>
    <w:p w:rsidR="00F3734D" w:rsidRPr="0032155E" w:rsidRDefault="00F3734D" w:rsidP="002510C2">
      <w:pPr>
        <w:pStyle w:val="a8"/>
        <w:numPr>
          <w:ilvl w:val="1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设备管理</w:t>
      </w:r>
    </w:p>
    <w:p w:rsidR="0032155E" w:rsidRPr="0032155E" w:rsidRDefault="0032155E" w:rsidP="002510C2">
      <w:pPr>
        <w:pStyle w:val="a8"/>
        <w:numPr>
          <w:ilvl w:val="2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设备的增删改查、详情显示、日志记录</w:t>
      </w:r>
    </w:p>
    <w:p w:rsidR="0032155E" w:rsidRPr="00B67AD1" w:rsidRDefault="0032155E" w:rsidP="002510C2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B67AD1">
        <w:rPr>
          <w:rFonts w:ascii="Arial" w:hAnsi="Arial" w:cs="Arial"/>
          <w:color w:val="333333"/>
          <w:szCs w:val="21"/>
          <w:shd w:val="clear" w:color="auto" w:fill="FFFFFF"/>
        </w:rPr>
        <w:t>设备与</w:t>
      </w:r>
      <w:r w:rsidR="00990921" w:rsidRPr="00B67AD1">
        <w:rPr>
          <w:rFonts w:ascii="Arial" w:hAnsi="Arial" w:cs="Arial"/>
          <w:color w:val="333333"/>
          <w:szCs w:val="21"/>
          <w:shd w:val="clear" w:color="auto" w:fill="FFFFFF"/>
        </w:rPr>
        <w:t>不同</w:t>
      </w:r>
      <w:r w:rsidRPr="00B67AD1">
        <w:rPr>
          <w:rFonts w:ascii="Arial" w:hAnsi="Arial" w:cs="Arial"/>
          <w:color w:val="333333"/>
          <w:szCs w:val="21"/>
          <w:shd w:val="clear" w:color="auto" w:fill="FFFFFF"/>
        </w:rPr>
        <w:t>活动的关系验证</w:t>
      </w:r>
    </w:p>
    <w:p w:rsidR="00F3734D" w:rsidRPr="0032155E" w:rsidRDefault="00F3734D" w:rsidP="002510C2">
      <w:pPr>
        <w:pStyle w:val="a8"/>
        <w:numPr>
          <w:ilvl w:val="1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商品推荐管理</w:t>
      </w:r>
    </w:p>
    <w:p w:rsidR="0032155E" w:rsidRPr="00EC2EB0" w:rsidRDefault="0032155E" w:rsidP="002510C2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C2EB0">
        <w:rPr>
          <w:rFonts w:ascii="Arial" w:hAnsi="Arial" w:cs="Arial"/>
          <w:color w:val="333333"/>
          <w:szCs w:val="21"/>
          <w:shd w:val="clear" w:color="auto" w:fill="FFFFFF"/>
        </w:rPr>
        <w:t>推荐规则的增删改查</w:t>
      </w:r>
    </w:p>
    <w:p w:rsidR="00104B6D" w:rsidRPr="00EC2EB0" w:rsidRDefault="00104B6D" w:rsidP="002510C2">
      <w:pPr>
        <w:pStyle w:val="a8"/>
        <w:numPr>
          <w:ilvl w:val="2"/>
          <w:numId w:val="8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C2EB0">
        <w:rPr>
          <w:rFonts w:ascii="Arial" w:hAnsi="Arial" w:cs="Arial"/>
          <w:color w:val="333333"/>
          <w:szCs w:val="21"/>
          <w:shd w:val="clear" w:color="auto" w:fill="FFFFFF"/>
        </w:rPr>
        <w:t>基础推荐、组合推荐</w:t>
      </w:r>
      <w:r w:rsidRPr="00EC2EB0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EC2EB0">
        <w:rPr>
          <w:rFonts w:ascii="Arial" w:hAnsi="Arial" w:cs="Arial" w:hint="eastAsia"/>
          <w:color w:val="333333"/>
          <w:szCs w:val="21"/>
          <w:shd w:val="clear" w:color="auto" w:fill="FFFFFF"/>
        </w:rPr>
        <w:t>种商品推荐规则的转换与业务逻辑验证</w:t>
      </w:r>
    </w:p>
    <w:p w:rsidR="0032155E" w:rsidRPr="0032155E" w:rsidRDefault="0032155E" w:rsidP="002510C2">
      <w:pPr>
        <w:pStyle w:val="a8"/>
        <w:numPr>
          <w:ilvl w:val="2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推荐规则与</w:t>
      </w:r>
      <w:r w:rsidR="00C23DB6">
        <w:rPr>
          <w:rFonts w:ascii="Arial" w:hAnsi="Arial" w:cs="Arial"/>
          <w:color w:val="333333"/>
          <w:szCs w:val="21"/>
          <w:shd w:val="clear" w:color="auto" w:fill="FFFFFF"/>
        </w:rPr>
        <w:t>aa</w:t>
      </w:r>
      <w:r>
        <w:rPr>
          <w:rFonts w:ascii="Arial" w:hAnsi="Arial" w:cs="Arial"/>
          <w:color w:val="333333"/>
          <w:szCs w:val="21"/>
          <w:shd w:val="clear" w:color="auto" w:fill="FFFFFF"/>
        </w:rPr>
        <w:t>活动的应用关系验证</w:t>
      </w:r>
    </w:p>
    <w:p w:rsidR="0032155E" w:rsidRPr="00990921" w:rsidRDefault="0032155E" w:rsidP="002510C2">
      <w:pPr>
        <w:pStyle w:val="a8"/>
        <w:numPr>
          <w:ilvl w:val="2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推荐规则在安卓客户端的应用</w:t>
      </w:r>
    </w:p>
    <w:p w:rsidR="00990921" w:rsidRPr="0032155E" w:rsidRDefault="00990921" w:rsidP="002510C2">
      <w:pPr>
        <w:pStyle w:val="a8"/>
        <w:numPr>
          <w:ilvl w:val="1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定向广告管理</w:t>
      </w:r>
    </w:p>
    <w:p w:rsidR="00990921" w:rsidRPr="0032155E" w:rsidRDefault="00990921" w:rsidP="002510C2">
      <w:pPr>
        <w:pStyle w:val="a8"/>
        <w:numPr>
          <w:ilvl w:val="2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定向广告规则的增删改查</w:t>
      </w:r>
    </w:p>
    <w:p w:rsidR="00990921" w:rsidRPr="0032155E" w:rsidRDefault="00990921" w:rsidP="002510C2">
      <w:pPr>
        <w:pStyle w:val="a8"/>
        <w:numPr>
          <w:ilvl w:val="2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定向广告规则与</w:t>
      </w:r>
      <w:proofErr w:type="spellStart"/>
      <w:r w:rsidR="00C23DB6">
        <w:rPr>
          <w:rFonts w:ascii="Arial" w:hAnsi="Arial" w:cs="Arial"/>
          <w:color w:val="333333"/>
          <w:szCs w:val="21"/>
          <w:shd w:val="clear" w:color="auto" w:fill="FFFFFF"/>
        </w:rPr>
        <w:t>bbb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活动的应用关系验证</w:t>
      </w:r>
    </w:p>
    <w:p w:rsidR="00990921" w:rsidRPr="00A04EC6" w:rsidRDefault="00990921" w:rsidP="002510C2">
      <w:pPr>
        <w:pStyle w:val="a8"/>
        <w:numPr>
          <w:ilvl w:val="2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定向广告</w:t>
      </w:r>
      <w:r w:rsidRPr="00990921">
        <w:rPr>
          <w:rFonts w:ascii="Arial" w:hAnsi="Arial" w:cs="Arial"/>
          <w:color w:val="333333"/>
          <w:szCs w:val="21"/>
          <w:shd w:val="clear" w:color="auto" w:fill="FFFFFF"/>
        </w:rPr>
        <w:t>规则在安卓客户端的应用</w:t>
      </w:r>
    </w:p>
    <w:p w:rsidR="00F3734D" w:rsidRPr="0032155E" w:rsidRDefault="00F3734D" w:rsidP="002510C2">
      <w:pPr>
        <w:pStyle w:val="a8"/>
        <w:numPr>
          <w:ilvl w:val="1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素材库管理</w:t>
      </w:r>
    </w:p>
    <w:p w:rsidR="0032155E" w:rsidRPr="0032155E" w:rsidRDefault="0032155E" w:rsidP="002510C2">
      <w:pPr>
        <w:pStyle w:val="a8"/>
        <w:numPr>
          <w:ilvl w:val="2"/>
          <w:numId w:val="8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视频、图片素材上传</w:t>
      </w:r>
    </w:p>
    <w:p w:rsidR="0032155E" w:rsidRDefault="0032155E" w:rsidP="002510C2">
      <w:pPr>
        <w:pStyle w:val="a8"/>
        <w:numPr>
          <w:ilvl w:val="2"/>
          <w:numId w:val="8"/>
        </w:numPr>
        <w:ind w:firstLineChars="0"/>
      </w:pPr>
      <w:r>
        <w:t>素材库详情检查</w:t>
      </w:r>
    </w:p>
    <w:p w:rsidR="0032155E" w:rsidRDefault="0032155E" w:rsidP="002510C2">
      <w:pPr>
        <w:pStyle w:val="a8"/>
        <w:numPr>
          <w:ilvl w:val="2"/>
          <w:numId w:val="8"/>
        </w:numPr>
        <w:ind w:firstLineChars="0"/>
      </w:pPr>
      <w:r>
        <w:t>素材在</w:t>
      </w:r>
      <w:proofErr w:type="spellStart"/>
      <w:r w:rsidR="00C23DB6">
        <w:t>bbb</w:t>
      </w:r>
      <w:proofErr w:type="spellEnd"/>
      <w:r>
        <w:t>广告活动的应用</w:t>
      </w:r>
    </w:p>
    <w:p w:rsidR="0032155E" w:rsidRDefault="0032155E" w:rsidP="002510C2">
      <w:pPr>
        <w:pStyle w:val="a8"/>
        <w:numPr>
          <w:ilvl w:val="2"/>
          <w:numId w:val="8"/>
        </w:numPr>
        <w:ind w:firstLineChars="0"/>
      </w:pPr>
      <w:r>
        <w:t>素材在</w:t>
      </w:r>
      <w:r w:rsidR="00C23DB6">
        <w:t>aa</w:t>
      </w:r>
      <w:r>
        <w:t>活动中的应用</w:t>
      </w:r>
    </w:p>
    <w:p w:rsidR="00413BCD" w:rsidRPr="00FC0B47" w:rsidRDefault="00C23DB6" w:rsidP="002510C2">
      <w:pPr>
        <w:pStyle w:val="a8"/>
        <w:numPr>
          <w:ilvl w:val="1"/>
          <w:numId w:val="8"/>
        </w:numPr>
        <w:ind w:firstLineChars="0"/>
      </w:pPr>
      <w:proofErr w:type="spellStart"/>
      <w:r>
        <w:t>ddd</w:t>
      </w:r>
      <w:proofErr w:type="spellEnd"/>
      <w:r w:rsidR="00B02E48">
        <w:rPr>
          <w:rFonts w:hint="eastAsia"/>
        </w:rPr>
        <w:t>/</w:t>
      </w:r>
      <w:r w:rsidR="00B02E48">
        <w:rPr>
          <w:rFonts w:hint="eastAsia"/>
        </w:rPr>
        <w:t>活动货架</w:t>
      </w:r>
      <w:r w:rsidR="008D679F" w:rsidRPr="00FC0B47">
        <w:t>商品管理</w:t>
      </w:r>
    </w:p>
    <w:p w:rsidR="008D679F" w:rsidRPr="00FC0B47" w:rsidRDefault="008D679F" w:rsidP="002510C2">
      <w:pPr>
        <w:pStyle w:val="a8"/>
        <w:numPr>
          <w:ilvl w:val="2"/>
          <w:numId w:val="8"/>
        </w:numPr>
        <w:ind w:firstLineChars="0"/>
      </w:pPr>
      <w:r w:rsidRPr="00FC0B47">
        <w:t>类目的增删改（需要</w:t>
      </w:r>
      <w:r w:rsidRPr="00FC0B47">
        <w:rPr>
          <w:rFonts w:hint="eastAsia"/>
        </w:rPr>
        <w:t>B</w:t>
      </w:r>
      <w:r w:rsidRPr="00FC0B47">
        <w:t>OSS</w:t>
      </w:r>
      <w:r w:rsidRPr="00FC0B47">
        <w:t>配合）</w:t>
      </w:r>
    </w:p>
    <w:p w:rsidR="008D679F" w:rsidRPr="00EC2EB0" w:rsidRDefault="008D679F" w:rsidP="002510C2">
      <w:pPr>
        <w:pStyle w:val="a8"/>
        <w:numPr>
          <w:ilvl w:val="2"/>
          <w:numId w:val="8"/>
        </w:numPr>
        <w:ind w:firstLineChars="0"/>
      </w:pPr>
      <w:r w:rsidRPr="00EC2EB0">
        <w:t>商品的增删改查、移动、批量移动、批量删除</w:t>
      </w:r>
    </w:p>
    <w:p w:rsidR="008D679F" w:rsidRPr="00FC0B47" w:rsidRDefault="008D679F" w:rsidP="002510C2">
      <w:pPr>
        <w:pStyle w:val="a8"/>
        <w:numPr>
          <w:ilvl w:val="2"/>
          <w:numId w:val="8"/>
        </w:numPr>
        <w:ind w:firstLineChars="0"/>
      </w:pPr>
      <w:r w:rsidRPr="00FC0B47">
        <w:t>与商品中心的逻辑关系验证</w:t>
      </w:r>
    </w:p>
    <w:p w:rsidR="008D679F" w:rsidRDefault="008D679F" w:rsidP="002510C2">
      <w:pPr>
        <w:pStyle w:val="a8"/>
        <w:numPr>
          <w:ilvl w:val="2"/>
          <w:numId w:val="8"/>
        </w:numPr>
        <w:ind w:firstLineChars="0"/>
      </w:pPr>
      <w:r w:rsidRPr="00FC0B47">
        <w:t>在竖屏端的不同展示</w:t>
      </w:r>
    </w:p>
    <w:p w:rsidR="00104B6D" w:rsidRPr="00EC2EB0" w:rsidRDefault="00104B6D" w:rsidP="002510C2">
      <w:pPr>
        <w:pStyle w:val="a8"/>
        <w:numPr>
          <w:ilvl w:val="2"/>
          <w:numId w:val="8"/>
        </w:numPr>
        <w:ind w:firstLineChars="0"/>
      </w:pPr>
      <w:r w:rsidRPr="00EC2EB0">
        <w:rPr>
          <w:rFonts w:hint="eastAsia"/>
        </w:rPr>
        <w:t>服装识别相关功能点的验证</w:t>
      </w:r>
    </w:p>
    <w:p w:rsidR="00F3734D" w:rsidRPr="009142FF" w:rsidRDefault="00C23DB6" w:rsidP="002510C2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xxxx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子系统</w:t>
      </w:r>
      <w:r w:rsidR="00F3734D"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xx</w:t>
      </w:r>
      <w:r w:rsidR="00F3734D">
        <w:rPr>
          <w:rFonts w:ascii="Arial" w:hAnsi="Arial" w:cs="Arial"/>
          <w:color w:val="333333"/>
          <w:szCs w:val="21"/>
          <w:shd w:val="clear" w:color="auto" w:fill="FFFFFF"/>
        </w:rPr>
        <w:t>客户端</w:t>
      </w:r>
      <w:r w:rsidR="00990921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534B81">
        <w:rPr>
          <w:rFonts w:ascii="Arial" w:hAnsi="Arial" w:cs="Arial" w:hint="eastAsia"/>
          <w:color w:val="333333"/>
          <w:szCs w:val="21"/>
          <w:shd w:val="clear" w:color="auto" w:fill="FFFFFF"/>
        </w:rPr>
        <w:t>默认：</w:t>
      </w:r>
      <w:r w:rsidR="00990921">
        <w:rPr>
          <w:rFonts w:ascii="Arial" w:hAnsi="Arial" w:cs="Arial"/>
          <w:color w:val="333333"/>
          <w:szCs w:val="21"/>
          <w:shd w:val="clear" w:color="auto" w:fill="FFFFFF"/>
        </w:rPr>
        <w:t>安卓竖屏）</w:t>
      </w:r>
      <w:r w:rsidR="00F3734D"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F3734D" w:rsidRPr="00EC2EB0" w:rsidRDefault="00C23DB6" w:rsidP="002510C2">
      <w:pPr>
        <w:pStyle w:val="a8"/>
        <w:numPr>
          <w:ilvl w:val="1"/>
          <w:numId w:val="8"/>
        </w:numPr>
        <w:ind w:firstLineChars="0"/>
      </w:pPr>
      <w:r>
        <w:t>aa</w:t>
      </w:r>
      <w:r w:rsidR="00F3734D" w:rsidRPr="00EC2EB0">
        <w:t>活动</w:t>
      </w:r>
      <w:r w:rsidR="008D679F" w:rsidRPr="00EC2EB0">
        <w:t>（黑金版</w:t>
      </w:r>
      <w:r w:rsidR="00B67AD1" w:rsidRPr="00EC2EB0">
        <w:rPr>
          <w:rFonts w:hint="eastAsia"/>
        </w:rPr>
        <w:t>、</w:t>
      </w:r>
      <w:r w:rsidR="00B67AD1" w:rsidRPr="00EC2EB0">
        <w:t>基础版、横屏版</w:t>
      </w:r>
      <w:r w:rsidR="008D679F" w:rsidRPr="00EC2EB0">
        <w:t>）</w:t>
      </w:r>
    </w:p>
    <w:p w:rsidR="00F3734D" w:rsidRPr="00990921" w:rsidRDefault="00C23DB6" w:rsidP="002510C2">
      <w:pPr>
        <w:pStyle w:val="a8"/>
        <w:numPr>
          <w:ilvl w:val="1"/>
          <w:numId w:val="8"/>
        </w:numPr>
        <w:ind w:firstLineChars="0"/>
      </w:pPr>
      <w:proofErr w:type="spellStart"/>
      <w:r>
        <w:t>bbb</w:t>
      </w:r>
      <w:proofErr w:type="spellEnd"/>
      <w:r w:rsidR="00F3734D" w:rsidRPr="00EC2EB0">
        <w:t>活动</w:t>
      </w:r>
    </w:p>
    <w:p w:rsidR="00990921" w:rsidRPr="00FC0B47" w:rsidRDefault="00C23DB6" w:rsidP="002510C2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ccc</w:t>
      </w:r>
      <w:r w:rsidR="00990921" w:rsidRPr="00EC2EB0">
        <w:rPr>
          <w:rFonts w:hint="eastAsia"/>
        </w:rPr>
        <w:t>活动</w:t>
      </w:r>
    </w:p>
    <w:p w:rsidR="008D679F" w:rsidRPr="00EC2EB0" w:rsidRDefault="00C23DB6" w:rsidP="002510C2">
      <w:pPr>
        <w:pStyle w:val="a8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ddd</w:t>
      </w:r>
      <w:proofErr w:type="spellEnd"/>
    </w:p>
    <w:p w:rsidR="00FC0B47" w:rsidRPr="00EC2EB0" w:rsidRDefault="00C23DB6" w:rsidP="002510C2">
      <w:pPr>
        <w:pStyle w:val="a8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eee</w:t>
      </w:r>
      <w:proofErr w:type="spellEnd"/>
      <w:r w:rsidR="00FC0B47" w:rsidRPr="00EC2EB0">
        <w:rPr>
          <w:rFonts w:hint="eastAsia"/>
        </w:rPr>
        <w:t>玩法</w:t>
      </w:r>
    </w:p>
    <w:p w:rsidR="00534B81" w:rsidRPr="00EC2EB0" w:rsidRDefault="00C23DB6" w:rsidP="002510C2">
      <w:pPr>
        <w:pStyle w:val="a8"/>
        <w:numPr>
          <w:ilvl w:val="1"/>
          <w:numId w:val="8"/>
        </w:numPr>
        <w:ind w:firstLineChars="0"/>
      </w:pPr>
      <w:proofErr w:type="spellStart"/>
      <w:r>
        <w:t>qd</w:t>
      </w:r>
      <w:proofErr w:type="spellEnd"/>
      <w:r w:rsidR="00534B81" w:rsidRPr="00EC2EB0">
        <w:t>大屏</w:t>
      </w:r>
    </w:p>
    <w:p w:rsidR="00104B6D" w:rsidRDefault="00C23DB6" w:rsidP="002510C2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cd</w:t>
      </w:r>
      <w:r w:rsidR="00104B6D" w:rsidRPr="00EC2EB0">
        <w:rPr>
          <w:rFonts w:hint="eastAsia"/>
        </w:rPr>
        <w:t>活动</w:t>
      </w:r>
    </w:p>
    <w:p w:rsidR="00EC2EB0" w:rsidRPr="00EC2EB0" w:rsidRDefault="00EC2EB0" w:rsidP="002510C2">
      <w:pPr>
        <w:pStyle w:val="a8"/>
        <w:numPr>
          <w:ilvl w:val="1"/>
          <w:numId w:val="8"/>
        </w:numPr>
        <w:ind w:firstLineChars="0"/>
        <w:rPr>
          <w:b/>
          <w:color w:val="FF0000"/>
        </w:rPr>
      </w:pPr>
      <w:r w:rsidRPr="00EC2EB0">
        <w:rPr>
          <w:rFonts w:hint="eastAsia"/>
          <w:b/>
          <w:color w:val="FF0000"/>
        </w:rPr>
        <w:t>互动货架</w:t>
      </w:r>
    </w:p>
    <w:p w:rsidR="00586B48" w:rsidRPr="00104B6D" w:rsidRDefault="00586B48" w:rsidP="002510C2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104B6D">
        <w:rPr>
          <w:rFonts w:ascii="Arial" w:hAnsi="Arial" w:cs="Arial"/>
          <w:szCs w:val="21"/>
          <w:shd w:val="clear" w:color="auto" w:fill="FFFFFF"/>
        </w:rPr>
        <w:t>所有玩法</w:t>
      </w:r>
      <w:r w:rsidRPr="00104B6D">
        <w:rPr>
          <w:rFonts w:ascii="Arial" w:hAnsi="Arial" w:cs="Arial" w:hint="eastAsia"/>
          <w:szCs w:val="21"/>
          <w:shd w:val="clear" w:color="auto" w:fill="FFFFFF"/>
        </w:rPr>
        <w:t>自定义引导语音配置</w:t>
      </w:r>
    </w:p>
    <w:p w:rsidR="00586B48" w:rsidRPr="00EC2EB0" w:rsidRDefault="00C23DB6" w:rsidP="002510C2">
      <w:pPr>
        <w:pStyle w:val="a8"/>
        <w:numPr>
          <w:ilvl w:val="1"/>
          <w:numId w:val="8"/>
        </w:numPr>
        <w:ind w:firstLineChars="0"/>
      </w:pPr>
      <w:r>
        <w:t>aa</w:t>
      </w:r>
      <w:r w:rsidR="00586B48" w:rsidRPr="00EC2EB0">
        <w:t>、</w:t>
      </w:r>
      <w:proofErr w:type="spellStart"/>
      <w:r>
        <w:t>eee</w:t>
      </w:r>
      <w:proofErr w:type="spellEnd"/>
      <w:r w:rsidR="00586B48" w:rsidRPr="00EC2EB0">
        <w:t>玩法外部</w:t>
      </w:r>
      <w:proofErr w:type="gramStart"/>
      <w:r w:rsidR="00586B48" w:rsidRPr="00EC2EB0">
        <w:t>券</w:t>
      </w:r>
      <w:proofErr w:type="gramEnd"/>
      <w:r w:rsidR="00586B48" w:rsidRPr="00EC2EB0">
        <w:t>发放</w:t>
      </w:r>
    </w:p>
    <w:p w:rsidR="00586B48" w:rsidRPr="00EC2EB0" w:rsidRDefault="00C23DB6" w:rsidP="002510C2">
      <w:pPr>
        <w:pStyle w:val="a8"/>
        <w:numPr>
          <w:ilvl w:val="1"/>
          <w:numId w:val="8"/>
        </w:numPr>
        <w:ind w:firstLineChars="0"/>
      </w:pPr>
      <w:r>
        <w:t>aa</w:t>
      </w:r>
      <w:r w:rsidR="00586B48" w:rsidRPr="00EC2EB0">
        <w:t>玩法大图模式</w:t>
      </w:r>
    </w:p>
    <w:p w:rsidR="00D22652" w:rsidRPr="00586B48" w:rsidRDefault="00F3734D" w:rsidP="002510C2">
      <w:pPr>
        <w:pStyle w:val="a8"/>
        <w:numPr>
          <w:ilvl w:val="1"/>
          <w:numId w:val="8"/>
        </w:numPr>
        <w:ind w:firstLineChars="0"/>
      </w:pPr>
      <w:r w:rsidRPr="00586B48">
        <w:rPr>
          <w:rFonts w:ascii="Arial" w:hAnsi="Arial" w:cs="Arial"/>
          <w:szCs w:val="21"/>
          <w:shd w:val="clear" w:color="auto" w:fill="FFFFFF"/>
        </w:rPr>
        <w:t>硬件与软件的功能兼容，性能监测</w:t>
      </w:r>
    </w:p>
    <w:p w:rsidR="00F3734D" w:rsidRPr="00586B48" w:rsidRDefault="00F3734D" w:rsidP="002510C2">
      <w:pPr>
        <w:pStyle w:val="a8"/>
        <w:numPr>
          <w:ilvl w:val="1"/>
          <w:numId w:val="8"/>
        </w:numPr>
        <w:ind w:firstLineChars="0"/>
      </w:pPr>
      <w:r w:rsidRPr="00586B48">
        <w:rPr>
          <w:rFonts w:ascii="Arial" w:hAnsi="Arial" w:cs="Arial"/>
          <w:szCs w:val="21"/>
          <w:shd w:val="clear" w:color="auto" w:fill="FFFFFF"/>
        </w:rPr>
        <w:t>UI</w:t>
      </w:r>
      <w:r w:rsidRPr="00586B48">
        <w:rPr>
          <w:rFonts w:ascii="Arial" w:hAnsi="Arial" w:cs="Arial"/>
          <w:szCs w:val="21"/>
          <w:shd w:val="clear" w:color="auto" w:fill="FFFFFF"/>
        </w:rPr>
        <w:t>检查</w:t>
      </w:r>
    </w:p>
    <w:p w:rsidR="00F3734D" w:rsidRPr="00586B48" w:rsidRDefault="00F3734D" w:rsidP="002510C2">
      <w:pPr>
        <w:pStyle w:val="a8"/>
        <w:numPr>
          <w:ilvl w:val="1"/>
          <w:numId w:val="8"/>
        </w:numPr>
        <w:ind w:firstLineChars="0"/>
      </w:pPr>
      <w:r w:rsidRPr="00586B48">
        <w:lastRenderedPageBreak/>
        <w:t>设备状态检查</w:t>
      </w:r>
    </w:p>
    <w:p w:rsidR="00F3734D" w:rsidRPr="00586B48" w:rsidRDefault="00F3734D" w:rsidP="002510C2">
      <w:pPr>
        <w:pStyle w:val="a8"/>
        <w:numPr>
          <w:ilvl w:val="1"/>
          <w:numId w:val="8"/>
        </w:numPr>
        <w:ind w:firstLineChars="0"/>
      </w:pPr>
      <w:r w:rsidRPr="00586B48">
        <w:t>其他（关于我们、帮助、检查更新）</w:t>
      </w:r>
    </w:p>
    <w:p w:rsidR="00990921" w:rsidRPr="00586B48" w:rsidRDefault="00C23DB6" w:rsidP="002510C2">
      <w:pPr>
        <w:pStyle w:val="a8"/>
        <w:numPr>
          <w:ilvl w:val="0"/>
          <w:numId w:val="8"/>
        </w:numPr>
        <w:ind w:firstLineChars="0"/>
      </w:pPr>
      <w:proofErr w:type="spellStart"/>
      <w:r>
        <w:t>xxxx</w:t>
      </w:r>
      <w:proofErr w:type="spellEnd"/>
      <w:r>
        <w:t>子系统</w:t>
      </w:r>
      <w:r w:rsidR="00990921" w:rsidRPr="00586B48">
        <w:t>-</w:t>
      </w:r>
      <w:r w:rsidR="00990921" w:rsidRPr="00586B48">
        <w:t>消费者端（奇点</w:t>
      </w:r>
      <w:r>
        <w:t>xx</w:t>
      </w:r>
      <w:r w:rsidR="00990921" w:rsidRPr="00586B48">
        <w:t>小程序）</w:t>
      </w:r>
    </w:p>
    <w:p w:rsidR="00990921" w:rsidRPr="00586B48" w:rsidRDefault="00990921" w:rsidP="002510C2">
      <w:pPr>
        <w:pStyle w:val="a8"/>
        <w:numPr>
          <w:ilvl w:val="1"/>
          <w:numId w:val="8"/>
        </w:numPr>
        <w:ind w:firstLineChars="0"/>
      </w:pPr>
      <w:r w:rsidRPr="00586B48">
        <w:t>小程序本身功能（注册、上传</w:t>
      </w:r>
      <w:r w:rsidR="00C23DB6">
        <w:t>xx</w:t>
      </w:r>
      <w:r w:rsidRPr="00586B48">
        <w:t>、</w:t>
      </w:r>
      <w:r w:rsidR="00C23DB6">
        <w:t>xx</w:t>
      </w:r>
      <w:r w:rsidRPr="00586B48">
        <w:t>活动结果、个人中心）</w:t>
      </w:r>
    </w:p>
    <w:p w:rsidR="00990921" w:rsidRPr="00586B48" w:rsidRDefault="00524E38" w:rsidP="002510C2">
      <w:pPr>
        <w:pStyle w:val="a8"/>
        <w:numPr>
          <w:ilvl w:val="1"/>
          <w:numId w:val="8"/>
        </w:numPr>
        <w:ind w:firstLineChars="0"/>
      </w:pPr>
      <w:r w:rsidRPr="00586B48">
        <w:rPr>
          <w:rFonts w:ascii="Arial" w:hAnsi="Arial" w:cs="Arial" w:hint="eastAsia"/>
          <w:szCs w:val="21"/>
          <w:shd w:val="clear" w:color="auto" w:fill="FFFFFF"/>
        </w:rPr>
        <w:t>非会员、会员、顾客</w:t>
      </w:r>
      <w:r w:rsidR="00990921" w:rsidRPr="00586B48">
        <w:rPr>
          <w:rFonts w:ascii="Arial" w:hAnsi="Arial" w:cs="Arial"/>
          <w:szCs w:val="21"/>
          <w:shd w:val="clear" w:color="auto" w:fill="FFFFFF"/>
        </w:rPr>
        <w:t>打开消费者端的处理情况</w:t>
      </w:r>
    </w:p>
    <w:p w:rsidR="00990921" w:rsidRPr="00586B48" w:rsidRDefault="00C23DB6" w:rsidP="002510C2">
      <w:pPr>
        <w:pStyle w:val="a8"/>
        <w:numPr>
          <w:ilvl w:val="1"/>
          <w:numId w:val="8"/>
        </w:numPr>
        <w:ind w:firstLineChars="0"/>
      </w:pPr>
      <w:r>
        <w:rPr>
          <w:rFonts w:ascii="Arial" w:hAnsi="Arial" w:cs="Arial"/>
          <w:szCs w:val="21"/>
          <w:shd w:val="clear" w:color="auto" w:fill="FFFFFF"/>
        </w:rPr>
        <w:t>aa</w:t>
      </w:r>
      <w:r w:rsidR="00990921" w:rsidRPr="00586B48">
        <w:rPr>
          <w:rFonts w:ascii="Arial" w:hAnsi="Arial" w:cs="Arial"/>
          <w:szCs w:val="21"/>
          <w:shd w:val="clear" w:color="auto" w:fill="FFFFFF"/>
        </w:rPr>
        <w:t>玩法领券流程验证</w:t>
      </w:r>
    </w:p>
    <w:p w:rsidR="00990921" w:rsidRPr="00586B48" w:rsidRDefault="00C23DB6" w:rsidP="002510C2">
      <w:pPr>
        <w:pStyle w:val="a8"/>
        <w:numPr>
          <w:ilvl w:val="1"/>
          <w:numId w:val="8"/>
        </w:numPr>
        <w:ind w:firstLineChars="0"/>
      </w:pPr>
      <w:r>
        <w:t>ccc</w:t>
      </w:r>
      <w:r w:rsidR="00990921" w:rsidRPr="00586B48">
        <w:t>玩法领券流程验证</w:t>
      </w:r>
    </w:p>
    <w:p w:rsidR="00DB7879" w:rsidRPr="00586B48" w:rsidRDefault="00C23DB6" w:rsidP="002510C2">
      <w:pPr>
        <w:pStyle w:val="a8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eee</w:t>
      </w:r>
      <w:proofErr w:type="spellEnd"/>
      <w:r w:rsidR="00DB7879" w:rsidRPr="00586B48">
        <w:t>玩法领券流程验证</w:t>
      </w:r>
    </w:p>
    <w:p w:rsidR="00AD0D87" w:rsidRPr="00586B48" w:rsidRDefault="00C23DB6" w:rsidP="002510C2">
      <w:pPr>
        <w:pStyle w:val="a8"/>
        <w:numPr>
          <w:ilvl w:val="1"/>
          <w:numId w:val="8"/>
        </w:numPr>
        <w:ind w:firstLineChars="0"/>
      </w:pPr>
      <w:proofErr w:type="spellStart"/>
      <w:r>
        <w:t>qd</w:t>
      </w:r>
      <w:proofErr w:type="spellEnd"/>
      <w:r w:rsidR="00AD0D87" w:rsidRPr="00586B48">
        <w:t>活动结果</w:t>
      </w:r>
      <w:proofErr w:type="gramStart"/>
      <w:r w:rsidR="00AD0D87" w:rsidRPr="00586B48">
        <w:t>页各种</w:t>
      </w:r>
      <w:proofErr w:type="gramEnd"/>
      <w:r w:rsidR="00AD0D87" w:rsidRPr="00586B48">
        <w:t>流程验证、自定义结果页及保存图片</w:t>
      </w:r>
    </w:p>
    <w:p w:rsidR="00AD0D87" w:rsidRPr="00586B48" w:rsidRDefault="00AD0D87" w:rsidP="002510C2">
      <w:pPr>
        <w:pStyle w:val="a8"/>
        <w:numPr>
          <w:ilvl w:val="0"/>
          <w:numId w:val="8"/>
        </w:numPr>
        <w:ind w:firstLineChars="0"/>
      </w:pPr>
      <w:r w:rsidRPr="00586B48">
        <w:rPr>
          <w:rFonts w:hint="eastAsia"/>
        </w:rPr>
        <w:t>H</w:t>
      </w:r>
      <w:r w:rsidRPr="00586B48">
        <w:t>5</w:t>
      </w:r>
      <w:r w:rsidRPr="00586B48">
        <w:t>预注册</w:t>
      </w:r>
    </w:p>
    <w:p w:rsidR="00AD0D87" w:rsidRPr="00586B48" w:rsidRDefault="00AD0D87" w:rsidP="002510C2">
      <w:pPr>
        <w:pStyle w:val="a8"/>
        <w:numPr>
          <w:ilvl w:val="1"/>
          <w:numId w:val="8"/>
        </w:numPr>
        <w:ind w:firstLineChars="0"/>
      </w:pPr>
      <w:r w:rsidRPr="00586B48">
        <w:t>邀请短信链接入口</w:t>
      </w:r>
    </w:p>
    <w:p w:rsidR="00AD0D87" w:rsidRPr="00586B48" w:rsidRDefault="00AD0D87" w:rsidP="002510C2">
      <w:pPr>
        <w:pStyle w:val="a8"/>
        <w:numPr>
          <w:ilvl w:val="1"/>
          <w:numId w:val="8"/>
        </w:numPr>
        <w:ind w:firstLineChars="0"/>
      </w:pPr>
      <w:r w:rsidRPr="00586B48">
        <w:t>上传</w:t>
      </w:r>
      <w:r w:rsidR="00C23DB6">
        <w:t>xx</w:t>
      </w:r>
      <w:r w:rsidRPr="00586B48">
        <w:t>注册</w:t>
      </w:r>
    </w:p>
    <w:p w:rsidR="00DB7879" w:rsidRDefault="00AD0D87" w:rsidP="002510C2">
      <w:pPr>
        <w:pStyle w:val="a8"/>
        <w:numPr>
          <w:ilvl w:val="1"/>
          <w:numId w:val="8"/>
        </w:numPr>
        <w:ind w:firstLineChars="0"/>
      </w:pPr>
      <w:r w:rsidRPr="00586B48">
        <w:t>操作系统、浏览器兼容性测试</w:t>
      </w:r>
    </w:p>
    <w:p w:rsidR="002C3186" w:rsidRDefault="002C3186" w:rsidP="002510C2">
      <w:pPr>
        <w:pStyle w:val="2"/>
        <w:numPr>
          <w:ilvl w:val="1"/>
          <w:numId w:val="1"/>
        </w:numPr>
      </w:pPr>
      <w:bookmarkStart w:id="10" w:name="_Toc8649898"/>
      <w:r>
        <w:rPr>
          <w:rFonts w:hint="eastAsia"/>
        </w:rPr>
        <w:t>测试轮次</w:t>
      </w:r>
      <w:bookmarkEnd w:id="10"/>
    </w:p>
    <w:p w:rsidR="00990921" w:rsidRDefault="0012003A" w:rsidP="00024D7C">
      <w:pPr>
        <w:spacing w:line="360" w:lineRule="auto"/>
        <w:jc w:val="left"/>
      </w:pPr>
      <w:r w:rsidRPr="00331012">
        <w:rPr>
          <w:rFonts w:hint="eastAsia"/>
        </w:rPr>
        <w:t>本</w:t>
      </w:r>
      <w:r w:rsidR="0059670F">
        <w:rPr>
          <w:rFonts w:hint="eastAsia"/>
        </w:rPr>
        <w:t>次测试</w:t>
      </w:r>
      <w:r w:rsidR="00892769">
        <w:rPr>
          <w:rFonts w:hint="eastAsia"/>
        </w:rPr>
        <w:t>分</w:t>
      </w:r>
      <w:r w:rsidR="00892769">
        <w:rPr>
          <w:rFonts w:hint="eastAsia"/>
        </w:rPr>
        <w:t>3</w:t>
      </w:r>
      <w:r w:rsidR="008D679F">
        <w:rPr>
          <w:rFonts w:hint="eastAsia"/>
        </w:rPr>
        <w:t>个</w:t>
      </w:r>
      <w:r w:rsidR="000C2419">
        <w:rPr>
          <w:rFonts w:hint="eastAsia"/>
        </w:rPr>
        <w:t>阶段进行</w:t>
      </w:r>
      <w:r w:rsidR="00892769">
        <w:rPr>
          <w:rFonts w:hint="eastAsia"/>
        </w:rPr>
        <w:t>测试</w:t>
      </w:r>
      <w:r w:rsidR="00990921">
        <w:rPr>
          <w:rFonts w:hint="eastAsia"/>
        </w:rPr>
        <w:t>：</w:t>
      </w:r>
    </w:p>
    <w:p w:rsidR="00990921" w:rsidRDefault="00990921" w:rsidP="00990921">
      <w:pPr>
        <w:spacing w:line="360" w:lineRule="auto"/>
        <w:ind w:firstLineChars="200" w:firstLine="420"/>
        <w:jc w:val="left"/>
      </w:pPr>
      <w:r>
        <w:t>第</w:t>
      </w:r>
      <w:r>
        <w:rPr>
          <w:rFonts w:hint="eastAsia"/>
        </w:rPr>
        <w:t>1</w:t>
      </w:r>
      <w:r w:rsidR="000C2419">
        <w:rPr>
          <w:rFonts w:hint="eastAsia"/>
        </w:rPr>
        <w:t>阶段</w:t>
      </w:r>
      <w:r w:rsidR="00131895">
        <w:rPr>
          <w:rFonts w:hint="eastAsia"/>
        </w:rPr>
        <w:t>——</w:t>
      </w:r>
      <w:r w:rsidR="00000B77">
        <w:t xml:space="preserve"> </w:t>
      </w:r>
      <w:r w:rsidR="002002EB">
        <w:t>0</w:t>
      </w:r>
      <w:r w:rsidR="00EC2EB0">
        <w:t>4</w:t>
      </w:r>
      <w:r w:rsidR="008D679F">
        <w:t>/</w:t>
      </w:r>
      <w:r w:rsidR="00EC2EB0">
        <w:t>16~04/1</w:t>
      </w:r>
      <w:r w:rsidR="00B02E48">
        <w:t>7</w:t>
      </w:r>
      <w:r w:rsidR="000E1046">
        <w:rPr>
          <w:rFonts w:hint="eastAsia"/>
        </w:rPr>
        <w:t>，</w:t>
      </w:r>
      <w:r w:rsidR="00C23DB6">
        <w:rPr>
          <w:rFonts w:hint="eastAsia"/>
        </w:rPr>
        <w:t>b</w:t>
      </w:r>
      <w:r w:rsidR="00C23DB6">
        <w:rPr>
          <w:rFonts w:hint="eastAsia"/>
        </w:rPr>
        <w:t>端</w:t>
      </w:r>
      <w:proofErr w:type="gramStart"/>
      <w:r w:rsidR="007D1DBD">
        <w:rPr>
          <w:rFonts w:hint="eastAsia"/>
        </w:rPr>
        <w:t>提测及</w:t>
      </w:r>
      <w:proofErr w:type="gramEnd"/>
      <w:r w:rsidR="007D1DBD">
        <w:rPr>
          <w:rFonts w:hint="eastAsia"/>
        </w:rPr>
        <w:t>测试，</w:t>
      </w:r>
      <w:r w:rsidR="007D1DBD">
        <w:rPr>
          <w:rFonts w:hint="eastAsia"/>
        </w:rPr>
        <w:t>U</w:t>
      </w:r>
      <w:r w:rsidR="007D1DBD">
        <w:t>I</w:t>
      </w:r>
      <w:r w:rsidR="00B02E48">
        <w:t>验收</w:t>
      </w:r>
      <w:r w:rsidR="007D1DBD">
        <w:t>完成</w:t>
      </w:r>
      <w:r>
        <w:t>；</w:t>
      </w:r>
    </w:p>
    <w:p w:rsidR="00990921" w:rsidRDefault="00990921" w:rsidP="00990921">
      <w:pPr>
        <w:spacing w:line="360" w:lineRule="auto"/>
        <w:ind w:firstLineChars="200" w:firstLine="420"/>
        <w:jc w:val="left"/>
      </w:pPr>
      <w:r>
        <w:t>第</w:t>
      </w:r>
      <w:r>
        <w:rPr>
          <w:rFonts w:hint="eastAsia"/>
        </w:rPr>
        <w:t>2</w:t>
      </w:r>
      <w:r w:rsidR="000C2419">
        <w:rPr>
          <w:rFonts w:hint="eastAsia"/>
        </w:rPr>
        <w:t>阶段——</w:t>
      </w:r>
      <w:r w:rsidR="000C2419">
        <w:rPr>
          <w:rFonts w:hint="eastAsia"/>
        </w:rPr>
        <w:t xml:space="preserve"> </w:t>
      </w:r>
      <w:r w:rsidR="002002EB">
        <w:t>0</w:t>
      </w:r>
      <w:r w:rsidR="00B02E48">
        <w:t>4</w:t>
      </w:r>
      <w:r w:rsidR="000C2419">
        <w:rPr>
          <w:rFonts w:hint="eastAsia"/>
        </w:rPr>
        <w:t>/</w:t>
      </w:r>
      <w:r w:rsidR="00B02E48">
        <w:t>29</w:t>
      </w:r>
      <w:r w:rsidR="00B02E48">
        <w:t>、</w:t>
      </w:r>
      <w:r w:rsidR="00B02E48">
        <w:rPr>
          <w:rFonts w:hint="eastAsia"/>
        </w:rPr>
        <w:t>0</w:t>
      </w:r>
      <w:r w:rsidR="00B02E48">
        <w:t>5/06~05</w:t>
      </w:r>
      <w:r w:rsidR="00B02E48">
        <w:rPr>
          <w:rFonts w:hint="eastAsia"/>
        </w:rPr>
        <w:t>/0</w:t>
      </w:r>
      <w:r w:rsidR="00B02E48">
        <w:t>8</w:t>
      </w:r>
      <w:r w:rsidR="007D1DBD">
        <w:t>，</w:t>
      </w:r>
      <w:proofErr w:type="gramStart"/>
      <w:r w:rsidR="007D1DBD">
        <w:t>安卓端提测试</w:t>
      </w:r>
      <w:proofErr w:type="gramEnd"/>
      <w:r w:rsidR="007D1DBD">
        <w:t>及测试</w:t>
      </w:r>
      <w:r>
        <w:rPr>
          <w:rFonts w:hint="eastAsia"/>
        </w:rPr>
        <w:t>；</w:t>
      </w:r>
    </w:p>
    <w:p w:rsidR="002C3186" w:rsidRPr="00990921" w:rsidRDefault="00990921" w:rsidP="00990921">
      <w:pPr>
        <w:spacing w:line="360" w:lineRule="auto"/>
        <w:ind w:firstLineChars="200" w:firstLine="420"/>
        <w:jc w:val="left"/>
      </w:pPr>
      <w:r>
        <w:t>第</w:t>
      </w:r>
      <w:r>
        <w:rPr>
          <w:rFonts w:hint="eastAsia"/>
        </w:rPr>
        <w:t>3</w:t>
      </w:r>
      <w:r w:rsidR="00124A58">
        <w:rPr>
          <w:rFonts w:hint="eastAsia"/>
        </w:rPr>
        <w:t>阶段</w:t>
      </w:r>
      <w:r w:rsidR="00131895">
        <w:rPr>
          <w:rFonts w:hint="eastAsia"/>
        </w:rPr>
        <w:t>——</w:t>
      </w:r>
      <w:r w:rsidR="003E307E">
        <w:rPr>
          <w:rFonts w:hint="eastAsia"/>
        </w:rPr>
        <w:t xml:space="preserve"> </w:t>
      </w:r>
      <w:r w:rsidR="00201372">
        <w:t>0</w:t>
      </w:r>
      <w:r w:rsidR="00B02E48">
        <w:t>5</w:t>
      </w:r>
      <w:r w:rsidR="007D1DBD">
        <w:rPr>
          <w:rFonts w:hint="eastAsia"/>
        </w:rPr>
        <w:t>/</w:t>
      </w:r>
      <w:r w:rsidR="00B02E48">
        <w:t>09</w:t>
      </w:r>
      <w:r w:rsidR="00131895">
        <w:t>，</w:t>
      </w:r>
      <w:r w:rsidR="007D1DBD">
        <w:rPr>
          <w:rFonts w:hint="eastAsia"/>
        </w:rPr>
        <w:t>产品上线及验收（包括安卓端的</w:t>
      </w:r>
      <w:r w:rsidR="007D1DBD">
        <w:rPr>
          <w:rFonts w:hint="eastAsia"/>
        </w:rPr>
        <w:t>U</w:t>
      </w:r>
      <w:r w:rsidR="007D1DBD">
        <w:t>I</w:t>
      </w:r>
      <w:r w:rsidR="007D1DBD">
        <w:t>验收</w:t>
      </w:r>
      <w:r w:rsidR="007D1DBD">
        <w:rPr>
          <w:rFonts w:hint="eastAsia"/>
        </w:rPr>
        <w:t>）</w:t>
      </w:r>
    </w:p>
    <w:p w:rsidR="002C3186" w:rsidRDefault="002C3186" w:rsidP="002510C2">
      <w:pPr>
        <w:pStyle w:val="2"/>
        <w:numPr>
          <w:ilvl w:val="1"/>
          <w:numId w:val="1"/>
        </w:numPr>
      </w:pPr>
      <w:bookmarkStart w:id="11" w:name="_Toc8649899"/>
      <w:r>
        <w:rPr>
          <w:rFonts w:hint="eastAsia"/>
        </w:rPr>
        <w:t>测试数据</w:t>
      </w:r>
      <w:bookmarkEnd w:id="11"/>
    </w:p>
    <w:p w:rsidR="0059670F" w:rsidRDefault="00C23DB6" w:rsidP="002510C2">
      <w:pPr>
        <w:pStyle w:val="a8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子系统</w:t>
      </w:r>
      <w:r w:rsidR="00D045DF">
        <w:rPr>
          <w:rFonts w:hint="eastAsia"/>
        </w:rPr>
        <w:t>-</w:t>
      </w:r>
      <w:r>
        <w:rPr>
          <w:rFonts w:hint="eastAsia"/>
        </w:rPr>
        <w:t>b</w:t>
      </w:r>
      <w:r>
        <w:rPr>
          <w:rFonts w:hint="eastAsia"/>
        </w:rPr>
        <w:t>端</w:t>
      </w:r>
      <w:r w:rsidR="0059670F">
        <w:rPr>
          <w:rFonts w:hint="eastAsia"/>
        </w:rPr>
        <w:t>测试环境地址：</w:t>
      </w:r>
      <w:r>
        <w:rPr>
          <w:rStyle w:val="a7"/>
        </w:rPr>
        <w:t xml:space="preserve">http:// </w:t>
      </w:r>
      <w:proofErr w:type="spellStart"/>
      <w:r>
        <w:rPr>
          <w:rStyle w:val="a7"/>
        </w:rPr>
        <w:t>xx</w:t>
      </w:r>
      <w:r w:rsidR="00F55A27" w:rsidRPr="00C23DB6">
        <w:rPr>
          <w:rStyle w:val="a7"/>
        </w:rPr>
        <w:t>ogin</w:t>
      </w:r>
      <w:proofErr w:type="spellEnd"/>
      <w:r w:rsidR="00F55A27">
        <w:t xml:space="preserve"> </w:t>
      </w:r>
    </w:p>
    <w:p w:rsidR="00990921" w:rsidRDefault="00990921" w:rsidP="002510C2">
      <w:pPr>
        <w:pStyle w:val="a8"/>
        <w:numPr>
          <w:ilvl w:val="1"/>
          <w:numId w:val="6"/>
        </w:numPr>
        <w:ind w:firstLineChars="0"/>
      </w:pPr>
      <w:r>
        <w:t>账号</w:t>
      </w:r>
      <w:r w:rsidR="00B02E48">
        <w:rPr>
          <w:rFonts w:hint="eastAsia"/>
        </w:rPr>
        <w:t>1</w:t>
      </w:r>
      <w:r>
        <w:rPr>
          <w:rFonts w:hint="eastAsia"/>
        </w:rPr>
        <w:t>：</w:t>
      </w:r>
      <w:r w:rsidRPr="00990921">
        <w:t>1592</w:t>
      </w:r>
      <w:r w:rsidR="00DA5DAE">
        <w:t xml:space="preserve">  </w:t>
      </w:r>
      <w:r w:rsidR="00DA5DAE">
        <w:t>（关联小程序：</w:t>
      </w:r>
      <w:r w:rsidR="00DA5DAE">
        <w:rPr>
          <w:rFonts w:hint="eastAsia"/>
        </w:rPr>
        <w:t xml:space="preserve"> </w:t>
      </w:r>
      <w:r w:rsidR="00DA5DAE">
        <w:rPr>
          <w:rFonts w:hint="eastAsia"/>
        </w:rPr>
        <w:t>奇点</w:t>
      </w:r>
      <w:r w:rsidR="00C23DB6">
        <w:rPr>
          <w:rFonts w:hint="eastAsia"/>
        </w:rPr>
        <w:t>xx</w:t>
      </w:r>
      <w:r w:rsidR="00DA5DAE">
        <w:t>）</w:t>
      </w:r>
    </w:p>
    <w:p w:rsidR="00990921" w:rsidRDefault="00990921" w:rsidP="002510C2">
      <w:pPr>
        <w:pStyle w:val="a8"/>
        <w:numPr>
          <w:ilvl w:val="1"/>
          <w:numId w:val="6"/>
        </w:numPr>
        <w:ind w:firstLineChars="0"/>
      </w:pPr>
      <w:r>
        <w:t>密码</w:t>
      </w:r>
      <w:r>
        <w:rPr>
          <w:rFonts w:hint="eastAsia"/>
        </w:rPr>
        <w:t>：</w:t>
      </w:r>
      <w:r w:rsidR="00C23DB6">
        <w:rPr>
          <w:rFonts w:hint="eastAsia"/>
        </w:rPr>
        <w:t>S</w:t>
      </w:r>
      <w:r>
        <w:t>1234</w:t>
      </w:r>
    </w:p>
    <w:p w:rsidR="00B02E48" w:rsidRDefault="00B02E48" w:rsidP="002510C2">
      <w:pPr>
        <w:pStyle w:val="a8"/>
        <w:numPr>
          <w:ilvl w:val="1"/>
          <w:numId w:val="6"/>
        </w:numPr>
        <w:ind w:firstLineChars="0"/>
      </w:pPr>
      <w:r>
        <w:t>账号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apmin</w:t>
      </w:r>
      <w:proofErr w:type="spellEnd"/>
    </w:p>
    <w:p w:rsidR="00B02E48" w:rsidRDefault="00B02E48" w:rsidP="002510C2">
      <w:pPr>
        <w:pStyle w:val="a8"/>
        <w:numPr>
          <w:ilvl w:val="1"/>
          <w:numId w:val="6"/>
        </w:numPr>
        <w:ind w:firstLineChars="0"/>
      </w:pPr>
      <w:r>
        <w:t>密码：</w:t>
      </w:r>
      <w:r>
        <w:t>hell</w:t>
      </w:r>
    </w:p>
    <w:p w:rsidR="00154EA1" w:rsidRDefault="00C23DB6" w:rsidP="002510C2">
      <w:pPr>
        <w:pStyle w:val="a8"/>
        <w:numPr>
          <w:ilvl w:val="0"/>
          <w:numId w:val="6"/>
        </w:numPr>
        <w:ind w:firstLineChars="0"/>
      </w:pPr>
      <w:r>
        <w:t>xx</w:t>
      </w:r>
      <w:r w:rsidR="00D045DF">
        <w:t>客户</w:t>
      </w:r>
      <w:r w:rsidR="00154EA1">
        <w:t>端：</w:t>
      </w:r>
    </w:p>
    <w:p w:rsidR="00154EA1" w:rsidRDefault="00154EA1" w:rsidP="002510C2">
      <w:pPr>
        <w:pStyle w:val="a8"/>
        <w:numPr>
          <w:ilvl w:val="1"/>
          <w:numId w:val="6"/>
        </w:numPr>
        <w:ind w:firstLineChars="0"/>
      </w:pPr>
      <w:proofErr w:type="spellStart"/>
      <w:r>
        <w:t>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（联系</w:t>
      </w:r>
      <w:r w:rsidR="00F3760A">
        <w:t>安卓</w:t>
      </w:r>
      <w:r w:rsidR="00F3760A">
        <w:rPr>
          <w:rFonts w:hint="eastAsia"/>
        </w:rPr>
        <w:t>开发</w:t>
      </w:r>
      <w:r>
        <w:rPr>
          <w:rFonts w:hint="eastAsia"/>
        </w:rPr>
        <w:t>@</w:t>
      </w:r>
      <w:r w:rsidR="00C23DB6">
        <w:rPr>
          <w:rFonts w:hint="eastAsia"/>
        </w:rPr>
        <w:t>王</w:t>
      </w:r>
      <w:r w:rsidR="00D045DF">
        <w:rPr>
          <w:rFonts w:hint="eastAsia"/>
        </w:rPr>
        <w:t xml:space="preserve"> </w:t>
      </w:r>
      <w:r>
        <w:rPr>
          <w:rFonts w:hint="eastAsia"/>
        </w:rPr>
        <w:t>获取）</w:t>
      </w:r>
    </w:p>
    <w:p w:rsidR="0059670F" w:rsidRDefault="00B353F9" w:rsidP="002510C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消费者</w:t>
      </w:r>
      <w:r w:rsidR="00154EA1">
        <w:rPr>
          <w:rFonts w:hint="eastAsia"/>
        </w:rPr>
        <w:t>移动端—</w:t>
      </w:r>
      <w:r w:rsidR="0059670F">
        <w:rPr>
          <w:rFonts w:hint="eastAsia"/>
        </w:rPr>
        <w:t>H5</w:t>
      </w:r>
      <w:r w:rsidR="007B5FFD">
        <w:rPr>
          <w:rFonts w:hint="eastAsia"/>
        </w:rPr>
        <w:t>抽奖大屏</w:t>
      </w:r>
      <w:r w:rsidR="00D045DF">
        <w:rPr>
          <w:rFonts w:hint="eastAsia"/>
        </w:rPr>
        <w:t>（</w:t>
      </w:r>
      <w:r w:rsidR="00C23DB6">
        <w:rPr>
          <w:rFonts w:hint="eastAsia"/>
        </w:rPr>
        <w:t>b</w:t>
      </w:r>
      <w:r w:rsidR="00C23DB6">
        <w:rPr>
          <w:rFonts w:hint="eastAsia"/>
        </w:rPr>
        <w:t>端</w:t>
      </w:r>
      <w:r w:rsidR="00CC669D">
        <w:rPr>
          <w:rFonts w:hint="eastAsia"/>
        </w:rPr>
        <w:t>中进入）</w:t>
      </w:r>
    </w:p>
    <w:p w:rsidR="00D22652" w:rsidRPr="00CC669D" w:rsidRDefault="00B353F9" w:rsidP="002510C2">
      <w:pPr>
        <w:pStyle w:val="a8"/>
        <w:numPr>
          <w:ilvl w:val="0"/>
          <w:numId w:val="6"/>
        </w:numPr>
        <w:ind w:firstLineChars="0"/>
        <w:rPr>
          <w:rStyle w:val="apple-converted-space"/>
        </w:rPr>
      </w:pPr>
      <w:r>
        <w:t>消费者</w:t>
      </w:r>
      <w:r w:rsidR="00154EA1">
        <w:t>移动端</w:t>
      </w:r>
      <w:r w:rsidR="00154EA1">
        <w:t>—</w:t>
      </w:r>
      <w:r w:rsidR="00D22652">
        <w:t>小程序</w:t>
      </w:r>
      <w:r>
        <w:rPr>
          <w:rStyle w:val="apple-converted-space"/>
          <w:rFonts w:ascii="Helvetica" w:hAnsi="Helvetica"/>
          <w:color w:val="000000"/>
          <w:shd w:val="clear" w:color="auto" w:fill="FFFFFF"/>
        </w:rPr>
        <w:t>（</w:t>
      </w:r>
      <w:r>
        <w:rPr>
          <w:rStyle w:val="apple-converted-space"/>
          <w:rFonts w:ascii="Helvetica" w:hAnsi="Helvetica" w:hint="eastAsia"/>
          <w:color w:val="000000"/>
          <w:shd w:val="clear" w:color="auto" w:fill="FFFFFF"/>
        </w:rPr>
        <w:t>奇点</w:t>
      </w:r>
      <w:r w:rsidR="00C23DB6">
        <w:rPr>
          <w:rStyle w:val="apple-converted-space"/>
          <w:rFonts w:ascii="Helvetica" w:hAnsi="Helvetica" w:hint="eastAsia"/>
          <w:color w:val="000000"/>
          <w:shd w:val="clear" w:color="auto" w:fill="FFFFFF"/>
        </w:rPr>
        <w:t>xx</w:t>
      </w:r>
      <w:r w:rsidR="00131895">
        <w:rPr>
          <w:rStyle w:val="apple-converted-space"/>
          <w:rFonts w:ascii="Helvetica" w:hAnsi="Helvetica" w:hint="eastAsia"/>
          <w:color w:val="000000"/>
          <w:shd w:val="clear" w:color="auto" w:fill="FFFFFF"/>
        </w:rPr>
        <w:t>-</w:t>
      </w:r>
      <w:r w:rsidR="00131895">
        <w:rPr>
          <w:rStyle w:val="apple-converted-space"/>
          <w:rFonts w:ascii="Helvetica" w:hAnsi="Helvetica"/>
          <w:color w:val="000000"/>
          <w:shd w:val="clear" w:color="auto" w:fill="FFFFFF"/>
        </w:rPr>
        <w:t>体验版</w:t>
      </w:r>
      <w:r>
        <w:rPr>
          <w:rStyle w:val="apple-converted-space"/>
          <w:rFonts w:ascii="Helvetica" w:hAnsi="Helvetica"/>
          <w:color w:val="000000"/>
          <w:shd w:val="clear" w:color="auto" w:fill="FFFFFF"/>
        </w:rPr>
        <w:t>）</w:t>
      </w:r>
    </w:p>
    <w:p w:rsidR="00014F70" w:rsidRPr="00B353F9" w:rsidRDefault="00CC669D" w:rsidP="002510C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消费者移动端—</w:t>
      </w:r>
      <w:r>
        <w:rPr>
          <w:rFonts w:hint="eastAsia"/>
        </w:rPr>
        <w:t>H5</w:t>
      </w:r>
      <w:r>
        <w:rPr>
          <w:rFonts w:hint="eastAsia"/>
        </w:rPr>
        <w:t>预注册（通过邀请短信进入）</w:t>
      </w:r>
    </w:p>
    <w:p w:rsidR="002C3186" w:rsidRDefault="007D43E9" w:rsidP="002510C2">
      <w:pPr>
        <w:pStyle w:val="2"/>
        <w:numPr>
          <w:ilvl w:val="1"/>
          <w:numId w:val="1"/>
        </w:numPr>
      </w:pPr>
      <w:bookmarkStart w:id="12" w:name="_Toc8649900"/>
      <w:r>
        <w:rPr>
          <w:rFonts w:hint="eastAsia"/>
        </w:rPr>
        <w:t>测试方式</w:t>
      </w:r>
      <w:bookmarkEnd w:id="12"/>
    </w:p>
    <w:p w:rsidR="00014F70" w:rsidRPr="00D045DF" w:rsidRDefault="003A4582" w:rsidP="007D43E9">
      <w:pPr>
        <w:spacing w:line="360" w:lineRule="auto"/>
        <w:ind w:firstLineChars="200" w:firstLine="420"/>
        <w:jc w:val="left"/>
      </w:pPr>
      <w:r w:rsidRPr="003A4582">
        <w:rPr>
          <w:rFonts w:hint="eastAsia"/>
        </w:rPr>
        <w:t>本次测试主要采用黑盒功能测试方法，根</w:t>
      </w:r>
      <w:proofErr w:type="spellStart"/>
      <w:r w:rsidR="00154EA1">
        <w:rPr>
          <w:rFonts w:hint="eastAsia"/>
        </w:rPr>
        <w:t>Xmind</w:t>
      </w:r>
      <w:proofErr w:type="spellEnd"/>
      <w:r w:rsidR="00D045DF">
        <w:rPr>
          <w:rFonts w:hint="eastAsia"/>
        </w:rPr>
        <w:t>的测试要点</w:t>
      </w:r>
      <w:r w:rsidR="00A00BDA">
        <w:rPr>
          <w:rFonts w:hint="eastAsia"/>
        </w:rPr>
        <w:t>进行测试</w:t>
      </w:r>
    </w:p>
    <w:p w:rsidR="00C0666C" w:rsidRDefault="00542DE0" w:rsidP="002510C2">
      <w:pPr>
        <w:pStyle w:val="1"/>
        <w:numPr>
          <w:ilvl w:val="0"/>
          <w:numId w:val="1"/>
        </w:numPr>
        <w:jc w:val="left"/>
      </w:pPr>
      <w:bookmarkStart w:id="13" w:name="_Toc8649901"/>
      <w:r>
        <w:rPr>
          <w:rFonts w:hint="eastAsia"/>
        </w:rPr>
        <w:lastRenderedPageBreak/>
        <w:t>缺陷报告</w:t>
      </w:r>
      <w:bookmarkEnd w:id="13"/>
    </w:p>
    <w:p w:rsidR="002D4012" w:rsidRDefault="00331012" w:rsidP="002510C2">
      <w:pPr>
        <w:pStyle w:val="2"/>
        <w:numPr>
          <w:ilvl w:val="1"/>
          <w:numId w:val="1"/>
        </w:numPr>
      </w:pPr>
      <w:bookmarkStart w:id="14" w:name="_Toc8649902"/>
      <w:r>
        <w:t>缺陷统计图</w:t>
      </w:r>
      <w:bookmarkEnd w:id="14"/>
    </w:p>
    <w:p w:rsidR="00C676F1" w:rsidRDefault="00215E08" w:rsidP="002510C2">
      <w:pPr>
        <w:pStyle w:val="3"/>
        <w:numPr>
          <w:ilvl w:val="2"/>
          <w:numId w:val="1"/>
        </w:numPr>
        <w:rPr>
          <w:noProof/>
        </w:rPr>
      </w:pPr>
      <w:bookmarkStart w:id="15" w:name="_Toc8649903"/>
      <w:r>
        <w:rPr>
          <w:rFonts w:hint="eastAsia"/>
          <w:noProof/>
        </w:rPr>
        <w:t>经办人统计图</w:t>
      </w:r>
      <w:bookmarkEnd w:id="15"/>
    </w:p>
    <w:p w:rsidR="00215E08" w:rsidRDefault="00C23DB6" w:rsidP="008E4618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6AB8B830" wp14:editId="32F36CF2">
            <wp:extent cx="5274310" cy="32454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41" w:rsidRDefault="00320741" w:rsidP="00320741">
      <w:pPr>
        <w:ind w:left="360"/>
        <w:jc w:val="left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S: </w:t>
      </w:r>
      <w:r>
        <w:rPr>
          <w:noProof/>
        </w:rPr>
        <w:t>产品验收问题经办人为</w:t>
      </w:r>
      <w:r>
        <w:rPr>
          <w:noProof/>
        </w:rPr>
        <w:t>“</w:t>
      </w:r>
      <w:r w:rsidR="00C23DB6">
        <w:rPr>
          <w:noProof/>
        </w:rPr>
        <w:t>张三</w:t>
      </w:r>
      <w:r>
        <w:rPr>
          <w:noProof/>
        </w:rPr>
        <w:t>”</w:t>
      </w:r>
      <w:r>
        <w:rPr>
          <w:noProof/>
        </w:rPr>
        <w:t>。</w:t>
      </w:r>
    </w:p>
    <w:p w:rsidR="007058C8" w:rsidRDefault="007058C8" w:rsidP="008E4618">
      <w:pPr>
        <w:ind w:left="360"/>
        <w:jc w:val="center"/>
        <w:rPr>
          <w:noProof/>
        </w:rPr>
      </w:pPr>
    </w:p>
    <w:p w:rsidR="00737EB4" w:rsidRDefault="009B48B8" w:rsidP="002510C2">
      <w:pPr>
        <w:pStyle w:val="3"/>
        <w:numPr>
          <w:ilvl w:val="2"/>
          <w:numId w:val="1"/>
        </w:numPr>
        <w:rPr>
          <w:noProof/>
        </w:rPr>
      </w:pPr>
      <w:bookmarkStart w:id="16" w:name="_Toc8649904"/>
      <w:r>
        <w:rPr>
          <w:rFonts w:hint="eastAsia"/>
          <w:noProof/>
        </w:rPr>
        <w:lastRenderedPageBreak/>
        <w:t>报告人</w:t>
      </w:r>
      <w:r w:rsidR="00737EB4">
        <w:rPr>
          <w:rFonts w:hint="eastAsia"/>
          <w:noProof/>
        </w:rPr>
        <w:t>统计图</w:t>
      </w:r>
      <w:bookmarkEnd w:id="16"/>
    </w:p>
    <w:p w:rsidR="00014F70" w:rsidRDefault="00C23DB6" w:rsidP="009B71C7">
      <w:pPr>
        <w:pStyle w:val="a8"/>
        <w:ind w:left="36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05A2DB2" wp14:editId="671A0311">
            <wp:extent cx="4067175" cy="3257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D4012" w:rsidRDefault="00215E08" w:rsidP="002510C2">
      <w:pPr>
        <w:pStyle w:val="3"/>
        <w:numPr>
          <w:ilvl w:val="2"/>
          <w:numId w:val="1"/>
        </w:numPr>
        <w:rPr>
          <w:noProof/>
        </w:rPr>
      </w:pPr>
      <w:bookmarkStart w:id="17" w:name="_Toc8649905"/>
      <w:r>
        <w:rPr>
          <w:noProof/>
        </w:rPr>
        <w:t>优先级统计图</w:t>
      </w:r>
      <w:bookmarkEnd w:id="17"/>
    </w:p>
    <w:p w:rsidR="002D4012" w:rsidRDefault="004F1625" w:rsidP="00B52B1C">
      <w:pPr>
        <w:pStyle w:val="a8"/>
        <w:ind w:left="36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8BAA45B" wp14:editId="621CDED6">
            <wp:extent cx="3968100" cy="2750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722" cy="276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E7" w:rsidRDefault="00E055E7" w:rsidP="002510C2">
      <w:pPr>
        <w:pStyle w:val="3"/>
        <w:numPr>
          <w:ilvl w:val="2"/>
          <w:numId w:val="1"/>
        </w:numPr>
        <w:rPr>
          <w:noProof/>
        </w:rPr>
      </w:pPr>
      <w:bookmarkStart w:id="18" w:name="_Toc8649906"/>
      <w:r>
        <w:rPr>
          <w:noProof/>
        </w:rPr>
        <w:lastRenderedPageBreak/>
        <w:t>严重级别统计图</w:t>
      </w:r>
      <w:bookmarkEnd w:id="18"/>
    </w:p>
    <w:p w:rsidR="00C676F1" w:rsidRDefault="004F1625" w:rsidP="00E055E7">
      <w:pPr>
        <w:pStyle w:val="a8"/>
        <w:ind w:left="36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DA5268D" wp14:editId="7CC86419">
            <wp:extent cx="4229100" cy="291342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6757" cy="29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F9" w:rsidRDefault="00EB1DF9" w:rsidP="002510C2">
      <w:pPr>
        <w:pStyle w:val="3"/>
        <w:numPr>
          <w:ilvl w:val="2"/>
          <w:numId w:val="1"/>
        </w:numPr>
        <w:rPr>
          <w:noProof/>
        </w:rPr>
      </w:pPr>
      <w:bookmarkStart w:id="19" w:name="_Toc8649907"/>
      <w:r>
        <w:rPr>
          <w:noProof/>
        </w:rPr>
        <w:t>错误类型统计图</w:t>
      </w:r>
      <w:bookmarkEnd w:id="19"/>
    </w:p>
    <w:p w:rsidR="00EB1DF9" w:rsidRDefault="004F1625" w:rsidP="00E055E7">
      <w:pPr>
        <w:pStyle w:val="a8"/>
        <w:ind w:left="36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F2B7C7E" wp14:editId="7802A9FA">
            <wp:extent cx="4343400" cy="35888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4778" cy="359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F1" w:rsidRDefault="00215E08" w:rsidP="002510C2">
      <w:pPr>
        <w:pStyle w:val="3"/>
        <w:numPr>
          <w:ilvl w:val="2"/>
          <w:numId w:val="1"/>
        </w:numPr>
        <w:rPr>
          <w:noProof/>
        </w:rPr>
      </w:pPr>
      <w:bookmarkStart w:id="20" w:name="_Toc8649908"/>
      <w:r>
        <w:rPr>
          <w:noProof/>
        </w:rPr>
        <w:lastRenderedPageBreak/>
        <w:t>解决</w:t>
      </w:r>
      <w:r w:rsidR="00CA5FEA">
        <w:rPr>
          <w:noProof/>
        </w:rPr>
        <w:t>趋势</w:t>
      </w:r>
      <w:r>
        <w:rPr>
          <w:noProof/>
        </w:rPr>
        <w:t>统计图</w:t>
      </w:r>
      <w:bookmarkEnd w:id="20"/>
    </w:p>
    <w:p w:rsidR="002D4012" w:rsidRDefault="004F1625" w:rsidP="00C676F1">
      <w:pPr>
        <w:pStyle w:val="a8"/>
        <w:ind w:left="36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A655D49" wp14:editId="0AAB13A2">
            <wp:extent cx="4000500" cy="30750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862" cy="30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12" w:rsidRDefault="002D4012" w:rsidP="002510C2">
      <w:pPr>
        <w:pStyle w:val="3"/>
        <w:numPr>
          <w:ilvl w:val="2"/>
          <w:numId w:val="1"/>
        </w:numPr>
        <w:rPr>
          <w:noProof/>
        </w:rPr>
      </w:pPr>
      <w:bookmarkStart w:id="21" w:name="_Toc8649909"/>
      <w:r>
        <w:rPr>
          <w:noProof/>
        </w:rPr>
        <w:t>解决状态统计图</w:t>
      </w:r>
      <w:bookmarkEnd w:id="21"/>
    </w:p>
    <w:p w:rsidR="00EF0C6C" w:rsidRDefault="004F1625" w:rsidP="00EF0C6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130655" wp14:editId="1ACAE4F2">
            <wp:extent cx="3756660" cy="2549672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5407" cy="25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6C" w:rsidRDefault="00EF0C6C" w:rsidP="002510C2">
      <w:pPr>
        <w:pStyle w:val="3"/>
        <w:numPr>
          <w:ilvl w:val="2"/>
          <w:numId w:val="1"/>
        </w:numPr>
        <w:rPr>
          <w:noProof/>
        </w:rPr>
      </w:pPr>
      <w:bookmarkStart w:id="22" w:name="_Toc8649910"/>
      <w:r>
        <w:rPr>
          <w:noProof/>
        </w:rPr>
        <w:lastRenderedPageBreak/>
        <w:t>版本</w:t>
      </w:r>
      <w:r>
        <w:rPr>
          <w:rFonts w:hint="eastAsia"/>
          <w:noProof/>
        </w:rPr>
        <w:t>B</w:t>
      </w:r>
      <w:r>
        <w:rPr>
          <w:noProof/>
        </w:rPr>
        <w:t>UG</w:t>
      </w:r>
      <w:r w:rsidR="00215E08">
        <w:rPr>
          <w:noProof/>
        </w:rPr>
        <w:t>数量对比图</w:t>
      </w:r>
      <w:bookmarkEnd w:id="22"/>
    </w:p>
    <w:p w:rsidR="002D4012" w:rsidRDefault="004F1625" w:rsidP="00EF0C6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F53541" wp14:editId="53C10C35">
            <wp:extent cx="4229100" cy="2737764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1581" cy="27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31" w:rsidRDefault="003929D2" w:rsidP="002510C2">
      <w:pPr>
        <w:pStyle w:val="2"/>
        <w:numPr>
          <w:ilvl w:val="1"/>
          <w:numId w:val="1"/>
        </w:numPr>
      </w:pPr>
      <w:bookmarkStart w:id="23" w:name="_Toc8649911"/>
      <w:r>
        <w:t>缺陷</w:t>
      </w:r>
      <w:r w:rsidR="004D2731">
        <w:t>统计</w:t>
      </w:r>
      <w:r>
        <w:t>列表</w:t>
      </w:r>
      <w:bookmarkEnd w:id="23"/>
    </w:p>
    <w:p w:rsidR="00737EB4" w:rsidRDefault="00170DDB" w:rsidP="00170DDB">
      <w:r>
        <w:t>共计</w:t>
      </w:r>
      <w:r>
        <w:rPr>
          <w:rFonts w:hint="eastAsia"/>
        </w:rPr>
        <w:t>bug</w:t>
      </w:r>
      <w:r>
        <w:rPr>
          <w:rFonts w:hint="eastAsia"/>
        </w:rPr>
        <w:t>数：</w:t>
      </w:r>
      <w:r w:rsidR="004F1625">
        <w:rPr>
          <w:rFonts w:hint="eastAsia"/>
        </w:rPr>
        <w:t>3</w:t>
      </w:r>
      <w:r w:rsidR="004F1625">
        <w:t>6</w:t>
      </w:r>
      <w:r>
        <w:t>个，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 w:rsidR="009B48B8">
        <w:rPr>
          <w:rFonts w:hint="eastAsia"/>
        </w:rPr>
        <w:t>J</w:t>
      </w:r>
      <w:r w:rsidR="009B48B8">
        <w:t>IRA</w:t>
      </w:r>
      <w:r>
        <w:rPr>
          <w:rFonts w:hint="eastAsia"/>
        </w:rPr>
        <w:t>：</w:t>
      </w:r>
      <w:r w:rsidR="004F1625" w:rsidRPr="00C23DB6">
        <w:t>http://jira.</w:t>
      </w:r>
      <w:r w:rsidR="00C23DB6" w:rsidRPr="00C23DB6">
        <w:t xml:space="preserve"> </w:t>
      </w:r>
      <w:r w:rsidR="004F1625" w:rsidRPr="00C23DB6">
        <w:t>851</w:t>
      </w:r>
      <w:r w:rsidR="004F1625">
        <w:t xml:space="preserve"> </w:t>
      </w:r>
      <w:r w:rsidR="001E6564">
        <w:t xml:space="preserve"> </w:t>
      </w:r>
      <w:r w:rsidR="00955753">
        <w:t xml:space="preserve"> </w:t>
      </w:r>
      <w:r w:rsidR="000B1A8A">
        <w:t xml:space="preserve"> </w:t>
      </w:r>
    </w:p>
    <w:p w:rsidR="00C23DB6" w:rsidRDefault="00C23DB6" w:rsidP="00170DDB"/>
    <w:p w:rsidR="00C23DB6" w:rsidRDefault="00C23DB6" w:rsidP="00170DDB"/>
    <w:tbl>
      <w:tblPr>
        <w:tblW w:w="6578" w:type="pct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4676"/>
        <w:gridCol w:w="851"/>
        <w:gridCol w:w="851"/>
        <w:gridCol w:w="707"/>
        <w:gridCol w:w="568"/>
        <w:gridCol w:w="709"/>
        <w:gridCol w:w="709"/>
        <w:gridCol w:w="707"/>
      </w:tblGrid>
      <w:tr w:rsidR="00C23DB6" w:rsidRPr="004F1625" w:rsidTr="00C23DB6">
        <w:trPr>
          <w:trHeight w:val="288"/>
        </w:trPr>
        <w:tc>
          <w:tcPr>
            <w:tcW w:w="520" w:type="pct"/>
            <w:shd w:val="clear" w:color="auto" w:fill="auto"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2142" w:type="pct"/>
            <w:shd w:val="clear" w:color="auto" w:fill="auto"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  <w:t>概要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  <w:t>经办人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  <w:t>报告人</w:t>
            </w:r>
          </w:p>
        </w:tc>
        <w:tc>
          <w:tcPr>
            <w:tcW w:w="324" w:type="pct"/>
            <w:shd w:val="clear" w:color="auto" w:fill="auto"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60" w:type="pct"/>
            <w:shd w:val="clear" w:color="auto" w:fill="auto"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  <w:t>状态</w:t>
            </w:r>
            <w:r w:rsidRPr="004F1625"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  <w:t> 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  <w:t>解决结果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宋体" w:hAnsi="宋体" w:cs="Arial" w:hint="eastAsia"/>
                <w:b/>
                <w:bCs/>
                <w:color w:val="707070"/>
                <w:kern w:val="0"/>
                <w:sz w:val="18"/>
                <w:szCs w:val="18"/>
              </w:rPr>
              <w:t>严重界别</w:t>
            </w:r>
          </w:p>
        </w:tc>
        <w:tc>
          <w:tcPr>
            <w:tcW w:w="324" w:type="pct"/>
            <w:shd w:val="clear" w:color="auto" w:fill="auto"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8"/>
                <w:szCs w:val="18"/>
              </w:rPr>
            </w:pPr>
            <w:r w:rsidRPr="004F1625">
              <w:rPr>
                <w:rFonts w:ascii="宋体" w:hAnsi="宋体" w:cs="Arial" w:hint="eastAsia"/>
                <w:b/>
                <w:bCs/>
                <w:color w:val="707070"/>
                <w:kern w:val="0"/>
                <w:sz w:val="18"/>
                <w:szCs w:val="18"/>
              </w:rPr>
              <w:t>错误类型</w:t>
            </w:r>
          </w:p>
        </w:tc>
      </w:tr>
      <w:tr w:rsidR="00C23DB6" w:rsidRPr="004F1625" w:rsidTr="00C23DB6">
        <w:trPr>
          <w:trHeight w:val="288"/>
        </w:trPr>
        <w:tc>
          <w:tcPr>
            <w:tcW w:w="520" w:type="pct"/>
            <w:shd w:val="clear" w:color="auto" w:fill="auto"/>
            <w:noWrap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</w:pPr>
            <w:hyperlink r:id="rId19" w:history="1">
              <w:r w:rsidRPr="004F1625">
                <w:rPr>
                  <w:rFonts w:ascii="Arial" w:hAnsi="Arial" w:cs="Arial"/>
                  <w:color w:val="3B73AF"/>
                  <w:kern w:val="0"/>
                  <w:sz w:val="16"/>
                  <w:szCs w:val="16"/>
                </w:rPr>
                <w:t>SMARTSTORE-752</w:t>
              </w:r>
            </w:hyperlink>
          </w:p>
        </w:tc>
        <w:tc>
          <w:tcPr>
            <w:tcW w:w="2142" w:type="pct"/>
            <w:shd w:val="clear" w:color="auto" w:fill="auto"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 w:rsidRPr="004F1625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【</w:t>
            </w:r>
            <w:r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xx</w:t>
            </w:r>
            <w:r w:rsidRPr="004F1625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1.8】安卓端，互动货架崩溃问题记录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F1625">
              <w:rPr>
                <w:rFonts w:ascii="宋体" w:hAnsi="宋体" w:cs="宋体" w:hint="eastAsia"/>
                <w:color w:val="000000"/>
                <w:kern w:val="0"/>
                <w:sz w:val="22"/>
              </w:rPr>
              <w:t>王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FF0000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b/>
                <w:bCs/>
                <w:color w:val="FF0000"/>
                <w:kern w:val="0"/>
                <w:sz w:val="16"/>
                <w:szCs w:val="16"/>
              </w:rPr>
              <w:t>High</w:t>
            </w:r>
          </w:p>
        </w:tc>
        <w:tc>
          <w:tcPr>
            <w:tcW w:w="260" w:type="pct"/>
            <w:shd w:val="clear" w:color="auto" w:fill="auto"/>
            <w:noWrap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14892C"/>
                <w:kern w:val="0"/>
                <w:sz w:val="14"/>
                <w:szCs w:val="14"/>
              </w:rPr>
            </w:pPr>
            <w:r w:rsidRPr="004F1625">
              <w:rPr>
                <w:rFonts w:ascii="Arial" w:hAnsi="Arial" w:cs="Arial"/>
                <w:b/>
                <w:bCs/>
                <w:color w:val="14892C"/>
                <w:kern w:val="0"/>
                <w:sz w:val="14"/>
                <w:szCs w:val="14"/>
              </w:rPr>
              <w:t>关闭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  <w:t>完成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  <w:t>Major</w:t>
            </w:r>
          </w:p>
        </w:tc>
        <w:tc>
          <w:tcPr>
            <w:tcW w:w="324" w:type="pct"/>
            <w:shd w:val="clear" w:color="auto" w:fill="auto"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  <w:t>异常未处理</w:t>
            </w:r>
          </w:p>
        </w:tc>
      </w:tr>
      <w:tr w:rsidR="00C23DB6" w:rsidRPr="004F1625" w:rsidTr="00C23DB6">
        <w:trPr>
          <w:trHeight w:val="576"/>
        </w:trPr>
        <w:tc>
          <w:tcPr>
            <w:tcW w:w="520" w:type="pct"/>
            <w:shd w:val="clear" w:color="auto" w:fill="auto"/>
            <w:noWrap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  <w:t>SMARTSTORE-746</w:t>
            </w:r>
          </w:p>
        </w:tc>
        <w:tc>
          <w:tcPr>
            <w:tcW w:w="2142" w:type="pct"/>
            <w:shd w:val="clear" w:color="auto" w:fill="auto"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 w:rsidRPr="004F1625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【</w:t>
            </w:r>
            <w:r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xx</w:t>
            </w:r>
            <w:r w:rsidRPr="004F1625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1.8】安卓端，120秒无操作后，商品详情</w:t>
            </w:r>
            <w:proofErr w:type="gramStart"/>
            <w:r w:rsidRPr="004F1625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页恢复</w:t>
            </w:r>
            <w:proofErr w:type="gramEnd"/>
            <w:r w:rsidRPr="004F1625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时，类</w:t>
            </w:r>
            <w:proofErr w:type="gramStart"/>
            <w:r w:rsidRPr="004F1625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目选择</w:t>
            </w:r>
            <w:proofErr w:type="gramEnd"/>
            <w:r w:rsidRPr="004F1625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按钮未显示且商品列表未滚动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F1625">
              <w:rPr>
                <w:rFonts w:ascii="宋体" w:hAnsi="宋体" w:cs="宋体" w:hint="eastAsia"/>
                <w:color w:val="000000"/>
                <w:kern w:val="0"/>
                <w:sz w:val="22"/>
              </w:rPr>
              <w:t>王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324" w:type="pct"/>
            <w:shd w:val="clear" w:color="auto" w:fill="auto"/>
            <w:noWrap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FF0000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b/>
                <w:bCs/>
                <w:color w:val="FF0000"/>
                <w:kern w:val="0"/>
                <w:sz w:val="16"/>
                <w:szCs w:val="16"/>
              </w:rPr>
              <w:t>High</w:t>
            </w:r>
          </w:p>
        </w:tc>
        <w:tc>
          <w:tcPr>
            <w:tcW w:w="260" w:type="pct"/>
            <w:shd w:val="clear" w:color="auto" w:fill="auto"/>
            <w:noWrap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b/>
                <w:bCs/>
                <w:color w:val="14892C"/>
                <w:kern w:val="0"/>
                <w:sz w:val="14"/>
                <w:szCs w:val="14"/>
              </w:rPr>
            </w:pPr>
            <w:r w:rsidRPr="004F1625">
              <w:rPr>
                <w:rFonts w:ascii="Arial" w:hAnsi="Arial" w:cs="Arial"/>
                <w:b/>
                <w:bCs/>
                <w:color w:val="14892C"/>
                <w:kern w:val="0"/>
                <w:sz w:val="14"/>
                <w:szCs w:val="14"/>
              </w:rPr>
              <w:t>关闭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  <w:t>完成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  <w:t>Medium</w:t>
            </w:r>
          </w:p>
        </w:tc>
        <w:tc>
          <w:tcPr>
            <w:tcW w:w="324" w:type="pct"/>
            <w:shd w:val="clear" w:color="auto" w:fill="auto"/>
            <w:vAlign w:val="center"/>
            <w:hideMark/>
          </w:tcPr>
          <w:p w:rsidR="00C23DB6" w:rsidRPr="004F1625" w:rsidRDefault="00C23DB6" w:rsidP="00C23D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</w:pPr>
            <w:r w:rsidRPr="004F1625">
              <w:rPr>
                <w:rFonts w:ascii="Arial" w:hAnsi="Arial" w:cs="Arial"/>
                <w:color w:val="333333"/>
                <w:kern w:val="0"/>
                <w:sz w:val="16"/>
                <w:szCs w:val="16"/>
              </w:rPr>
              <w:t>代码错误</w:t>
            </w:r>
          </w:p>
        </w:tc>
      </w:tr>
    </w:tbl>
    <w:p w:rsidR="00C23DB6" w:rsidRDefault="00C23DB6" w:rsidP="00170DDB"/>
    <w:p w:rsidR="000B1A8A" w:rsidRDefault="000B1A8A" w:rsidP="00170DDB"/>
    <w:p w:rsidR="00874754" w:rsidRPr="00612ECD" w:rsidRDefault="00874754" w:rsidP="00612ECD"/>
    <w:p w:rsidR="00F77990" w:rsidRDefault="00712512" w:rsidP="002510C2">
      <w:pPr>
        <w:pStyle w:val="2"/>
        <w:numPr>
          <w:ilvl w:val="1"/>
          <w:numId w:val="1"/>
        </w:numPr>
      </w:pPr>
      <w:bookmarkStart w:id="24" w:name="_Toc8649912"/>
      <w:r>
        <w:t>遗留缺陷</w:t>
      </w:r>
      <w:r w:rsidR="003929D2">
        <w:t>列表</w:t>
      </w:r>
      <w:bookmarkEnd w:id="24"/>
    </w:p>
    <w:tbl>
      <w:tblPr>
        <w:tblW w:w="0" w:type="auto"/>
        <w:tblLook w:val="04A0" w:firstRow="1" w:lastRow="0" w:firstColumn="1" w:lastColumn="0" w:noHBand="0" w:noVBand="1"/>
      </w:tblPr>
      <w:tblGrid>
        <w:gridCol w:w="1648"/>
        <w:gridCol w:w="4334"/>
        <w:gridCol w:w="638"/>
        <w:gridCol w:w="656"/>
        <w:gridCol w:w="1020"/>
      </w:tblGrid>
      <w:tr w:rsidR="00717018" w:rsidRPr="00717018" w:rsidTr="00717018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018" w:rsidRPr="00717018" w:rsidRDefault="00717018" w:rsidP="00717018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</w:pPr>
            <w:r w:rsidRPr="00717018"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  <w:t>关键字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018" w:rsidRPr="00717018" w:rsidRDefault="00717018" w:rsidP="00717018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</w:pPr>
            <w:r w:rsidRPr="00717018"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  <w:t>概要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018" w:rsidRPr="00717018" w:rsidRDefault="00717018" w:rsidP="00717018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</w:pPr>
            <w:r w:rsidRPr="00717018"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  <w:t>经办人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b/>
                <w:bCs/>
                <w:color w:val="707070"/>
                <w:kern w:val="0"/>
                <w:sz w:val="14"/>
                <w:szCs w:val="14"/>
              </w:rPr>
            </w:pPr>
            <w:r w:rsidRPr="00717018">
              <w:rPr>
                <w:rFonts w:ascii="宋体" w:hAnsi="宋体" w:cs="宋体" w:hint="eastAsia"/>
                <w:b/>
                <w:bCs/>
                <w:color w:val="707070"/>
                <w:kern w:val="0"/>
                <w:sz w:val="14"/>
                <w:szCs w:val="14"/>
              </w:rPr>
              <w:t>版本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b/>
                <w:bCs/>
                <w:color w:val="707070"/>
                <w:kern w:val="0"/>
                <w:sz w:val="14"/>
                <w:szCs w:val="14"/>
              </w:rPr>
            </w:pPr>
            <w:r w:rsidRPr="00717018">
              <w:rPr>
                <w:rFonts w:ascii="宋体" w:hAnsi="宋体" w:cs="宋体" w:hint="eastAsia"/>
                <w:b/>
                <w:bCs/>
                <w:color w:val="707070"/>
                <w:kern w:val="0"/>
                <w:sz w:val="14"/>
                <w:szCs w:val="14"/>
              </w:rPr>
              <w:t>备注</w:t>
            </w:r>
          </w:p>
        </w:tc>
      </w:tr>
      <w:tr w:rsidR="00717018" w:rsidRPr="00717018" w:rsidTr="00717018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018" w:rsidRPr="00717018" w:rsidRDefault="00C23DB6" w:rsidP="00717018">
            <w:pPr>
              <w:widowControl/>
              <w:jc w:val="left"/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</w:pPr>
            <w:hyperlink r:id="rId20" w:history="1">
              <w:r w:rsidR="00717018" w:rsidRPr="00717018">
                <w:rPr>
                  <w:rFonts w:ascii="Arial" w:hAnsi="Arial" w:cs="Arial"/>
                  <w:color w:val="3B73AF"/>
                  <w:kern w:val="0"/>
                  <w:sz w:val="16"/>
                  <w:szCs w:val="16"/>
                </w:rPr>
                <w:t>SMARTSTORE-698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 w:rsidRPr="00717018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【V1.7】安卓端，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cd</w:t>
            </w:r>
            <w:r w:rsidRPr="00717018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活动，</w:t>
            </w:r>
            <w:proofErr w:type="gramStart"/>
            <w:r w:rsidRPr="00717018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扫脸结果</w:t>
            </w:r>
            <w:proofErr w:type="gramEnd"/>
            <w:r w:rsidRPr="00717018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页，动画缺失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018" w:rsidRPr="00717018" w:rsidRDefault="00C23DB6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17018">
              <w:rPr>
                <w:rFonts w:ascii="宋体" w:hAnsi="宋体" w:cs="宋体" w:hint="eastAsia"/>
                <w:color w:val="000000"/>
                <w:kern w:val="0"/>
                <w:sz w:val="22"/>
              </w:rPr>
              <w:t>V1.7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17018">
              <w:rPr>
                <w:rFonts w:ascii="宋体" w:hAnsi="宋体" w:cs="宋体" w:hint="eastAsia"/>
                <w:color w:val="000000"/>
                <w:kern w:val="0"/>
                <w:sz w:val="22"/>
              </w:rPr>
              <w:t>需与产品确认</w:t>
            </w:r>
          </w:p>
        </w:tc>
      </w:tr>
      <w:tr w:rsidR="00717018" w:rsidRPr="00717018" w:rsidTr="00717018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018" w:rsidRPr="00717018" w:rsidRDefault="00717018" w:rsidP="00717018">
            <w:pPr>
              <w:widowControl/>
              <w:jc w:val="left"/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</w:pPr>
            <w:r w:rsidRPr="00717018"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  <w:t>SMARTSTORE-696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 w:rsidRPr="00717018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【V1.7】安卓端，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cd</w:t>
            </w:r>
            <w:r w:rsidRPr="00717018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活动，试穿快照，历史记录中商品图片裁剪后圆角缺失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018" w:rsidRPr="00717018" w:rsidRDefault="00C23DB6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17018">
              <w:rPr>
                <w:rFonts w:ascii="宋体" w:hAnsi="宋体" w:cs="宋体" w:hint="eastAsia"/>
                <w:color w:val="000000"/>
                <w:kern w:val="0"/>
                <w:sz w:val="22"/>
              </w:rPr>
              <w:t>V1.7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17018">
              <w:rPr>
                <w:rFonts w:ascii="宋体" w:hAnsi="宋体" w:cs="宋体" w:hint="eastAsia"/>
                <w:color w:val="000000"/>
                <w:kern w:val="0"/>
                <w:sz w:val="22"/>
              </w:rPr>
              <w:t>UI优化</w:t>
            </w:r>
          </w:p>
        </w:tc>
      </w:tr>
      <w:tr w:rsidR="00717018" w:rsidRPr="00717018" w:rsidTr="00717018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018" w:rsidRPr="00717018" w:rsidRDefault="00717018" w:rsidP="00717018">
            <w:pPr>
              <w:widowControl/>
              <w:jc w:val="left"/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</w:pPr>
            <w:r w:rsidRPr="00717018"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  <w:t>SMARTSTORE-695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 w:rsidRPr="00717018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【V1.7】安卓端，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cd</w:t>
            </w:r>
            <w:r w:rsidRPr="00717018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活动，</w:t>
            </w:r>
            <w:proofErr w:type="gramStart"/>
            <w:r w:rsidRPr="00717018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扫脸结果</w:t>
            </w:r>
            <w:proofErr w:type="gramEnd"/>
            <w:r w:rsidRPr="00717018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页，右侧预览图目前没有高斯模糊效果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018" w:rsidRPr="00717018" w:rsidRDefault="00C23DB6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17018">
              <w:rPr>
                <w:rFonts w:ascii="宋体" w:hAnsi="宋体" w:cs="宋体" w:hint="eastAsia"/>
                <w:color w:val="000000"/>
                <w:kern w:val="0"/>
                <w:sz w:val="22"/>
              </w:rPr>
              <w:t>V1.7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7018" w:rsidRPr="00717018" w:rsidRDefault="00717018" w:rsidP="007170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17018">
              <w:rPr>
                <w:rFonts w:ascii="宋体" w:hAnsi="宋体" w:cs="宋体" w:hint="eastAsia"/>
                <w:color w:val="000000"/>
                <w:kern w:val="0"/>
                <w:sz w:val="22"/>
              </w:rPr>
              <w:t>下个版本优化</w:t>
            </w:r>
          </w:p>
        </w:tc>
      </w:tr>
    </w:tbl>
    <w:p w:rsidR="002745DC" w:rsidRPr="002745DC" w:rsidRDefault="002745DC" w:rsidP="002745DC"/>
    <w:p w:rsidR="006927C2" w:rsidRDefault="006927C2" w:rsidP="002510C2">
      <w:pPr>
        <w:pStyle w:val="2"/>
        <w:numPr>
          <w:ilvl w:val="1"/>
          <w:numId w:val="1"/>
        </w:numPr>
      </w:pPr>
      <w:bookmarkStart w:id="25" w:name="_Toc530150252"/>
      <w:bookmarkStart w:id="26" w:name="_Toc8649913"/>
      <w:r>
        <w:t>Reopen</w:t>
      </w:r>
      <w:r>
        <w:t>缺陷列表</w:t>
      </w:r>
      <w:bookmarkEnd w:id="25"/>
      <w:bookmarkEnd w:id="26"/>
    </w:p>
    <w:p w:rsidR="006E676F" w:rsidRDefault="006E676F" w:rsidP="006E676F">
      <w:r>
        <w:t>共</w:t>
      </w:r>
      <w:r w:rsidR="000A4776">
        <w:t>2</w:t>
      </w:r>
      <w:r>
        <w:t>个，</w:t>
      </w:r>
      <w:r w:rsidR="00717018">
        <w:t>reopen 1</w:t>
      </w:r>
      <w:r>
        <w:t>次</w:t>
      </w:r>
    </w:p>
    <w:p w:rsidR="006E676F" w:rsidRPr="006E676F" w:rsidRDefault="006E676F" w:rsidP="006E676F"/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5956"/>
        <w:gridCol w:w="692"/>
      </w:tblGrid>
      <w:tr w:rsidR="000A4776" w:rsidRPr="000A4776" w:rsidTr="000A4776">
        <w:trPr>
          <w:trHeight w:val="288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776" w:rsidRPr="000A4776" w:rsidRDefault="000A4776" w:rsidP="000A477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</w:pPr>
            <w:r w:rsidRPr="000A4776"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  <w:t>关键字</w:t>
            </w:r>
          </w:p>
        </w:tc>
        <w:tc>
          <w:tcPr>
            <w:tcW w:w="3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776" w:rsidRPr="000A4776" w:rsidRDefault="000A4776" w:rsidP="000A477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</w:pPr>
            <w:r w:rsidRPr="000A4776"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  <w:t>概要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776" w:rsidRPr="000A4776" w:rsidRDefault="000A4776" w:rsidP="000A4776">
            <w:pPr>
              <w:widowControl/>
              <w:jc w:val="left"/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</w:pPr>
            <w:r w:rsidRPr="000A4776">
              <w:rPr>
                <w:rFonts w:ascii="Arial" w:hAnsi="Arial" w:cs="Arial"/>
                <w:b/>
                <w:bCs/>
                <w:color w:val="707070"/>
                <w:kern w:val="0"/>
                <w:sz w:val="14"/>
                <w:szCs w:val="14"/>
              </w:rPr>
              <w:t>经办人</w:t>
            </w:r>
          </w:p>
        </w:tc>
      </w:tr>
      <w:tr w:rsidR="000A4776" w:rsidRPr="000A4776" w:rsidTr="000A4776">
        <w:trPr>
          <w:trHeight w:val="576"/>
        </w:trPr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776" w:rsidRPr="000A4776" w:rsidRDefault="00C23DB6" w:rsidP="000A4776">
            <w:pPr>
              <w:widowControl/>
              <w:jc w:val="left"/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</w:pPr>
            <w:hyperlink r:id="rId21" w:history="1">
              <w:r w:rsidR="000A4776" w:rsidRPr="000A4776">
                <w:rPr>
                  <w:rFonts w:ascii="Arial" w:hAnsi="Arial" w:cs="Arial"/>
                  <w:color w:val="3B73AF"/>
                  <w:kern w:val="0"/>
                  <w:sz w:val="16"/>
                  <w:szCs w:val="16"/>
                </w:rPr>
                <w:t>SMARTSTORE-742</w:t>
              </w:r>
            </w:hyperlink>
          </w:p>
        </w:tc>
        <w:tc>
          <w:tcPr>
            <w:tcW w:w="3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4776" w:rsidRPr="000A4776" w:rsidRDefault="000A4776" w:rsidP="000A4776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 w:rsidRPr="000A477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【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xx</w:t>
            </w:r>
            <w:r w:rsidRPr="000A477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1.8】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b端</w:t>
            </w:r>
            <w:r w:rsidRPr="000A477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，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xx</w:t>
            </w:r>
            <w:r w:rsidRPr="000A477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活动管理，创建互动货架活动，配置自定义商品，删除类目后再次添加，添加失败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776" w:rsidRPr="000A4776" w:rsidRDefault="00C23DB6" w:rsidP="00C23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r:id="rId22" w:history="1">
              <w:r w:rsidR="000A4776" w:rsidRPr="000A4776"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石</w:t>
              </w:r>
            </w:hyperlink>
          </w:p>
        </w:tc>
      </w:tr>
      <w:tr w:rsidR="000A4776" w:rsidRPr="000A4776" w:rsidTr="000A4776">
        <w:trPr>
          <w:trHeight w:val="576"/>
        </w:trPr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776" w:rsidRPr="000A4776" w:rsidRDefault="00C23DB6" w:rsidP="000A4776">
            <w:pPr>
              <w:widowControl/>
              <w:jc w:val="left"/>
              <w:rPr>
                <w:rFonts w:ascii="Arial" w:hAnsi="Arial" w:cs="Arial"/>
                <w:color w:val="3B73AF"/>
                <w:kern w:val="0"/>
                <w:sz w:val="16"/>
                <w:szCs w:val="16"/>
              </w:rPr>
            </w:pPr>
            <w:hyperlink r:id="rId23" w:history="1">
              <w:r w:rsidR="000A4776" w:rsidRPr="000A4776">
                <w:rPr>
                  <w:rFonts w:ascii="Arial" w:hAnsi="Arial" w:cs="Arial"/>
                  <w:color w:val="3B73AF"/>
                  <w:kern w:val="0"/>
                  <w:sz w:val="16"/>
                  <w:szCs w:val="16"/>
                </w:rPr>
                <w:t>SMARTSTORE-739</w:t>
              </w:r>
            </w:hyperlink>
          </w:p>
        </w:tc>
        <w:tc>
          <w:tcPr>
            <w:tcW w:w="3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4776" w:rsidRPr="000A4776" w:rsidRDefault="000A4776" w:rsidP="000A4776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u w:val="single"/>
              </w:rPr>
            </w:pPr>
            <w:r w:rsidRPr="000A477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【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xx</w:t>
            </w:r>
            <w:r w:rsidRPr="000A477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1.8】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b端</w:t>
            </w:r>
            <w:r w:rsidRPr="000A477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，</w:t>
            </w:r>
            <w:r w:rsidR="00C23DB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xx</w:t>
            </w:r>
            <w:r w:rsidRPr="000A477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活动管理，创建互动货架活动，配置展示内容，自定义商品类</w:t>
            </w:r>
            <w:proofErr w:type="gramStart"/>
            <w:r w:rsidRPr="000A4776">
              <w:rPr>
                <w:rFonts w:ascii="宋体" w:hAnsi="宋体" w:cs="宋体" w:hint="eastAsia"/>
                <w:color w:val="0000FF"/>
                <w:kern w:val="0"/>
                <w:sz w:val="22"/>
                <w:u w:val="single"/>
              </w:rPr>
              <w:t>目问题</w:t>
            </w:r>
            <w:proofErr w:type="gramEnd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776" w:rsidRPr="000A4776" w:rsidRDefault="00C23DB6" w:rsidP="00C23D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r:id="rId24" w:history="1">
              <w:r>
                <w:rPr>
                  <w:rFonts w:ascii="宋体" w:hAnsi="宋体" w:cs="宋体" w:hint="eastAsia"/>
                  <w:color w:val="000000"/>
                  <w:kern w:val="0"/>
                  <w:sz w:val="22"/>
                </w:rPr>
                <w:t>石</w:t>
              </w:r>
            </w:hyperlink>
          </w:p>
        </w:tc>
      </w:tr>
    </w:tbl>
    <w:p w:rsidR="00C8534D" w:rsidRPr="00874754" w:rsidRDefault="00C8534D" w:rsidP="00C8534D">
      <w:pPr>
        <w:ind w:firstLine="420"/>
        <w:jc w:val="left"/>
      </w:pPr>
    </w:p>
    <w:p w:rsidR="001065A6" w:rsidRDefault="00073CCE" w:rsidP="002510C2">
      <w:pPr>
        <w:pStyle w:val="1"/>
        <w:numPr>
          <w:ilvl w:val="0"/>
          <w:numId w:val="1"/>
        </w:numPr>
      </w:pPr>
      <w:bookmarkStart w:id="27" w:name="_Toc8649914"/>
      <w:r>
        <w:rPr>
          <w:rFonts w:hint="eastAsia"/>
        </w:rPr>
        <w:t>测试</w:t>
      </w:r>
      <w:r w:rsidR="00CF5A33">
        <w:rPr>
          <w:rFonts w:hint="eastAsia"/>
        </w:rPr>
        <w:t>结论</w:t>
      </w:r>
      <w:r w:rsidR="008F21CD">
        <w:rPr>
          <w:rFonts w:hint="eastAsia"/>
        </w:rPr>
        <w:t>与建议</w:t>
      </w:r>
      <w:bookmarkEnd w:id="27"/>
    </w:p>
    <w:p w:rsidR="004D2731" w:rsidRDefault="004D2731" w:rsidP="002510C2">
      <w:pPr>
        <w:pStyle w:val="2"/>
        <w:numPr>
          <w:ilvl w:val="1"/>
          <w:numId w:val="1"/>
        </w:numPr>
      </w:pPr>
      <w:bookmarkStart w:id="28" w:name="_Toc8649915"/>
      <w:r w:rsidRPr="002A57FA">
        <w:rPr>
          <w:rFonts w:hint="eastAsia"/>
        </w:rPr>
        <w:t>测试结论</w:t>
      </w:r>
      <w:bookmarkEnd w:id="28"/>
    </w:p>
    <w:p w:rsidR="009E2CC6" w:rsidRPr="009E2CC6" w:rsidRDefault="00996C51" w:rsidP="002510C2">
      <w:pPr>
        <w:pStyle w:val="a8"/>
        <w:numPr>
          <w:ilvl w:val="1"/>
          <w:numId w:val="5"/>
        </w:numPr>
        <w:spacing w:line="360" w:lineRule="auto"/>
        <w:ind w:firstLineChars="0"/>
        <w:jc w:val="left"/>
        <w:rPr>
          <w:color w:val="FF0000"/>
        </w:rPr>
      </w:pPr>
      <w:r w:rsidRPr="00331012">
        <w:rPr>
          <w:rFonts w:hint="eastAsia"/>
        </w:rPr>
        <w:t>本</w:t>
      </w:r>
      <w:r w:rsidR="009E2CC6">
        <w:rPr>
          <w:rFonts w:hint="eastAsia"/>
        </w:rPr>
        <w:t>次测试总结：</w:t>
      </w:r>
    </w:p>
    <w:p w:rsidR="00A337E1" w:rsidRPr="009B48B8" w:rsidRDefault="00637A9A" w:rsidP="002510C2">
      <w:pPr>
        <w:pStyle w:val="a8"/>
        <w:numPr>
          <w:ilvl w:val="2"/>
          <w:numId w:val="5"/>
        </w:numPr>
        <w:spacing w:line="360" w:lineRule="auto"/>
        <w:ind w:firstLineChars="0"/>
        <w:jc w:val="left"/>
        <w:rPr>
          <w:color w:val="FF0000"/>
        </w:rPr>
      </w:pPr>
      <w:r>
        <w:rPr>
          <w:rFonts w:hint="eastAsia"/>
        </w:rPr>
        <w:t>测试</w:t>
      </w:r>
      <w:r w:rsidR="00996C51">
        <w:rPr>
          <w:rFonts w:hint="eastAsia"/>
        </w:rPr>
        <w:t>时间</w:t>
      </w:r>
      <w:r w:rsidR="00874754">
        <w:rPr>
          <w:color w:val="FF0000"/>
        </w:rPr>
        <w:t>2019/0</w:t>
      </w:r>
      <w:r w:rsidR="00320741">
        <w:rPr>
          <w:color w:val="FF0000"/>
        </w:rPr>
        <w:t>4</w:t>
      </w:r>
      <w:r w:rsidR="00717018">
        <w:rPr>
          <w:color w:val="FF0000"/>
        </w:rPr>
        <w:t>/1</w:t>
      </w:r>
      <w:r w:rsidR="00320741">
        <w:rPr>
          <w:color w:val="FF0000"/>
        </w:rPr>
        <w:t>6</w:t>
      </w:r>
      <w:r w:rsidR="00874754">
        <w:rPr>
          <w:color w:val="FF0000"/>
        </w:rPr>
        <w:t>~201</w:t>
      </w:r>
      <w:r w:rsidR="00320741">
        <w:rPr>
          <w:color w:val="FF0000"/>
        </w:rPr>
        <w:t>9/05/09</w:t>
      </w:r>
      <w:r w:rsidR="00996C51">
        <w:rPr>
          <w:rFonts w:hint="eastAsia"/>
        </w:rPr>
        <w:t>，</w:t>
      </w:r>
      <w:r w:rsidR="00204839">
        <w:rPr>
          <w:rFonts w:hint="eastAsia"/>
        </w:rPr>
        <w:t>耗</w:t>
      </w:r>
      <w:r w:rsidR="00717018">
        <w:rPr>
          <w:color w:val="FF0000"/>
        </w:rPr>
        <w:t>7</w:t>
      </w:r>
      <w:r w:rsidR="007A25A2" w:rsidRPr="004D2731">
        <w:rPr>
          <w:rFonts w:hint="eastAsia"/>
        </w:rPr>
        <w:t>个工作日</w:t>
      </w:r>
      <w:r w:rsidR="00DB4F00">
        <w:t>，</w:t>
      </w:r>
      <w:r w:rsidR="00DB4F00" w:rsidRPr="009B48B8">
        <w:rPr>
          <w:b/>
          <w:color w:val="FF0000"/>
        </w:rPr>
        <w:t>测试通过</w:t>
      </w:r>
      <w:r w:rsidR="009B48B8" w:rsidRPr="00637A9A">
        <w:rPr>
          <w:b/>
          <w:color w:val="FF0000"/>
        </w:rPr>
        <w:t>。</w:t>
      </w:r>
      <w:r w:rsidRPr="00637A9A">
        <w:rPr>
          <w:b/>
          <w:color w:val="FF0000"/>
        </w:rPr>
        <w:t>（</w:t>
      </w:r>
      <w:r w:rsidR="00320741">
        <w:rPr>
          <w:b/>
          <w:color w:val="FF0000"/>
        </w:rPr>
        <w:t>因其他更高优先级的项目影响，开发测试时间均被多次停滞</w:t>
      </w:r>
      <w:r w:rsidRPr="00637A9A">
        <w:rPr>
          <w:b/>
          <w:color w:val="FF0000"/>
        </w:rPr>
        <w:t>）</w:t>
      </w:r>
    </w:p>
    <w:p w:rsidR="009E2CC6" w:rsidRDefault="009E2CC6" w:rsidP="002510C2">
      <w:pPr>
        <w:pStyle w:val="a8"/>
        <w:numPr>
          <w:ilvl w:val="2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本次测试</w:t>
      </w:r>
      <w:r w:rsidR="00DB76D0">
        <w:rPr>
          <w:rFonts w:hint="eastAsia"/>
        </w:rPr>
        <w:t>总共</w:t>
      </w:r>
      <w:r w:rsidR="00DB76D0" w:rsidRPr="00DB76D0">
        <w:rPr>
          <w:rFonts w:hint="eastAsia"/>
          <w:color w:val="FF0000"/>
        </w:rPr>
        <w:t>分</w:t>
      </w:r>
      <w:r w:rsidR="00DB76D0" w:rsidRPr="00DB76D0">
        <w:rPr>
          <w:rFonts w:hint="eastAsia"/>
          <w:color w:val="FF0000"/>
        </w:rPr>
        <w:t>3</w:t>
      </w:r>
      <w:r w:rsidR="00DB76D0" w:rsidRPr="00DB76D0">
        <w:rPr>
          <w:rFonts w:hint="eastAsia"/>
          <w:color w:val="FF0000"/>
        </w:rPr>
        <w:t>个阶段</w:t>
      </w:r>
      <w:r w:rsidRPr="00DB76D0">
        <w:rPr>
          <w:rFonts w:hint="eastAsia"/>
          <w:color w:val="FF0000"/>
        </w:rPr>
        <w:t>执行</w:t>
      </w:r>
      <w:r>
        <w:rPr>
          <w:rFonts w:hint="eastAsia"/>
        </w:rPr>
        <w:t>，发现</w:t>
      </w:r>
      <w:r w:rsidRPr="00CA5FEA">
        <w:rPr>
          <w:rFonts w:hint="eastAsia"/>
          <w:color w:val="FF0000"/>
        </w:rPr>
        <w:t>bug</w:t>
      </w:r>
      <w:r w:rsidRPr="00CA5FEA">
        <w:rPr>
          <w:rFonts w:hint="eastAsia"/>
          <w:color w:val="FF0000"/>
        </w:rPr>
        <w:t>数</w:t>
      </w:r>
      <w:r w:rsidR="00320741">
        <w:rPr>
          <w:rFonts w:hint="eastAsia"/>
          <w:color w:val="FF0000"/>
        </w:rPr>
        <w:t>3</w:t>
      </w:r>
      <w:r w:rsidR="00320741">
        <w:rPr>
          <w:color w:val="FF0000"/>
        </w:rPr>
        <w:t>6</w:t>
      </w:r>
      <w:r w:rsidRPr="00CA5FEA">
        <w:rPr>
          <w:rFonts w:hint="eastAsia"/>
          <w:color w:val="FF0000"/>
        </w:rPr>
        <w:t>个</w:t>
      </w:r>
      <w:r w:rsidR="00DB76D0">
        <w:rPr>
          <w:rFonts w:hint="eastAsia"/>
          <w:color w:val="FF0000"/>
        </w:rPr>
        <w:t>，修复</w:t>
      </w:r>
      <w:r w:rsidR="00320741">
        <w:rPr>
          <w:rFonts w:hint="eastAsia"/>
          <w:color w:val="FF0000"/>
        </w:rPr>
        <w:t>3</w:t>
      </w:r>
      <w:r w:rsidR="00320741">
        <w:rPr>
          <w:color w:val="FF0000"/>
        </w:rPr>
        <w:t>6</w:t>
      </w:r>
      <w:r w:rsidR="00DB76D0">
        <w:rPr>
          <w:color w:val="FF0000"/>
        </w:rPr>
        <w:t>个，延期</w:t>
      </w:r>
      <w:r w:rsidR="00320741">
        <w:rPr>
          <w:color w:val="FF0000"/>
        </w:rPr>
        <w:t>0</w:t>
      </w:r>
      <w:r w:rsidR="00DB76D0">
        <w:rPr>
          <w:rFonts w:hint="eastAsia"/>
          <w:color w:val="FF0000"/>
        </w:rPr>
        <w:t>个。</w:t>
      </w:r>
    </w:p>
    <w:p w:rsidR="00C628DC" w:rsidRDefault="00C628DC" w:rsidP="002510C2">
      <w:pPr>
        <w:pStyle w:val="a8"/>
        <w:numPr>
          <w:ilvl w:val="2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版本回溯：</w:t>
      </w:r>
    </w:p>
    <w:tbl>
      <w:tblPr>
        <w:tblStyle w:val="a9"/>
        <w:tblW w:w="8500" w:type="dxa"/>
        <w:jc w:val="center"/>
        <w:tblLook w:val="04A0" w:firstRow="1" w:lastRow="0" w:firstColumn="1" w:lastColumn="0" w:noHBand="0" w:noVBand="1"/>
      </w:tblPr>
      <w:tblGrid>
        <w:gridCol w:w="781"/>
        <w:gridCol w:w="1287"/>
        <w:gridCol w:w="629"/>
        <w:gridCol w:w="1447"/>
        <w:gridCol w:w="4356"/>
      </w:tblGrid>
      <w:tr w:rsidR="00717018" w:rsidTr="00E2151A">
        <w:trPr>
          <w:cantSplit/>
          <w:tblHeader/>
          <w:jc w:val="center"/>
        </w:trPr>
        <w:tc>
          <w:tcPr>
            <w:tcW w:w="0" w:type="auto"/>
          </w:tcPr>
          <w:p w:rsidR="008965AC" w:rsidRDefault="008965AC" w:rsidP="00C628DC">
            <w:pPr>
              <w:pStyle w:val="a8"/>
              <w:spacing w:line="360" w:lineRule="auto"/>
              <w:ind w:firstLineChars="0" w:firstLine="0"/>
              <w:jc w:val="left"/>
            </w:pPr>
          </w:p>
        </w:tc>
        <w:tc>
          <w:tcPr>
            <w:tcW w:w="0" w:type="auto"/>
          </w:tcPr>
          <w:p w:rsidR="008965AC" w:rsidRDefault="008965AC" w:rsidP="008965AC">
            <w:pPr>
              <w:pStyle w:val="a8"/>
              <w:spacing w:line="360" w:lineRule="auto"/>
              <w:ind w:firstLineChars="0" w:firstLine="0"/>
              <w:jc w:val="center"/>
            </w:pPr>
            <w:r>
              <w:t>测试时间</w:t>
            </w:r>
          </w:p>
        </w:tc>
        <w:tc>
          <w:tcPr>
            <w:tcW w:w="0" w:type="auto"/>
          </w:tcPr>
          <w:p w:rsidR="008965AC" w:rsidRDefault="008965AC" w:rsidP="008965AC">
            <w:pPr>
              <w:pStyle w:val="a8"/>
              <w:spacing w:line="360" w:lineRule="auto"/>
              <w:ind w:firstLineChars="0" w:firstLine="0"/>
              <w:jc w:val="center"/>
            </w:pPr>
            <w:r>
              <w:t>耗时</w:t>
            </w:r>
          </w:p>
        </w:tc>
        <w:tc>
          <w:tcPr>
            <w:tcW w:w="0" w:type="auto"/>
          </w:tcPr>
          <w:p w:rsidR="008965AC" w:rsidRDefault="008965AC" w:rsidP="008965AC">
            <w:pPr>
              <w:pStyle w:val="a8"/>
              <w:spacing w:line="360" w:lineRule="auto"/>
              <w:ind w:firstLineChars="0" w:firstLine="0"/>
              <w:jc w:val="center"/>
            </w:pPr>
            <w:r>
              <w:t>主要测试内容</w:t>
            </w:r>
          </w:p>
        </w:tc>
        <w:tc>
          <w:tcPr>
            <w:tcW w:w="4356" w:type="dxa"/>
          </w:tcPr>
          <w:p w:rsidR="008965AC" w:rsidRDefault="00204839" w:rsidP="008965AC">
            <w:pPr>
              <w:pStyle w:val="a8"/>
              <w:spacing w:line="360" w:lineRule="auto"/>
              <w:ind w:firstLineChars="0" w:firstLine="0"/>
              <w:jc w:val="center"/>
            </w:pPr>
            <w:r>
              <w:t>主要时间点</w:t>
            </w:r>
            <w:r w:rsidR="008965AC">
              <w:t>说明</w:t>
            </w:r>
          </w:p>
        </w:tc>
      </w:tr>
      <w:tr w:rsidR="00717018" w:rsidTr="00E2151A">
        <w:trPr>
          <w:cantSplit/>
          <w:tblHeader/>
          <w:jc w:val="center"/>
        </w:trPr>
        <w:tc>
          <w:tcPr>
            <w:tcW w:w="0" w:type="auto"/>
          </w:tcPr>
          <w:p w:rsidR="008965AC" w:rsidRDefault="00F32969" w:rsidP="008965AC">
            <w:pPr>
              <w:pStyle w:val="a8"/>
              <w:spacing w:line="360" w:lineRule="auto"/>
              <w:ind w:firstLineChars="0" w:firstLine="0"/>
              <w:jc w:val="left"/>
            </w:pPr>
            <w:r>
              <w:t>阶段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8965AC" w:rsidRPr="002E6D39" w:rsidRDefault="00320741" w:rsidP="00320741">
            <w:r>
              <w:t>04/16~04</w:t>
            </w:r>
            <w:r w:rsidR="00717018">
              <w:t>/1</w:t>
            </w:r>
            <w:r>
              <w:t>7</w:t>
            </w:r>
          </w:p>
        </w:tc>
        <w:tc>
          <w:tcPr>
            <w:tcW w:w="0" w:type="auto"/>
          </w:tcPr>
          <w:p w:rsidR="008965AC" w:rsidRPr="009D6D17" w:rsidRDefault="00717018" w:rsidP="008965AC">
            <w:r>
              <w:t>2</w:t>
            </w:r>
            <w:r w:rsidR="008965AC" w:rsidRPr="009D6D17">
              <w:rPr>
                <w:rFonts w:hint="eastAsia"/>
              </w:rPr>
              <w:t>天</w:t>
            </w:r>
          </w:p>
        </w:tc>
        <w:tc>
          <w:tcPr>
            <w:tcW w:w="0" w:type="auto"/>
          </w:tcPr>
          <w:p w:rsidR="00DB76D0" w:rsidRPr="009D6D17" w:rsidRDefault="00C23DB6" w:rsidP="00717018">
            <w:pPr>
              <w:jc w:val="left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</w:t>
            </w:r>
          </w:p>
        </w:tc>
        <w:tc>
          <w:tcPr>
            <w:tcW w:w="4356" w:type="dxa"/>
          </w:tcPr>
          <w:p w:rsidR="00CA1B9C" w:rsidRDefault="00DB76D0" w:rsidP="002510C2">
            <w:pPr>
              <w:pStyle w:val="a8"/>
              <w:numPr>
                <w:ilvl w:val="0"/>
                <w:numId w:val="10"/>
              </w:numPr>
              <w:ind w:firstLineChars="0"/>
              <w:jc w:val="left"/>
            </w:pPr>
            <w:r>
              <w:t>0</w:t>
            </w:r>
            <w:r w:rsidR="00320741">
              <w:t>4</w:t>
            </w:r>
            <w:r w:rsidR="00E2141D">
              <w:rPr>
                <w:rFonts w:hint="eastAsia"/>
              </w:rPr>
              <w:t>/</w:t>
            </w:r>
            <w:r w:rsidR="00320741">
              <w:t>16</w:t>
            </w:r>
            <w:r w:rsidR="00320741">
              <w:t>上</w:t>
            </w:r>
            <w:r w:rsidR="00717018">
              <w:t>午</w:t>
            </w:r>
            <w:r w:rsidR="00E2151A">
              <w:t>，</w:t>
            </w:r>
            <w:r w:rsidR="00C23DB6">
              <w:rPr>
                <w:rFonts w:hint="eastAsia"/>
              </w:rPr>
              <w:t>b</w:t>
            </w:r>
            <w:proofErr w:type="gramStart"/>
            <w:r w:rsidR="00C23DB6">
              <w:rPr>
                <w:rFonts w:hint="eastAsia"/>
              </w:rPr>
              <w:t>端</w:t>
            </w:r>
            <w:r w:rsidR="00717018">
              <w:rPr>
                <w:rFonts w:hint="eastAsia"/>
              </w:rPr>
              <w:t>提测</w:t>
            </w:r>
            <w:proofErr w:type="gramEnd"/>
            <w:r w:rsidR="00717018">
              <w:rPr>
                <w:rFonts w:hint="eastAsia"/>
              </w:rPr>
              <w:t>，冒烟测试完成</w:t>
            </w:r>
          </w:p>
          <w:p w:rsidR="00E2141D" w:rsidRDefault="00717018" w:rsidP="002510C2">
            <w:pPr>
              <w:pStyle w:val="a8"/>
              <w:numPr>
                <w:ilvl w:val="0"/>
                <w:numId w:val="10"/>
              </w:numPr>
              <w:ind w:firstLineChars="0"/>
              <w:jc w:val="left"/>
            </w:pPr>
            <w:r>
              <w:t>0</w:t>
            </w:r>
            <w:r w:rsidR="00320741">
              <w:t>4/16</w:t>
            </w:r>
            <w:r w:rsidR="00E2141D">
              <w:t xml:space="preserve"> </w:t>
            </w:r>
            <w:r w:rsidR="00C23DB6">
              <w:t>b</w:t>
            </w:r>
            <w:r w:rsidR="00C23DB6">
              <w:t>端</w:t>
            </w:r>
            <w:r>
              <w:t>测试</w:t>
            </w:r>
            <w:r w:rsidR="00320741">
              <w:t>完成</w:t>
            </w:r>
          </w:p>
          <w:p w:rsidR="00DB76D0" w:rsidRPr="00DB76D0" w:rsidRDefault="00717018" w:rsidP="00320741">
            <w:pPr>
              <w:pStyle w:val="a8"/>
              <w:numPr>
                <w:ilvl w:val="0"/>
                <w:numId w:val="10"/>
              </w:numPr>
              <w:ind w:firstLineChars="0"/>
              <w:jc w:val="left"/>
            </w:pPr>
            <w:r>
              <w:t>0</w:t>
            </w:r>
            <w:r w:rsidR="00320741">
              <w:t>4</w:t>
            </w:r>
            <w:r>
              <w:t>/1</w:t>
            </w:r>
            <w:r w:rsidR="00320741">
              <w:t>7</w:t>
            </w:r>
            <w:r w:rsidR="00DB76D0">
              <w:t xml:space="preserve"> </w:t>
            </w:r>
            <w:r w:rsidR="00320741">
              <w:rPr>
                <w:rFonts w:hint="eastAsia"/>
              </w:rPr>
              <w:t>B</w:t>
            </w:r>
            <w:r w:rsidR="00320741">
              <w:t>UG</w:t>
            </w:r>
            <w:r w:rsidR="00320741">
              <w:t>修复，</w:t>
            </w:r>
            <w:r w:rsidR="00320741">
              <w:rPr>
                <w:rFonts w:hint="eastAsia"/>
              </w:rPr>
              <w:t>U</w:t>
            </w:r>
            <w:r w:rsidR="00320741">
              <w:t>I</w:t>
            </w:r>
            <w:r w:rsidR="00320741">
              <w:t>验收，</w:t>
            </w:r>
            <w:proofErr w:type="gramStart"/>
            <w:r w:rsidR="00320741">
              <w:t>随后项目</w:t>
            </w:r>
            <w:proofErr w:type="gramEnd"/>
            <w:r w:rsidR="00320741">
              <w:t>停滞</w:t>
            </w:r>
          </w:p>
        </w:tc>
      </w:tr>
      <w:tr w:rsidR="00717018" w:rsidTr="00E2151A">
        <w:trPr>
          <w:cantSplit/>
          <w:tblHeader/>
          <w:jc w:val="center"/>
        </w:trPr>
        <w:tc>
          <w:tcPr>
            <w:tcW w:w="0" w:type="auto"/>
          </w:tcPr>
          <w:p w:rsidR="008965AC" w:rsidRDefault="00F32969" w:rsidP="00CA1B9C">
            <w:pPr>
              <w:pStyle w:val="a8"/>
              <w:spacing w:line="360" w:lineRule="auto"/>
              <w:ind w:firstLineChars="0" w:firstLine="0"/>
              <w:jc w:val="left"/>
            </w:pPr>
            <w:r>
              <w:t>阶段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8965AC" w:rsidRPr="002E6D39" w:rsidRDefault="00DB76D0" w:rsidP="00320741">
            <w:r>
              <w:t>0</w:t>
            </w:r>
            <w:r w:rsidR="00320741">
              <w:t>4</w:t>
            </w:r>
            <w:r>
              <w:rPr>
                <w:rFonts w:hint="eastAsia"/>
              </w:rPr>
              <w:t>/</w:t>
            </w:r>
            <w:r w:rsidR="00320741">
              <w:t>29~05/08</w:t>
            </w:r>
          </w:p>
        </w:tc>
        <w:tc>
          <w:tcPr>
            <w:tcW w:w="0" w:type="auto"/>
          </w:tcPr>
          <w:p w:rsidR="008965AC" w:rsidRPr="009D6D17" w:rsidRDefault="00717018" w:rsidP="008965AC">
            <w:r>
              <w:t>4</w:t>
            </w:r>
            <w:r w:rsidR="008965AC" w:rsidRPr="009D6D17">
              <w:rPr>
                <w:rFonts w:hint="eastAsia"/>
              </w:rPr>
              <w:t>天</w:t>
            </w:r>
          </w:p>
        </w:tc>
        <w:tc>
          <w:tcPr>
            <w:tcW w:w="0" w:type="auto"/>
          </w:tcPr>
          <w:p w:rsidR="00DB76D0" w:rsidRDefault="00C23DB6" w:rsidP="00DB76D0">
            <w:pPr>
              <w:jc w:val="left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</w:t>
            </w:r>
            <w:r w:rsidR="00DB76D0">
              <w:rPr>
                <w:rFonts w:hint="eastAsia"/>
              </w:rPr>
              <w:t>、</w:t>
            </w:r>
          </w:p>
          <w:p w:rsidR="00DB76D0" w:rsidRPr="009D6D17" w:rsidRDefault="00717018" w:rsidP="00DB76D0">
            <w:pPr>
              <w:jc w:val="left"/>
            </w:pPr>
            <w:r>
              <w:t>安卓端</w:t>
            </w:r>
          </w:p>
        </w:tc>
        <w:tc>
          <w:tcPr>
            <w:tcW w:w="4356" w:type="dxa"/>
          </w:tcPr>
          <w:p w:rsidR="00E2141D" w:rsidRDefault="00717018" w:rsidP="002510C2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0</w:t>
            </w:r>
            <w:r w:rsidR="00323E4F">
              <w:t>4</w:t>
            </w:r>
            <w:r>
              <w:rPr>
                <w:rFonts w:hint="eastAsia"/>
              </w:rPr>
              <w:t>/</w:t>
            </w:r>
            <w:r w:rsidR="00323E4F">
              <w:t xml:space="preserve">29 </w:t>
            </w:r>
            <w:r w:rsidR="00323E4F">
              <w:t>上午，安卓</w:t>
            </w:r>
            <w:proofErr w:type="gramStart"/>
            <w:r w:rsidR="00323E4F">
              <w:t>端提测</w:t>
            </w:r>
            <w:proofErr w:type="gramEnd"/>
            <w:r w:rsidR="00323E4F">
              <w:t>，测试</w:t>
            </w:r>
            <w:r w:rsidR="00323E4F">
              <w:rPr>
                <w:rFonts w:hint="eastAsia"/>
              </w:rPr>
              <w:t>1</w:t>
            </w:r>
            <w:r w:rsidR="00323E4F">
              <w:rPr>
                <w:rFonts w:hint="eastAsia"/>
              </w:rPr>
              <w:t>天后停滞</w:t>
            </w:r>
          </w:p>
          <w:p w:rsidR="00717018" w:rsidRPr="00E2141D" w:rsidRDefault="00717018" w:rsidP="002510C2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0</w:t>
            </w:r>
            <w:r w:rsidR="00323E4F">
              <w:t xml:space="preserve">5/06 </w:t>
            </w:r>
            <w:r w:rsidR="00C23DB6">
              <w:t>b</w:t>
            </w:r>
            <w:r w:rsidR="00C23DB6">
              <w:t>端</w:t>
            </w:r>
            <w:r w:rsidR="00323E4F">
              <w:rPr>
                <w:rFonts w:hint="eastAsia"/>
              </w:rPr>
              <w:t>、安卓端</w:t>
            </w:r>
            <w:r w:rsidR="00323E4F">
              <w:rPr>
                <w:rFonts w:hint="eastAsia"/>
              </w:rPr>
              <w:t>B</w:t>
            </w:r>
            <w:r w:rsidR="00323E4F">
              <w:t>UG</w:t>
            </w:r>
            <w:r w:rsidR="00323E4F">
              <w:t>修复并测试</w:t>
            </w:r>
          </w:p>
          <w:p w:rsidR="00717018" w:rsidRDefault="00E2151A" w:rsidP="00323E4F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0</w:t>
            </w:r>
            <w:r w:rsidR="00323E4F">
              <w:t>5</w:t>
            </w:r>
            <w:r>
              <w:rPr>
                <w:rFonts w:hint="eastAsia"/>
              </w:rPr>
              <w:t>/</w:t>
            </w:r>
            <w:r w:rsidR="00323E4F">
              <w:t>07</w:t>
            </w:r>
            <w:r>
              <w:t xml:space="preserve"> </w:t>
            </w:r>
            <w:r w:rsidR="00C23DB6">
              <w:t>b</w:t>
            </w:r>
            <w:r w:rsidR="00C23DB6">
              <w:t>端</w:t>
            </w:r>
            <w:r w:rsidR="00323E4F">
              <w:t>回归，</w:t>
            </w:r>
            <w:r w:rsidR="00323E4F">
              <w:rPr>
                <w:rFonts w:hint="eastAsia"/>
              </w:rPr>
              <w:t>U</w:t>
            </w:r>
            <w:r w:rsidR="00323E4F">
              <w:t>I</w:t>
            </w:r>
            <w:r w:rsidR="00323E4F">
              <w:t>第一轮验收</w:t>
            </w:r>
          </w:p>
          <w:p w:rsidR="00323E4F" w:rsidRPr="00DB76D0" w:rsidRDefault="00323E4F" w:rsidP="00323E4F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t xml:space="preserve">05/08 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t>第二轮验收，产品验收</w:t>
            </w:r>
          </w:p>
        </w:tc>
      </w:tr>
      <w:tr w:rsidR="00717018" w:rsidTr="00E2151A">
        <w:trPr>
          <w:cantSplit/>
          <w:tblHeader/>
          <w:jc w:val="center"/>
        </w:trPr>
        <w:tc>
          <w:tcPr>
            <w:tcW w:w="0" w:type="auto"/>
          </w:tcPr>
          <w:p w:rsidR="008965AC" w:rsidRDefault="00F32969" w:rsidP="009E2CC6">
            <w:pPr>
              <w:pStyle w:val="a8"/>
              <w:spacing w:line="360" w:lineRule="auto"/>
              <w:ind w:firstLineChars="0" w:firstLine="0"/>
              <w:jc w:val="left"/>
            </w:pPr>
            <w:r>
              <w:t>阶段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8965AC" w:rsidRDefault="00320741" w:rsidP="00320741">
            <w:r>
              <w:t>05/09</w:t>
            </w:r>
          </w:p>
        </w:tc>
        <w:tc>
          <w:tcPr>
            <w:tcW w:w="0" w:type="auto"/>
          </w:tcPr>
          <w:p w:rsidR="008965AC" w:rsidRPr="009D6D17" w:rsidRDefault="00717018" w:rsidP="008965AC">
            <w:r>
              <w:rPr>
                <w:rFonts w:hint="eastAsia"/>
              </w:rPr>
              <w:t>1</w:t>
            </w:r>
            <w:r w:rsidR="008965AC" w:rsidRPr="009D6D17">
              <w:rPr>
                <w:rFonts w:hint="eastAsia"/>
              </w:rPr>
              <w:t>天</w:t>
            </w:r>
          </w:p>
        </w:tc>
        <w:tc>
          <w:tcPr>
            <w:tcW w:w="0" w:type="auto"/>
          </w:tcPr>
          <w:p w:rsidR="00DB76D0" w:rsidRDefault="00C23DB6" w:rsidP="00DB76D0">
            <w:pPr>
              <w:jc w:val="left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</w:t>
            </w:r>
            <w:r w:rsidR="00DB76D0">
              <w:rPr>
                <w:rFonts w:hint="eastAsia"/>
              </w:rPr>
              <w:t>、</w:t>
            </w:r>
          </w:p>
          <w:p w:rsidR="00DB76D0" w:rsidRDefault="00DB76D0" w:rsidP="00717018">
            <w:pPr>
              <w:jc w:val="left"/>
            </w:pPr>
            <w:r>
              <w:t>安卓端</w:t>
            </w:r>
          </w:p>
        </w:tc>
        <w:tc>
          <w:tcPr>
            <w:tcW w:w="4356" w:type="dxa"/>
          </w:tcPr>
          <w:p w:rsidR="003810B3" w:rsidRDefault="00717018" w:rsidP="002510C2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t>产品验收</w:t>
            </w:r>
            <w:r w:rsidR="00320741">
              <w:t>，发布预发并回归</w:t>
            </w:r>
          </w:p>
          <w:p w:rsidR="00204839" w:rsidRDefault="00F32969" w:rsidP="002510C2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t>发布上线，</w:t>
            </w:r>
            <w:r w:rsidR="00320741">
              <w:t>线上验证通过</w:t>
            </w:r>
          </w:p>
          <w:p w:rsidR="00204839" w:rsidRPr="00204839" w:rsidRDefault="00204839" w:rsidP="002510C2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t>测试报告</w:t>
            </w:r>
            <w:r w:rsidR="00426EF3">
              <w:t>产出</w:t>
            </w:r>
            <w:r w:rsidR="00320741">
              <w:t>（</w:t>
            </w:r>
            <w:proofErr w:type="gramStart"/>
            <w:r w:rsidR="006258ED">
              <w:t>因</w:t>
            </w:r>
            <w:r w:rsidR="006258ED">
              <w:rPr>
                <w:rFonts w:hint="eastAsia"/>
              </w:rPr>
              <w:t>2</w:t>
            </w:r>
            <w:r w:rsidR="006258ED">
              <w:t>132</w:t>
            </w:r>
            <w:proofErr w:type="gramEnd"/>
            <w:r w:rsidR="00323E4F">
              <w:t>项目</w:t>
            </w:r>
            <w:r w:rsidR="00320741">
              <w:t>延迟</w:t>
            </w:r>
            <w:r w:rsidR="00323E4F">
              <w:rPr>
                <w:rFonts w:hint="eastAsia"/>
              </w:rPr>
              <w:t>3</w:t>
            </w:r>
            <w:r w:rsidR="00323E4F">
              <w:rPr>
                <w:rFonts w:hint="eastAsia"/>
              </w:rPr>
              <w:t>天</w:t>
            </w:r>
            <w:r w:rsidR="00320741">
              <w:t>）</w:t>
            </w:r>
          </w:p>
        </w:tc>
      </w:tr>
    </w:tbl>
    <w:p w:rsidR="003810B3" w:rsidRDefault="003810B3" w:rsidP="003810B3">
      <w:pPr>
        <w:spacing w:line="360" w:lineRule="auto"/>
        <w:jc w:val="left"/>
      </w:pPr>
    </w:p>
    <w:p w:rsidR="00A337E1" w:rsidRDefault="00EB5033" w:rsidP="002510C2">
      <w:pPr>
        <w:pStyle w:val="a8"/>
        <w:numPr>
          <w:ilvl w:val="2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本次测试用例采用</w:t>
      </w:r>
      <w:proofErr w:type="spellStart"/>
      <w:r>
        <w:rPr>
          <w:rFonts w:hint="eastAsia"/>
        </w:rPr>
        <w:t>xmind</w:t>
      </w:r>
      <w:proofErr w:type="spellEnd"/>
      <w:r>
        <w:t xml:space="preserve"> </w:t>
      </w:r>
      <w:r>
        <w:t>测试要点</w:t>
      </w:r>
      <w:r w:rsidR="009B48B8">
        <w:t>结合</w:t>
      </w:r>
      <w:r w:rsidR="009B48B8">
        <w:t>Excel</w:t>
      </w:r>
      <w:r w:rsidR="009B48B8">
        <w:t>测试用例</w:t>
      </w:r>
      <w:r w:rsidR="003810B3">
        <w:t>进行</w:t>
      </w:r>
    </w:p>
    <w:p w:rsidR="007A25A2" w:rsidRDefault="007A25A2" w:rsidP="002510C2">
      <w:pPr>
        <w:pStyle w:val="2"/>
        <w:numPr>
          <w:ilvl w:val="1"/>
          <w:numId w:val="1"/>
        </w:numPr>
      </w:pPr>
      <w:bookmarkStart w:id="29" w:name="_Toc8649916"/>
      <w:r>
        <w:t>测试</w:t>
      </w:r>
      <w:r w:rsidR="00203FFD">
        <w:rPr>
          <w:rFonts w:hint="eastAsia"/>
        </w:rPr>
        <w:t>结论与建议</w:t>
      </w:r>
      <w:bookmarkEnd w:id="29"/>
    </w:p>
    <w:p w:rsidR="00FE5170" w:rsidRPr="00806B42" w:rsidRDefault="00FE5170" w:rsidP="002510C2">
      <w:pPr>
        <w:pStyle w:val="3"/>
        <w:numPr>
          <w:ilvl w:val="2"/>
          <w:numId w:val="1"/>
        </w:numPr>
      </w:pPr>
      <w:bookmarkStart w:id="30" w:name="_Toc8649917"/>
      <w:r w:rsidRPr="00806B42">
        <w:rPr>
          <w:rFonts w:hint="eastAsia"/>
        </w:rPr>
        <w:t>测试中遇到的问题</w:t>
      </w:r>
      <w:bookmarkEnd w:id="30"/>
    </w:p>
    <w:p w:rsidR="00476C8B" w:rsidRPr="00323E4F" w:rsidRDefault="00323E4F" w:rsidP="00C23DB6">
      <w:pPr>
        <w:pStyle w:val="a8"/>
        <w:numPr>
          <w:ilvl w:val="0"/>
          <w:numId w:val="15"/>
        </w:numPr>
        <w:spacing w:line="360" w:lineRule="auto"/>
        <w:ind w:firstLineChars="0"/>
        <w:jc w:val="left"/>
      </w:pPr>
      <w:r w:rsidRPr="00323E4F">
        <w:rPr>
          <w:rFonts w:hint="eastAsia"/>
          <w:b/>
        </w:rPr>
        <w:t>项目进度</w:t>
      </w:r>
      <w:r w:rsidR="00FE5170" w:rsidRPr="00323E4F">
        <w:rPr>
          <w:rFonts w:hint="eastAsia"/>
          <w:b/>
        </w:rPr>
        <w:t>：</w:t>
      </w:r>
      <w:r w:rsidR="006258ED" w:rsidRPr="00323E4F">
        <w:t xml:space="preserve"> </w:t>
      </w:r>
    </w:p>
    <w:p w:rsidR="00323E4F" w:rsidRPr="00323E4F" w:rsidRDefault="00323E4F" w:rsidP="00323E4F">
      <w:pPr>
        <w:pStyle w:val="a8"/>
        <w:numPr>
          <w:ilvl w:val="0"/>
          <w:numId w:val="15"/>
        </w:numPr>
        <w:spacing w:line="360" w:lineRule="auto"/>
        <w:ind w:firstLineChars="0"/>
        <w:jc w:val="left"/>
        <w:rPr>
          <w:b/>
        </w:rPr>
      </w:pPr>
      <w:r w:rsidRPr="00323E4F">
        <w:rPr>
          <w:b/>
        </w:rPr>
        <w:t>安卓端：</w:t>
      </w:r>
      <w:bookmarkStart w:id="31" w:name="_GoBack"/>
      <w:bookmarkEnd w:id="31"/>
    </w:p>
    <w:sectPr w:rsidR="00323E4F" w:rsidRPr="00323E4F" w:rsidSect="00A33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9AC" w:rsidRDefault="003359AC" w:rsidP="00043056">
      <w:r>
        <w:separator/>
      </w:r>
    </w:p>
  </w:endnote>
  <w:endnote w:type="continuationSeparator" w:id="0">
    <w:p w:rsidR="003359AC" w:rsidRDefault="003359AC" w:rsidP="0004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DB6" w:rsidRDefault="00C23DB6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258ED">
      <w:rPr>
        <w:noProof/>
      </w:rPr>
      <w:t>15</w:t>
    </w:r>
    <w:r>
      <w:rPr>
        <w:noProof/>
      </w:rPr>
      <w:fldChar w:fldCharType="end"/>
    </w:r>
  </w:p>
  <w:p w:rsidR="00C23DB6" w:rsidRPr="007C1B83" w:rsidRDefault="00C23DB6" w:rsidP="008F630D">
    <w:pPr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9AC" w:rsidRDefault="003359AC" w:rsidP="00043056">
      <w:r>
        <w:separator/>
      </w:r>
    </w:p>
  </w:footnote>
  <w:footnote w:type="continuationSeparator" w:id="0">
    <w:p w:rsidR="003359AC" w:rsidRDefault="003359AC" w:rsidP="000430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DB6" w:rsidRPr="009D0EAD" w:rsidRDefault="00C23DB6" w:rsidP="00C23DB6">
    <w:pPr>
      <w:pStyle w:val="a3"/>
      <w:pBdr>
        <w:bottom w:val="thickThinSmallGap" w:sz="24" w:space="1" w:color="622423"/>
      </w:pBdr>
      <w:jc w:val="center"/>
      <w:rPr>
        <w:rFonts w:ascii="Cambria" w:hAnsi="Cambria"/>
        <w:sz w:val="21"/>
        <w:szCs w:val="21"/>
      </w:rPr>
    </w:pPr>
    <w:r>
      <w:rPr>
        <w:rFonts w:ascii="Cambria" w:hAnsi="Cambria"/>
        <w:sz w:val="21"/>
        <w:szCs w:val="21"/>
      </w:rPr>
      <w:t>Xxx</w:t>
    </w:r>
    <w:r>
      <w:rPr>
        <w:rFonts w:ascii="Cambria" w:hAnsi="Cambria"/>
        <w:sz w:val="21"/>
        <w:szCs w:val="21"/>
      </w:rPr>
      <w:t>项目</w:t>
    </w:r>
    <w:r w:rsidRPr="009D0EAD">
      <w:rPr>
        <w:rFonts w:ascii="Cambria" w:hAnsi="Cambria"/>
        <w:sz w:val="21"/>
        <w:szCs w:val="21"/>
      </w:rPr>
      <w:t>-</w:t>
    </w:r>
    <w:r w:rsidRPr="009D0EAD">
      <w:rPr>
        <w:rFonts w:ascii="Cambria" w:hAnsi="Cambria"/>
        <w:sz w:val="21"/>
        <w:szCs w:val="21"/>
      </w:rPr>
      <w:t>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7DB4"/>
    <w:multiLevelType w:val="hybridMultilevel"/>
    <w:tmpl w:val="56DE1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0B0DFB"/>
    <w:multiLevelType w:val="hybridMultilevel"/>
    <w:tmpl w:val="D8BEAB1E"/>
    <w:lvl w:ilvl="0" w:tplc="A7B8BE7A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8A1BA0"/>
    <w:multiLevelType w:val="hybridMultilevel"/>
    <w:tmpl w:val="E288FF4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3B44701"/>
    <w:multiLevelType w:val="hybridMultilevel"/>
    <w:tmpl w:val="5498B8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817E32"/>
    <w:multiLevelType w:val="hybridMultilevel"/>
    <w:tmpl w:val="7824A3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D780F5E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A3C516D"/>
    <w:multiLevelType w:val="hybridMultilevel"/>
    <w:tmpl w:val="081C7CC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AB4509B"/>
    <w:multiLevelType w:val="hybridMultilevel"/>
    <w:tmpl w:val="45BEFEB8"/>
    <w:lvl w:ilvl="0" w:tplc="19C61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65CC9844">
      <w:start w:val="1"/>
      <w:numFmt w:val="decimal"/>
      <w:lvlText w:val="%2."/>
      <w:lvlJc w:val="left"/>
      <w:pPr>
        <w:ind w:left="1260" w:hanging="420"/>
      </w:pPr>
      <w:rPr>
        <w:rFonts w:hint="default"/>
        <w:b w:val="0"/>
        <w:color w:val="000000" w:themeColor="text1"/>
      </w:rPr>
    </w:lvl>
    <w:lvl w:ilvl="2" w:tplc="645C84C4">
      <w:start w:val="1"/>
      <w:numFmt w:val="decimal"/>
      <w:lvlText w:val="%3)"/>
      <w:lvlJc w:val="left"/>
      <w:pPr>
        <w:ind w:left="1680" w:hanging="420"/>
      </w:pPr>
      <w:rPr>
        <w:color w:val="auto"/>
      </w:rPr>
    </w:lvl>
    <w:lvl w:ilvl="3" w:tplc="EFC278B4">
      <w:start w:val="1"/>
      <w:numFmt w:val="decimal"/>
      <w:lvlText w:val="%4）"/>
      <w:lvlJc w:val="left"/>
      <w:pPr>
        <w:ind w:left="2100" w:hanging="4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E71F3D"/>
    <w:multiLevelType w:val="hybridMultilevel"/>
    <w:tmpl w:val="43B2516E"/>
    <w:lvl w:ilvl="0" w:tplc="CB4EE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143E08"/>
    <w:multiLevelType w:val="hybridMultilevel"/>
    <w:tmpl w:val="476693DA"/>
    <w:lvl w:ilvl="0" w:tplc="89807CF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52DA2E9A"/>
    <w:multiLevelType w:val="hybridMultilevel"/>
    <w:tmpl w:val="E288FF4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73B4B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1" w15:restartNumberingAfterBreak="0">
    <w:nsid w:val="588D6305"/>
    <w:multiLevelType w:val="hybridMultilevel"/>
    <w:tmpl w:val="E288FF4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CD75FE8"/>
    <w:multiLevelType w:val="hybridMultilevel"/>
    <w:tmpl w:val="2346B3D4"/>
    <w:lvl w:ilvl="0" w:tplc="43FC7B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D62A4A"/>
    <w:multiLevelType w:val="hybridMultilevel"/>
    <w:tmpl w:val="560C5E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080E68"/>
    <w:multiLevelType w:val="hybridMultilevel"/>
    <w:tmpl w:val="E288FF4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A3B19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9A578E8"/>
    <w:multiLevelType w:val="hybridMultilevel"/>
    <w:tmpl w:val="F4F038D6"/>
    <w:lvl w:ilvl="0" w:tplc="9AEE3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12"/>
  </w:num>
  <w:num w:numId="10">
    <w:abstractNumId w:val="1"/>
  </w:num>
  <w:num w:numId="11">
    <w:abstractNumId w:val="16"/>
  </w:num>
  <w:num w:numId="12">
    <w:abstractNumId w:val="2"/>
  </w:num>
  <w:num w:numId="13">
    <w:abstractNumId w:val="5"/>
  </w:num>
  <w:num w:numId="14">
    <w:abstractNumId w:val="15"/>
  </w:num>
  <w:num w:numId="15">
    <w:abstractNumId w:val="14"/>
  </w:num>
  <w:num w:numId="16">
    <w:abstractNumId w:val="11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78"/>
    <w:rsid w:val="00000B77"/>
    <w:rsid w:val="00007B1B"/>
    <w:rsid w:val="00013A79"/>
    <w:rsid w:val="000148F5"/>
    <w:rsid w:val="00014F70"/>
    <w:rsid w:val="000170AE"/>
    <w:rsid w:val="000238F7"/>
    <w:rsid w:val="00024D7C"/>
    <w:rsid w:val="00025932"/>
    <w:rsid w:val="0004184D"/>
    <w:rsid w:val="00043056"/>
    <w:rsid w:val="0004312A"/>
    <w:rsid w:val="00053956"/>
    <w:rsid w:val="00054463"/>
    <w:rsid w:val="00063413"/>
    <w:rsid w:val="00066D4B"/>
    <w:rsid w:val="0007276A"/>
    <w:rsid w:val="00073CCE"/>
    <w:rsid w:val="00076853"/>
    <w:rsid w:val="000845ED"/>
    <w:rsid w:val="000855B3"/>
    <w:rsid w:val="00090267"/>
    <w:rsid w:val="00095CC9"/>
    <w:rsid w:val="000964E2"/>
    <w:rsid w:val="000A0F3D"/>
    <w:rsid w:val="000A24D8"/>
    <w:rsid w:val="000A2C52"/>
    <w:rsid w:val="000A4776"/>
    <w:rsid w:val="000A59E5"/>
    <w:rsid w:val="000A5AD3"/>
    <w:rsid w:val="000A7EDD"/>
    <w:rsid w:val="000B104F"/>
    <w:rsid w:val="000B1A8A"/>
    <w:rsid w:val="000B37FE"/>
    <w:rsid w:val="000C2419"/>
    <w:rsid w:val="000C3B4B"/>
    <w:rsid w:val="000C5E79"/>
    <w:rsid w:val="000C6D34"/>
    <w:rsid w:val="000C7A74"/>
    <w:rsid w:val="000E01C4"/>
    <w:rsid w:val="000E1046"/>
    <w:rsid w:val="000E2B31"/>
    <w:rsid w:val="000E37F5"/>
    <w:rsid w:val="000E6ED7"/>
    <w:rsid w:val="000F31AC"/>
    <w:rsid w:val="000F328F"/>
    <w:rsid w:val="000F6BB0"/>
    <w:rsid w:val="00102BEA"/>
    <w:rsid w:val="00103BDB"/>
    <w:rsid w:val="00104B6D"/>
    <w:rsid w:val="001065A6"/>
    <w:rsid w:val="00106B22"/>
    <w:rsid w:val="00110CE1"/>
    <w:rsid w:val="00114587"/>
    <w:rsid w:val="00117287"/>
    <w:rsid w:val="0012003A"/>
    <w:rsid w:val="00121A35"/>
    <w:rsid w:val="00124A58"/>
    <w:rsid w:val="00127B43"/>
    <w:rsid w:val="00131895"/>
    <w:rsid w:val="00133839"/>
    <w:rsid w:val="00142CC0"/>
    <w:rsid w:val="00143F23"/>
    <w:rsid w:val="00150047"/>
    <w:rsid w:val="00154EA1"/>
    <w:rsid w:val="00162A64"/>
    <w:rsid w:val="00164838"/>
    <w:rsid w:val="00166407"/>
    <w:rsid w:val="001676E7"/>
    <w:rsid w:val="00170D36"/>
    <w:rsid w:val="00170DDB"/>
    <w:rsid w:val="00172EAE"/>
    <w:rsid w:val="0017663D"/>
    <w:rsid w:val="0017696E"/>
    <w:rsid w:val="00183427"/>
    <w:rsid w:val="0018425A"/>
    <w:rsid w:val="001975B3"/>
    <w:rsid w:val="001A0BCB"/>
    <w:rsid w:val="001A4C81"/>
    <w:rsid w:val="001B2B2C"/>
    <w:rsid w:val="001B355E"/>
    <w:rsid w:val="001B66A6"/>
    <w:rsid w:val="001B7EB0"/>
    <w:rsid w:val="001C6C75"/>
    <w:rsid w:val="001D4E10"/>
    <w:rsid w:val="001E2C64"/>
    <w:rsid w:val="001E4601"/>
    <w:rsid w:val="001E58C4"/>
    <w:rsid w:val="001E6564"/>
    <w:rsid w:val="001F44BC"/>
    <w:rsid w:val="002002EB"/>
    <w:rsid w:val="00201372"/>
    <w:rsid w:val="002036B0"/>
    <w:rsid w:val="00203FFD"/>
    <w:rsid w:val="00204839"/>
    <w:rsid w:val="00205D69"/>
    <w:rsid w:val="00210D1A"/>
    <w:rsid w:val="00215E08"/>
    <w:rsid w:val="00221844"/>
    <w:rsid w:val="00224D8B"/>
    <w:rsid w:val="00227119"/>
    <w:rsid w:val="00230376"/>
    <w:rsid w:val="00231237"/>
    <w:rsid w:val="00233806"/>
    <w:rsid w:val="00237211"/>
    <w:rsid w:val="00242E19"/>
    <w:rsid w:val="00242FA5"/>
    <w:rsid w:val="00247259"/>
    <w:rsid w:val="002478CA"/>
    <w:rsid w:val="002510C2"/>
    <w:rsid w:val="0025141C"/>
    <w:rsid w:val="00260AD9"/>
    <w:rsid w:val="00261E2D"/>
    <w:rsid w:val="0026547F"/>
    <w:rsid w:val="002745DC"/>
    <w:rsid w:val="00274A63"/>
    <w:rsid w:val="00283C57"/>
    <w:rsid w:val="00290FF6"/>
    <w:rsid w:val="0029662F"/>
    <w:rsid w:val="002A00C7"/>
    <w:rsid w:val="002A57FA"/>
    <w:rsid w:val="002B0242"/>
    <w:rsid w:val="002B18BF"/>
    <w:rsid w:val="002B343E"/>
    <w:rsid w:val="002B678F"/>
    <w:rsid w:val="002C1F9A"/>
    <w:rsid w:val="002C3186"/>
    <w:rsid w:val="002C45E9"/>
    <w:rsid w:val="002D249E"/>
    <w:rsid w:val="002D2B61"/>
    <w:rsid w:val="002D4012"/>
    <w:rsid w:val="002F4904"/>
    <w:rsid w:val="00301EB4"/>
    <w:rsid w:val="00311772"/>
    <w:rsid w:val="003142DC"/>
    <w:rsid w:val="00315614"/>
    <w:rsid w:val="00315E94"/>
    <w:rsid w:val="00320741"/>
    <w:rsid w:val="0032155E"/>
    <w:rsid w:val="00322B1B"/>
    <w:rsid w:val="00323E4F"/>
    <w:rsid w:val="003254BE"/>
    <w:rsid w:val="00331012"/>
    <w:rsid w:val="0033189D"/>
    <w:rsid w:val="003359AC"/>
    <w:rsid w:val="0033601C"/>
    <w:rsid w:val="0033602E"/>
    <w:rsid w:val="00346DB1"/>
    <w:rsid w:val="00346E9B"/>
    <w:rsid w:val="00346F5D"/>
    <w:rsid w:val="00352BA8"/>
    <w:rsid w:val="003559D6"/>
    <w:rsid w:val="00362782"/>
    <w:rsid w:val="003646A3"/>
    <w:rsid w:val="003810B3"/>
    <w:rsid w:val="00381A7F"/>
    <w:rsid w:val="00386571"/>
    <w:rsid w:val="00391290"/>
    <w:rsid w:val="00391C21"/>
    <w:rsid w:val="003929D2"/>
    <w:rsid w:val="003A43CE"/>
    <w:rsid w:val="003A4582"/>
    <w:rsid w:val="003A45AC"/>
    <w:rsid w:val="003A4E91"/>
    <w:rsid w:val="003A5C52"/>
    <w:rsid w:val="003B1114"/>
    <w:rsid w:val="003B5506"/>
    <w:rsid w:val="003B7EB8"/>
    <w:rsid w:val="003D0012"/>
    <w:rsid w:val="003D1B4D"/>
    <w:rsid w:val="003E12ED"/>
    <w:rsid w:val="003E307E"/>
    <w:rsid w:val="003F7CE1"/>
    <w:rsid w:val="004055A7"/>
    <w:rsid w:val="00413BCD"/>
    <w:rsid w:val="00426AD4"/>
    <w:rsid w:val="00426EF3"/>
    <w:rsid w:val="004410B3"/>
    <w:rsid w:val="004477F3"/>
    <w:rsid w:val="00450901"/>
    <w:rsid w:val="0045541C"/>
    <w:rsid w:val="00461DBC"/>
    <w:rsid w:val="0046204E"/>
    <w:rsid w:val="004621C4"/>
    <w:rsid w:val="0046266E"/>
    <w:rsid w:val="0046404A"/>
    <w:rsid w:val="00465D6B"/>
    <w:rsid w:val="00467051"/>
    <w:rsid w:val="004679E2"/>
    <w:rsid w:val="00467FA9"/>
    <w:rsid w:val="00473DEC"/>
    <w:rsid w:val="00476C8B"/>
    <w:rsid w:val="00477100"/>
    <w:rsid w:val="00490507"/>
    <w:rsid w:val="00490817"/>
    <w:rsid w:val="00491DF5"/>
    <w:rsid w:val="004962DE"/>
    <w:rsid w:val="0049745D"/>
    <w:rsid w:val="004A3AFA"/>
    <w:rsid w:val="004B6360"/>
    <w:rsid w:val="004B7567"/>
    <w:rsid w:val="004C1452"/>
    <w:rsid w:val="004C25C9"/>
    <w:rsid w:val="004C301A"/>
    <w:rsid w:val="004C31EF"/>
    <w:rsid w:val="004C5FBC"/>
    <w:rsid w:val="004C7EAB"/>
    <w:rsid w:val="004D0FF4"/>
    <w:rsid w:val="004D2731"/>
    <w:rsid w:val="004D6A06"/>
    <w:rsid w:val="004F1625"/>
    <w:rsid w:val="004F43EB"/>
    <w:rsid w:val="005012FD"/>
    <w:rsid w:val="00501540"/>
    <w:rsid w:val="0050449B"/>
    <w:rsid w:val="005078AD"/>
    <w:rsid w:val="00511A95"/>
    <w:rsid w:val="00513295"/>
    <w:rsid w:val="0051481C"/>
    <w:rsid w:val="00515A3E"/>
    <w:rsid w:val="005171C8"/>
    <w:rsid w:val="00517861"/>
    <w:rsid w:val="00524E38"/>
    <w:rsid w:val="005330E7"/>
    <w:rsid w:val="00534B81"/>
    <w:rsid w:val="00536E13"/>
    <w:rsid w:val="00542DE0"/>
    <w:rsid w:val="005464B4"/>
    <w:rsid w:val="00553421"/>
    <w:rsid w:val="00556A03"/>
    <w:rsid w:val="00556D78"/>
    <w:rsid w:val="00586B48"/>
    <w:rsid w:val="005910D2"/>
    <w:rsid w:val="00594C4C"/>
    <w:rsid w:val="00595ACC"/>
    <w:rsid w:val="0059670F"/>
    <w:rsid w:val="005A72BB"/>
    <w:rsid w:val="005B284A"/>
    <w:rsid w:val="005B638D"/>
    <w:rsid w:val="005B68EB"/>
    <w:rsid w:val="005D009D"/>
    <w:rsid w:val="005D4C2F"/>
    <w:rsid w:val="005E2020"/>
    <w:rsid w:val="005E28D3"/>
    <w:rsid w:val="005E42E5"/>
    <w:rsid w:val="005E4DB5"/>
    <w:rsid w:val="005E5F0E"/>
    <w:rsid w:val="005F14BA"/>
    <w:rsid w:val="005F2868"/>
    <w:rsid w:val="005F39EE"/>
    <w:rsid w:val="006002F5"/>
    <w:rsid w:val="00604E6B"/>
    <w:rsid w:val="00611233"/>
    <w:rsid w:val="006113A2"/>
    <w:rsid w:val="006118E3"/>
    <w:rsid w:val="00612ECD"/>
    <w:rsid w:val="00614799"/>
    <w:rsid w:val="00621AE2"/>
    <w:rsid w:val="006258ED"/>
    <w:rsid w:val="0062590F"/>
    <w:rsid w:val="006274AF"/>
    <w:rsid w:val="006341A4"/>
    <w:rsid w:val="00637A9A"/>
    <w:rsid w:val="00640FF6"/>
    <w:rsid w:val="00642F6C"/>
    <w:rsid w:val="00643D68"/>
    <w:rsid w:val="00652DE0"/>
    <w:rsid w:val="006558AE"/>
    <w:rsid w:val="00656171"/>
    <w:rsid w:val="006647CB"/>
    <w:rsid w:val="006723AE"/>
    <w:rsid w:val="00675346"/>
    <w:rsid w:val="00675670"/>
    <w:rsid w:val="006927C2"/>
    <w:rsid w:val="00696038"/>
    <w:rsid w:val="006974E4"/>
    <w:rsid w:val="00697E9B"/>
    <w:rsid w:val="006A1A5E"/>
    <w:rsid w:val="006A49B7"/>
    <w:rsid w:val="006A4AB9"/>
    <w:rsid w:val="006A7AE7"/>
    <w:rsid w:val="006B2AE2"/>
    <w:rsid w:val="006C0EAA"/>
    <w:rsid w:val="006C4A59"/>
    <w:rsid w:val="006C4E8A"/>
    <w:rsid w:val="006D0AC8"/>
    <w:rsid w:val="006D6B91"/>
    <w:rsid w:val="006D761A"/>
    <w:rsid w:val="006E676F"/>
    <w:rsid w:val="006F0698"/>
    <w:rsid w:val="006F380A"/>
    <w:rsid w:val="006F408F"/>
    <w:rsid w:val="00703E03"/>
    <w:rsid w:val="007058C8"/>
    <w:rsid w:val="00712512"/>
    <w:rsid w:val="00713A62"/>
    <w:rsid w:val="00713EC7"/>
    <w:rsid w:val="00716C9F"/>
    <w:rsid w:val="00717018"/>
    <w:rsid w:val="00717DE4"/>
    <w:rsid w:val="007202A4"/>
    <w:rsid w:val="007265D8"/>
    <w:rsid w:val="00726A14"/>
    <w:rsid w:val="00730BEC"/>
    <w:rsid w:val="007358CE"/>
    <w:rsid w:val="00736AD2"/>
    <w:rsid w:val="00737EB4"/>
    <w:rsid w:val="00740A85"/>
    <w:rsid w:val="007414F2"/>
    <w:rsid w:val="00743FC9"/>
    <w:rsid w:val="0074452C"/>
    <w:rsid w:val="00745029"/>
    <w:rsid w:val="0074586C"/>
    <w:rsid w:val="00746C31"/>
    <w:rsid w:val="007525CE"/>
    <w:rsid w:val="007567EE"/>
    <w:rsid w:val="00756B31"/>
    <w:rsid w:val="00765765"/>
    <w:rsid w:val="00770998"/>
    <w:rsid w:val="0077158D"/>
    <w:rsid w:val="00774226"/>
    <w:rsid w:val="00775D08"/>
    <w:rsid w:val="0078057B"/>
    <w:rsid w:val="007816B0"/>
    <w:rsid w:val="00783C8A"/>
    <w:rsid w:val="00785C79"/>
    <w:rsid w:val="00796B9A"/>
    <w:rsid w:val="00797F9C"/>
    <w:rsid w:val="007A242F"/>
    <w:rsid w:val="007A25A2"/>
    <w:rsid w:val="007A2CB8"/>
    <w:rsid w:val="007A787E"/>
    <w:rsid w:val="007B5FFD"/>
    <w:rsid w:val="007C2347"/>
    <w:rsid w:val="007C545C"/>
    <w:rsid w:val="007D1DBD"/>
    <w:rsid w:val="007D43E9"/>
    <w:rsid w:val="007E4A54"/>
    <w:rsid w:val="007E537D"/>
    <w:rsid w:val="007F506A"/>
    <w:rsid w:val="007F555B"/>
    <w:rsid w:val="007F5D23"/>
    <w:rsid w:val="007F6CF3"/>
    <w:rsid w:val="007F7C25"/>
    <w:rsid w:val="00802E23"/>
    <w:rsid w:val="0080549F"/>
    <w:rsid w:val="00806B42"/>
    <w:rsid w:val="008121FD"/>
    <w:rsid w:val="008216F4"/>
    <w:rsid w:val="00821F26"/>
    <w:rsid w:val="008253EB"/>
    <w:rsid w:val="0082643C"/>
    <w:rsid w:val="00830A3C"/>
    <w:rsid w:val="00831E0F"/>
    <w:rsid w:val="008337AF"/>
    <w:rsid w:val="00851264"/>
    <w:rsid w:val="0085553D"/>
    <w:rsid w:val="00865190"/>
    <w:rsid w:val="00867AEC"/>
    <w:rsid w:val="00870D0F"/>
    <w:rsid w:val="00873DDA"/>
    <w:rsid w:val="00874754"/>
    <w:rsid w:val="00877279"/>
    <w:rsid w:val="008828A0"/>
    <w:rsid w:val="008913CF"/>
    <w:rsid w:val="00892769"/>
    <w:rsid w:val="00895E0B"/>
    <w:rsid w:val="00895F5C"/>
    <w:rsid w:val="008965AC"/>
    <w:rsid w:val="0089742F"/>
    <w:rsid w:val="008A3CC5"/>
    <w:rsid w:val="008A4620"/>
    <w:rsid w:val="008A674C"/>
    <w:rsid w:val="008A6D00"/>
    <w:rsid w:val="008B0F95"/>
    <w:rsid w:val="008B6B24"/>
    <w:rsid w:val="008C17AA"/>
    <w:rsid w:val="008C489F"/>
    <w:rsid w:val="008C4A6A"/>
    <w:rsid w:val="008D0CA6"/>
    <w:rsid w:val="008D0D0A"/>
    <w:rsid w:val="008D1312"/>
    <w:rsid w:val="008D191B"/>
    <w:rsid w:val="008D1F06"/>
    <w:rsid w:val="008D3C2F"/>
    <w:rsid w:val="008D615E"/>
    <w:rsid w:val="008D679F"/>
    <w:rsid w:val="008D7A46"/>
    <w:rsid w:val="008E14B4"/>
    <w:rsid w:val="008E4618"/>
    <w:rsid w:val="008E64C3"/>
    <w:rsid w:val="008F21CD"/>
    <w:rsid w:val="008F57FA"/>
    <w:rsid w:val="008F630D"/>
    <w:rsid w:val="009010AF"/>
    <w:rsid w:val="0090665C"/>
    <w:rsid w:val="009142FF"/>
    <w:rsid w:val="009149E8"/>
    <w:rsid w:val="00914EBE"/>
    <w:rsid w:val="009170CE"/>
    <w:rsid w:val="0093081F"/>
    <w:rsid w:val="00931EF0"/>
    <w:rsid w:val="009464D3"/>
    <w:rsid w:val="00953EFD"/>
    <w:rsid w:val="00955478"/>
    <w:rsid w:val="00955753"/>
    <w:rsid w:val="00962FB2"/>
    <w:rsid w:val="009632B4"/>
    <w:rsid w:val="00963BC4"/>
    <w:rsid w:val="00970D16"/>
    <w:rsid w:val="00971315"/>
    <w:rsid w:val="00990921"/>
    <w:rsid w:val="00994313"/>
    <w:rsid w:val="00996C51"/>
    <w:rsid w:val="009A29F6"/>
    <w:rsid w:val="009B001C"/>
    <w:rsid w:val="009B2814"/>
    <w:rsid w:val="009B48B8"/>
    <w:rsid w:val="009B5240"/>
    <w:rsid w:val="009B524F"/>
    <w:rsid w:val="009B6A7F"/>
    <w:rsid w:val="009B71C7"/>
    <w:rsid w:val="009C2FF3"/>
    <w:rsid w:val="009D0102"/>
    <w:rsid w:val="009D0EAD"/>
    <w:rsid w:val="009D5E8B"/>
    <w:rsid w:val="009E0A2F"/>
    <w:rsid w:val="009E2CC6"/>
    <w:rsid w:val="009E57D0"/>
    <w:rsid w:val="009E5A89"/>
    <w:rsid w:val="009E6D7D"/>
    <w:rsid w:val="009F22EE"/>
    <w:rsid w:val="009F5290"/>
    <w:rsid w:val="00A00A28"/>
    <w:rsid w:val="00A00BDA"/>
    <w:rsid w:val="00A041EE"/>
    <w:rsid w:val="00A04EC6"/>
    <w:rsid w:val="00A111F6"/>
    <w:rsid w:val="00A1270F"/>
    <w:rsid w:val="00A161B3"/>
    <w:rsid w:val="00A20D30"/>
    <w:rsid w:val="00A2136E"/>
    <w:rsid w:val="00A30252"/>
    <w:rsid w:val="00A337E1"/>
    <w:rsid w:val="00A36602"/>
    <w:rsid w:val="00A368AB"/>
    <w:rsid w:val="00A45513"/>
    <w:rsid w:val="00A46F2E"/>
    <w:rsid w:val="00A52FE1"/>
    <w:rsid w:val="00A5561A"/>
    <w:rsid w:val="00A61874"/>
    <w:rsid w:val="00A66461"/>
    <w:rsid w:val="00A6765F"/>
    <w:rsid w:val="00A732DC"/>
    <w:rsid w:val="00A74ED0"/>
    <w:rsid w:val="00A81EFA"/>
    <w:rsid w:val="00A840BF"/>
    <w:rsid w:val="00A861DE"/>
    <w:rsid w:val="00A95BEB"/>
    <w:rsid w:val="00A9628E"/>
    <w:rsid w:val="00AA200C"/>
    <w:rsid w:val="00AA2504"/>
    <w:rsid w:val="00AA342F"/>
    <w:rsid w:val="00AB40A7"/>
    <w:rsid w:val="00AB51A9"/>
    <w:rsid w:val="00AB58CA"/>
    <w:rsid w:val="00AD0D87"/>
    <w:rsid w:val="00AD7B9D"/>
    <w:rsid w:val="00AE4AFB"/>
    <w:rsid w:val="00AE594C"/>
    <w:rsid w:val="00B02E48"/>
    <w:rsid w:val="00B1198A"/>
    <w:rsid w:val="00B13FE3"/>
    <w:rsid w:val="00B15B0E"/>
    <w:rsid w:val="00B17A96"/>
    <w:rsid w:val="00B20651"/>
    <w:rsid w:val="00B20AAA"/>
    <w:rsid w:val="00B22B85"/>
    <w:rsid w:val="00B23FFF"/>
    <w:rsid w:val="00B26522"/>
    <w:rsid w:val="00B26FCB"/>
    <w:rsid w:val="00B33974"/>
    <w:rsid w:val="00B34B6A"/>
    <w:rsid w:val="00B353F9"/>
    <w:rsid w:val="00B4270B"/>
    <w:rsid w:val="00B42AD9"/>
    <w:rsid w:val="00B430AD"/>
    <w:rsid w:val="00B52B1C"/>
    <w:rsid w:val="00B56B79"/>
    <w:rsid w:val="00B574A6"/>
    <w:rsid w:val="00B61A4F"/>
    <w:rsid w:val="00B63B8B"/>
    <w:rsid w:val="00B66110"/>
    <w:rsid w:val="00B67012"/>
    <w:rsid w:val="00B67AD1"/>
    <w:rsid w:val="00B72081"/>
    <w:rsid w:val="00B756EE"/>
    <w:rsid w:val="00B77001"/>
    <w:rsid w:val="00B77324"/>
    <w:rsid w:val="00B77588"/>
    <w:rsid w:val="00B84273"/>
    <w:rsid w:val="00B84A8B"/>
    <w:rsid w:val="00B91EA7"/>
    <w:rsid w:val="00B937E6"/>
    <w:rsid w:val="00B93A96"/>
    <w:rsid w:val="00BA3881"/>
    <w:rsid w:val="00BA3CAC"/>
    <w:rsid w:val="00BA55C5"/>
    <w:rsid w:val="00BA5CC7"/>
    <w:rsid w:val="00BA6070"/>
    <w:rsid w:val="00BB2CF2"/>
    <w:rsid w:val="00BB7645"/>
    <w:rsid w:val="00BC00E4"/>
    <w:rsid w:val="00BC0334"/>
    <w:rsid w:val="00BD1200"/>
    <w:rsid w:val="00BD1F7D"/>
    <w:rsid w:val="00BD42D8"/>
    <w:rsid w:val="00BD58B2"/>
    <w:rsid w:val="00BD6595"/>
    <w:rsid w:val="00BD6A2F"/>
    <w:rsid w:val="00BE7FEA"/>
    <w:rsid w:val="00BF350F"/>
    <w:rsid w:val="00BF3FD3"/>
    <w:rsid w:val="00C029F0"/>
    <w:rsid w:val="00C037AB"/>
    <w:rsid w:val="00C0666C"/>
    <w:rsid w:val="00C06FF7"/>
    <w:rsid w:val="00C107AE"/>
    <w:rsid w:val="00C12B45"/>
    <w:rsid w:val="00C166FF"/>
    <w:rsid w:val="00C2068E"/>
    <w:rsid w:val="00C23DB6"/>
    <w:rsid w:val="00C26B2D"/>
    <w:rsid w:val="00C32719"/>
    <w:rsid w:val="00C334A7"/>
    <w:rsid w:val="00C374E8"/>
    <w:rsid w:val="00C5067E"/>
    <w:rsid w:val="00C628DC"/>
    <w:rsid w:val="00C6603A"/>
    <w:rsid w:val="00C676F1"/>
    <w:rsid w:val="00C77AE5"/>
    <w:rsid w:val="00C8534D"/>
    <w:rsid w:val="00C85B0B"/>
    <w:rsid w:val="00C91231"/>
    <w:rsid w:val="00C94164"/>
    <w:rsid w:val="00C95970"/>
    <w:rsid w:val="00C95DD3"/>
    <w:rsid w:val="00CA1B9C"/>
    <w:rsid w:val="00CA320C"/>
    <w:rsid w:val="00CA5FEA"/>
    <w:rsid w:val="00CB34CE"/>
    <w:rsid w:val="00CB7FDE"/>
    <w:rsid w:val="00CC669D"/>
    <w:rsid w:val="00CE43FF"/>
    <w:rsid w:val="00CE4D3C"/>
    <w:rsid w:val="00CE58D7"/>
    <w:rsid w:val="00CE76A6"/>
    <w:rsid w:val="00CF04E2"/>
    <w:rsid w:val="00CF45EE"/>
    <w:rsid w:val="00CF5A33"/>
    <w:rsid w:val="00D01EA6"/>
    <w:rsid w:val="00D035A3"/>
    <w:rsid w:val="00D045DF"/>
    <w:rsid w:val="00D05573"/>
    <w:rsid w:val="00D10767"/>
    <w:rsid w:val="00D1792A"/>
    <w:rsid w:val="00D22652"/>
    <w:rsid w:val="00D23976"/>
    <w:rsid w:val="00D314A5"/>
    <w:rsid w:val="00D32F0D"/>
    <w:rsid w:val="00D36AA6"/>
    <w:rsid w:val="00D41DDE"/>
    <w:rsid w:val="00D43AE2"/>
    <w:rsid w:val="00D47C24"/>
    <w:rsid w:val="00D513CE"/>
    <w:rsid w:val="00D51898"/>
    <w:rsid w:val="00D61D09"/>
    <w:rsid w:val="00D66372"/>
    <w:rsid w:val="00D7305C"/>
    <w:rsid w:val="00D80311"/>
    <w:rsid w:val="00D80367"/>
    <w:rsid w:val="00D83DF1"/>
    <w:rsid w:val="00D8421E"/>
    <w:rsid w:val="00D90A4B"/>
    <w:rsid w:val="00D94F1D"/>
    <w:rsid w:val="00D9588F"/>
    <w:rsid w:val="00DA1191"/>
    <w:rsid w:val="00DA35AB"/>
    <w:rsid w:val="00DA4E39"/>
    <w:rsid w:val="00DA5DAE"/>
    <w:rsid w:val="00DA7B5E"/>
    <w:rsid w:val="00DB4F00"/>
    <w:rsid w:val="00DB76D0"/>
    <w:rsid w:val="00DB7879"/>
    <w:rsid w:val="00DC0B01"/>
    <w:rsid w:val="00DC1F3A"/>
    <w:rsid w:val="00DC33E3"/>
    <w:rsid w:val="00DC3431"/>
    <w:rsid w:val="00DC46FF"/>
    <w:rsid w:val="00DC5228"/>
    <w:rsid w:val="00DC638E"/>
    <w:rsid w:val="00DD0575"/>
    <w:rsid w:val="00DD3D16"/>
    <w:rsid w:val="00DD5AB3"/>
    <w:rsid w:val="00DD6ADE"/>
    <w:rsid w:val="00DD7181"/>
    <w:rsid w:val="00DE44F0"/>
    <w:rsid w:val="00DE6BE0"/>
    <w:rsid w:val="00DE6E33"/>
    <w:rsid w:val="00DF6458"/>
    <w:rsid w:val="00DF76C5"/>
    <w:rsid w:val="00E055E7"/>
    <w:rsid w:val="00E112D9"/>
    <w:rsid w:val="00E15A9D"/>
    <w:rsid w:val="00E2141D"/>
    <w:rsid w:val="00E2151A"/>
    <w:rsid w:val="00E236B9"/>
    <w:rsid w:val="00E25646"/>
    <w:rsid w:val="00E40819"/>
    <w:rsid w:val="00E41EF5"/>
    <w:rsid w:val="00E43573"/>
    <w:rsid w:val="00E43DA3"/>
    <w:rsid w:val="00E449D0"/>
    <w:rsid w:val="00E47524"/>
    <w:rsid w:val="00E52ED8"/>
    <w:rsid w:val="00E54367"/>
    <w:rsid w:val="00E57057"/>
    <w:rsid w:val="00E60E93"/>
    <w:rsid w:val="00E63587"/>
    <w:rsid w:val="00E7023D"/>
    <w:rsid w:val="00E711C4"/>
    <w:rsid w:val="00E71D46"/>
    <w:rsid w:val="00E72A62"/>
    <w:rsid w:val="00E85F9F"/>
    <w:rsid w:val="00E93C54"/>
    <w:rsid w:val="00E970E3"/>
    <w:rsid w:val="00EA326D"/>
    <w:rsid w:val="00EA435F"/>
    <w:rsid w:val="00EA7534"/>
    <w:rsid w:val="00EA7C7C"/>
    <w:rsid w:val="00EA7F7F"/>
    <w:rsid w:val="00EB1DF9"/>
    <w:rsid w:val="00EB5033"/>
    <w:rsid w:val="00EB68C1"/>
    <w:rsid w:val="00EB7116"/>
    <w:rsid w:val="00EC0C14"/>
    <w:rsid w:val="00EC2EB0"/>
    <w:rsid w:val="00ED3A88"/>
    <w:rsid w:val="00EE0D5D"/>
    <w:rsid w:val="00EE5492"/>
    <w:rsid w:val="00EE7641"/>
    <w:rsid w:val="00EF0C6C"/>
    <w:rsid w:val="00EF19B5"/>
    <w:rsid w:val="00EF59C4"/>
    <w:rsid w:val="00EF627E"/>
    <w:rsid w:val="00F013F8"/>
    <w:rsid w:val="00F05FB4"/>
    <w:rsid w:val="00F12F99"/>
    <w:rsid w:val="00F272E2"/>
    <w:rsid w:val="00F32969"/>
    <w:rsid w:val="00F33406"/>
    <w:rsid w:val="00F367DA"/>
    <w:rsid w:val="00F37324"/>
    <w:rsid w:val="00F3734D"/>
    <w:rsid w:val="00F3760A"/>
    <w:rsid w:val="00F40D1B"/>
    <w:rsid w:val="00F4175A"/>
    <w:rsid w:val="00F418F2"/>
    <w:rsid w:val="00F424FD"/>
    <w:rsid w:val="00F50254"/>
    <w:rsid w:val="00F51006"/>
    <w:rsid w:val="00F52F2B"/>
    <w:rsid w:val="00F55A27"/>
    <w:rsid w:val="00F65866"/>
    <w:rsid w:val="00F65B34"/>
    <w:rsid w:val="00F71899"/>
    <w:rsid w:val="00F76A12"/>
    <w:rsid w:val="00F76C07"/>
    <w:rsid w:val="00F77990"/>
    <w:rsid w:val="00F77EED"/>
    <w:rsid w:val="00F80043"/>
    <w:rsid w:val="00F82497"/>
    <w:rsid w:val="00F874E3"/>
    <w:rsid w:val="00FA1129"/>
    <w:rsid w:val="00FB4181"/>
    <w:rsid w:val="00FB72D8"/>
    <w:rsid w:val="00FC0B47"/>
    <w:rsid w:val="00FC7914"/>
    <w:rsid w:val="00FD0617"/>
    <w:rsid w:val="00FD241F"/>
    <w:rsid w:val="00FD27BF"/>
    <w:rsid w:val="00FD2DBE"/>
    <w:rsid w:val="00FD6B0C"/>
    <w:rsid w:val="00FD769A"/>
    <w:rsid w:val="00FE5170"/>
    <w:rsid w:val="00FF3535"/>
    <w:rsid w:val="00FF3B58"/>
    <w:rsid w:val="00FF4A10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2A15FA-EA96-4077-9A4F-3D69FC15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6D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3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88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00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BA388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BA388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150047"/>
    <w:rPr>
      <w:b/>
      <w:bCs/>
      <w:kern w:val="2"/>
      <w:sz w:val="32"/>
      <w:szCs w:val="32"/>
    </w:rPr>
  </w:style>
  <w:style w:type="paragraph" w:customStyle="1" w:styleId="Pageinfo">
    <w:name w:val="Page info"/>
    <w:basedOn w:val="a"/>
    <w:rsid w:val="00F874E3"/>
    <w:pPr>
      <w:widowControl/>
      <w:jc w:val="left"/>
    </w:pPr>
    <w:rPr>
      <w:rFonts w:ascii="Times New Roman" w:hAnsi="Times New Roman"/>
      <w:kern w:val="0"/>
      <w:sz w:val="28"/>
      <w:szCs w:val="20"/>
      <w:lang w:val="es-ES" w:eastAsia="en-US"/>
    </w:rPr>
  </w:style>
  <w:style w:type="paragraph" w:styleId="a3">
    <w:name w:val="header"/>
    <w:aliases w:val="Section Header,h"/>
    <w:basedOn w:val="a"/>
    <w:link w:val="Char"/>
    <w:uiPriority w:val="99"/>
    <w:rsid w:val="003D0012"/>
    <w:pPr>
      <w:widowControl/>
      <w:tabs>
        <w:tab w:val="center" w:pos="4320"/>
        <w:tab w:val="right" w:pos="8640"/>
      </w:tabs>
      <w:jc w:val="left"/>
    </w:pPr>
    <w:rPr>
      <w:rFonts w:ascii="Times New Roman" w:hAnsi="Times New Roman"/>
      <w:kern w:val="0"/>
      <w:sz w:val="24"/>
      <w:szCs w:val="24"/>
    </w:rPr>
  </w:style>
  <w:style w:type="character" w:customStyle="1" w:styleId="Char">
    <w:name w:val="页眉 Char"/>
    <w:aliases w:val="Section Header Char,h Char"/>
    <w:link w:val="a3"/>
    <w:uiPriority w:val="99"/>
    <w:rsid w:val="003D0012"/>
    <w:rPr>
      <w:rFonts w:ascii="Times New Roman" w:hAnsi="Times New Roman"/>
      <w:sz w:val="24"/>
      <w:szCs w:val="24"/>
    </w:rPr>
  </w:style>
  <w:style w:type="paragraph" w:customStyle="1" w:styleId="TableSmHeading">
    <w:name w:val="Table_Sm_Heading"/>
    <w:basedOn w:val="a"/>
    <w:rsid w:val="003D0012"/>
    <w:pPr>
      <w:keepNext/>
      <w:keepLines/>
      <w:widowControl/>
      <w:spacing w:before="60" w:after="40"/>
      <w:jc w:val="left"/>
    </w:pPr>
    <w:rPr>
      <w:rFonts w:ascii="Arial" w:eastAsia="Times New Roman" w:hAnsi="Arial"/>
      <w:b/>
      <w:kern w:val="0"/>
      <w:sz w:val="16"/>
      <w:szCs w:val="20"/>
      <w:lang w:eastAsia="en-US"/>
    </w:rPr>
  </w:style>
  <w:style w:type="paragraph" w:customStyle="1" w:styleId="TableMedium">
    <w:name w:val="Table_Medium"/>
    <w:basedOn w:val="a"/>
    <w:rsid w:val="003D0012"/>
    <w:pPr>
      <w:widowControl/>
      <w:spacing w:before="40" w:after="40"/>
      <w:jc w:val="left"/>
    </w:pPr>
    <w:rPr>
      <w:rFonts w:ascii="Arial" w:eastAsia="Times New Roman" w:hAnsi="Arial"/>
      <w:kern w:val="0"/>
      <w:sz w:val="18"/>
      <w:szCs w:val="20"/>
      <w:lang w:eastAsia="en-US"/>
    </w:rPr>
  </w:style>
  <w:style w:type="paragraph" w:styleId="a4">
    <w:name w:val="footer"/>
    <w:basedOn w:val="a"/>
    <w:link w:val="Char0"/>
    <w:uiPriority w:val="99"/>
    <w:unhideWhenUsed/>
    <w:rsid w:val="00043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043056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043056"/>
    <w:rPr>
      <w:sz w:val="16"/>
      <w:szCs w:val="16"/>
    </w:rPr>
  </w:style>
  <w:style w:type="character" w:customStyle="1" w:styleId="Char1">
    <w:name w:val="批注框文本 Char"/>
    <w:link w:val="a5"/>
    <w:uiPriority w:val="99"/>
    <w:rsid w:val="00043056"/>
    <w:rPr>
      <w:kern w:val="2"/>
      <w:sz w:val="16"/>
      <w:szCs w:val="16"/>
    </w:rPr>
  </w:style>
  <w:style w:type="paragraph" w:styleId="a6">
    <w:name w:val="No Spacing"/>
    <w:uiPriority w:val="1"/>
    <w:qFormat/>
    <w:rsid w:val="009010AF"/>
    <w:pPr>
      <w:widowControl w:val="0"/>
      <w:jc w:val="both"/>
    </w:pPr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1842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9170CE"/>
    <w:pPr>
      <w:tabs>
        <w:tab w:val="left" w:pos="42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9170CE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8425A"/>
    <w:pPr>
      <w:ind w:leftChars="400" w:left="840"/>
    </w:pPr>
  </w:style>
  <w:style w:type="character" w:styleId="a7">
    <w:name w:val="Hyperlink"/>
    <w:basedOn w:val="a0"/>
    <w:uiPriority w:val="99"/>
    <w:unhideWhenUsed/>
    <w:rsid w:val="0018425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A45AC"/>
    <w:pPr>
      <w:ind w:firstLineChars="200" w:firstLine="420"/>
    </w:pPr>
  </w:style>
  <w:style w:type="table" w:styleId="a9">
    <w:name w:val="Table Grid"/>
    <w:basedOn w:val="a1"/>
    <w:uiPriority w:val="59"/>
    <w:rsid w:val="0004312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0F31AC"/>
    <w:rPr>
      <w:color w:val="800080"/>
      <w:u w:val="single"/>
    </w:rPr>
  </w:style>
  <w:style w:type="paragraph" w:customStyle="1" w:styleId="font5">
    <w:name w:val="font5"/>
    <w:basedOn w:val="a"/>
    <w:rsid w:val="000F31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0F31A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0F31AC"/>
    <w:pPr>
      <w:widowControl/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b/>
      <w:bCs/>
      <w:color w:val="707070"/>
      <w:kern w:val="0"/>
      <w:sz w:val="18"/>
      <w:szCs w:val="18"/>
    </w:rPr>
  </w:style>
  <w:style w:type="paragraph" w:customStyle="1" w:styleId="xl68">
    <w:name w:val="xl68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FF"/>
      <w:kern w:val="0"/>
      <w:sz w:val="24"/>
      <w:szCs w:val="24"/>
      <w:u w:val="single"/>
    </w:rPr>
  </w:style>
  <w:style w:type="paragraph" w:customStyle="1" w:styleId="xl69">
    <w:name w:val="xl69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707070"/>
      <w:kern w:val="0"/>
      <w:sz w:val="18"/>
      <w:szCs w:val="18"/>
    </w:rPr>
  </w:style>
  <w:style w:type="paragraph" w:customStyle="1" w:styleId="xl70">
    <w:name w:val="xl70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color w:val="3B73AF"/>
      <w:kern w:val="0"/>
      <w:sz w:val="16"/>
      <w:szCs w:val="16"/>
    </w:rPr>
  </w:style>
  <w:style w:type="paragraph" w:customStyle="1" w:styleId="xl71">
    <w:name w:val="xl71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2">
    <w:name w:val="xl72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b/>
      <w:bCs/>
      <w:color w:val="14892C"/>
      <w:kern w:val="0"/>
      <w:sz w:val="14"/>
      <w:szCs w:val="14"/>
    </w:rPr>
  </w:style>
  <w:style w:type="paragraph" w:customStyle="1" w:styleId="xl73">
    <w:name w:val="xl73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color w:val="333333"/>
      <w:kern w:val="0"/>
      <w:sz w:val="24"/>
      <w:szCs w:val="24"/>
    </w:rPr>
  </w:style>
  <w:style w:type="paragraph" w:customStyle="1" w:styleId="xl74">
    <w:name w:val="xl74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b/>
      <w:bCs/>
      <w:color w:val="14892C"/>
      <w:kern w:val="0"/>
      <w:sz w:val="14"/>
      <w:szCs w:val="14"/>
    </w:rPr>
  </w:style>
  <w:style w:type="paragraph" w:customStyle="1" w:styleId="xl75">
    <w:name w:val="xl75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color w:val="333333"/>
      <w:kern w:val="0"/>
      <w:sz w:val="16"/>
      <w:szCs w:val="16"/>
    </w:rPr>
  </w:style>
  <w:style w:type="paragraph" w:customStyle="1" w:styleId="xl76">
    <w:name w:val="xl76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b/>
      <w:bCs/>
      <w:color w:val="594300"/>
      <w:kern w:val="0"/>
      <w:sz w:val="14"/>
      <w:szCs w:val="14"/>
    </w:rPr>
  </w:style>
  <w:style w:type="paragraph" w:customStyle="1" w:styleId="xl77">
    <w:name w:val="xl77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i/>
      <w:iCs/>
      <w:color w:val="333333"/>
      <w:kern w:val="0"/>
      <w:sz w:val="16"/>
      <w:szCs w:val="16"/>
    </w:rPr>
  </w:style>
  <w:style w:type="paragraph" w:customStyle="1" w:styleId="xl78">
    <w:name w:val="xl78"/>
    <w:basedOn w:val="a"/>
    <w:rsid w:val="000F31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22652"/>
  </w:style>
  <w:style w:type="paragraph" w:styleId="ab">
    <w:name w:val="Normal (Web)"/>
    <w:basedOn w:val="a"/>
    <w:uiPriority w:val="99"/>
    <w:unhideWhenUsed/>
    <w:rsid w:val="004679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9">
    <w:name w:val="xl79"/>
    <w:basedOn w:val="a"/>
    <w:rsid w:val="009B6A7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b/>
      <w:bCs/>
      <w:color w:val="594300"/>
      <w:kern w:val="0"/>
      <w:sz w:val="14"/>
      <w:szCs w:val="14"/>
    </w:rPr>
  </w:style>
  <w:style w:type="paragraph" w:customStyle="1" w:styleId="xl80">
    <w:name w:val="xl80"/>
    <w:basedOn w:val="a"/>
    <w:rsid w:val="009B6A7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i/>
      <w:iCs/>
      <w:color w:val="333333"/>
      <w:kern w:val="0"/>
      <w:sz w:val="16"/>
      <w:szCs w:val="16"/>
    </w:rPr>
  </w:style>
  <w:style w:type="paragraph" w:customStyle="1" w:styleId="xl81">
    <w:name w:val="xl81"/>
    <w:basedOn w:val="a"/>
    <w:rsid w:val="009B6A7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b/>
      <w:bCs/>
      <w:color w:val="14892C"/>
      <w:kern w:val="0"/>
      <w:sz w:val="14"/>
      <w:szCs w:val="14"/>
    </w:rPr>
  </w:style>
  <w:style w:type="paragraph" w:customStyle="1" w:styleId="xl82">
    <w:name w:val="xl82"/>
    <w:basedOn w:val="a"/>
    <w:rsid w:val="009B6A7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hAnsi="Arial" w:cs="Arial"/>
      <w:color w:val="333333"/>
      <w:kern w:val="0"/>
      <w:sz w:val="16"/>
      <w:szCs w:val="16"/>
    </w:rPr>
  </w:style>
  <w:style w:type="paragraph" w:customStyle="1" w:styleId="font6">
    <w:name w:val="font6"/>
    <w:basedOn w:val="a"/>
    <w:rsid w:val="001E6564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70707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jira.startdt.net/browse/SMARTSTORE-74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jira.startdt.net/browse/SMARTSTORE-69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jira.startdt.net/secure/ViewProfile.jspa?name=shiyizho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jira.startdt.net/browse/SMARTSTORE-739" TargetMode="External"/><Relationship Id="rId10" Type="http://schemas.openxmlformats.org/officeDocument/2006/relationships/footer" Target="footer1.xml"/><Relationship Id="rId19" Type="http://schemas.openxmlformats.org/officeDocument/2006/relationships/hyperlink" Target="http://jira.startdt.net/browse/SMARTSTORE-752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://jira.startdt.net/secure/ViewProfile.jspa?name=shiyizho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hangye\&#23454;&#20064;&#25163;&#20876;\&#20132;&#20184;&#25991;&#26723;\SM&#31995;&#32479;&#22238;&#24402;&#27979;&#35797;_&#27979;&#35797;&#35745;&#21010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DBB00-7C02-4EDD-958E-5091202D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SM系统回归测试_测试计划.dot</Template>
  <TotalTime>5562</TotalTime>
  <Pages>1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SM系统-项目计划</vt:lpstr>
    </vt:vector>
  </TitlesOfParts>
  <Company>HP</Company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SM系统-项目计划</dc:title>
  <dc:creator>Ye Chang</dc:creator>
  <cp:lastModifiedBy>Microsoft 帐户</cp:lastModifiedBy>
  <cp:revision>356</cp:revision>
  <cp:lastPrinted>2019-05-13T06:25:00Z</cp:lastPrinted>
  <dcterms:created xsi:type="dcterms:W3CDTF">2017-12-22T03:51:00Z</dcterms:created>
  <dcterms:modified xsi:type="dcterms:W3CDTF">2020-07-16T03:18:00Z</dcterms:modified>
</cp:coreProperties>
</file>